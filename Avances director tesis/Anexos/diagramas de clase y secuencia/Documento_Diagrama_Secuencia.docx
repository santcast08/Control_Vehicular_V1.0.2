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ED33012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Especificación </w:t>
      </w:r>
      <w:r w:rsidR="004D73AC">
        <w:rPr>
          <w:rFonts w:ascii="Bookman Old Style" w:hAnsi="Bookman Old Style"/>
          <w:b/>
          <w:sz w:val="32"/>
          <w:szCs w:val="32"/>
        </w:rPr>
        <w:t>Arquitectura de Software</w:t>
      </w:r>
    </w:p>
    <w:p w14:paraId="394FC347" w14:textId="50C543D8" w:rsidR="00646574" w:rsidRDefault="004D73AC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Documento de Diagrama de Secuencia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3B9616B7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4D73AC">
        <w:rPr>
          <w:rFonts w:ascii="Bookman Old Style" w:hAnsi="Bookman Old Style"/>
        </w:rPr>
        <w:t>1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77EF45C0" w:rsidR="00C57182" w:rsidRPr="000449A8" w:rsidRDefault="00646574" w:rsidP="004D73AC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Especificación </w:t>
            </w:r>
            <w:r w:rsidR="004D73AC">
              <w:rPr>
                <w:rFonts w:ascii="Bookman Old Style" w:hAnsi="Bookman Old Style"/>
                <w:sz w:val="22"/>
                <w:szCs w:val="22"/>
              </w:rPr>
              <w:t>de Arquitectura de Software (DAS</w:t>
            </w:r>
            <w:r>
              <w:rPr>
                <w:rFonts w:ascii="Bookman Old Style" w:hAnsi="Bookman Old Style"/>
                <w:sz w:val="22"/>
                <w:szCs w:val="22"/>
              </w:rPr>
              <w:t>-</w:t>
            </w:r>
            <w:r w:rsidR="004D73AC">
              <w:rPr>
                <w:rFonts w:ascii="Bookman Old Style" w:hAnsi="Bookman Old Style"/>
                <w:sz w:val="22"/>
                <w:szCs w:val="22"/>
              </w:rPr>
              <w:t>DS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33F7D9B0" w:rsidR="00C57182" w:rsidRPr="000449A8" w:rsidRDefault="004D73AC" w:rsidP="00566823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Documento de Secuencia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763C6D2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4D73AC">
              <w:rPr>
                <w:rFonts w:ascii="Bookman Old Style" w:hAnsi="Bookman Old Style"/>
                <w:sz w:val="22"/>
                <w:szCs w:val="22"/>
              </w:rPr>
              <w:t>1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1AF50099" w:rsidR="00C57182" w:rsidRPr="000449A8" w:rsidRDefault="00C57182" w:rsidP="0052528C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52528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DAS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-</w:t>
            </w:r>
            <w:r w:rsidR="0052528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52528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Documento de Diagrama de Secuencia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2528C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v1.0.1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408D24E1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52528C">
              <w:rPr>
                <w:rFonts w:ascii="Bookman Old Style" w:hAnsi="Bookman Old Style"/>
                <w:sz w:val="22"/>
                <w:szCs w:val="22"/>
              </w:rPr>
              <w:t xml:space="preserve"> 1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15317F4C" w:rsidR="00C57182" w:rsidRPr="000449A8" w:rsidRDefault="00C57182" w:rsidP="009F06DF">
            <w:pPr>
              <w:tabs>
                <w:tab w:val="left" w:pos="3060"/>
              </w:tabs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  <w:r w:rsidR="009F06DF">
              <w:rPr>
                <w:rFonts w:ascii="Bookman Old Style" w:hAnsi="Bookman Old Style"/>
                <w:smallCaps/>
                <w:sz w:val="22"/>
                <w:szCs w:val="22"/>
              </w:rPr>
              <w:tab/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76414CFD" w:rsidR="00C57182" w:rsidRPr="000449A8" w:rsidRDefault="00C57182" w:rsidP="0052528C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52528C">
              <w:rPr>
                <w:rFonts w:ascii="Bookman Old Style" w:hAnsi="Bookman Old Style"/>
                <w:noProof/>
                <w:sz w:val="22"/>
                <w:szCs w:val="22"/>
              </w:rPr>
              <w:t>9-10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-</w:t>
            </w:r>
            <w:r w:rsidR="0052528C">
              <w:rPr>
                <w:rFonts w:ascii="Bookman Old Style" w:hAnsi="Bookman Old Style"/>
                <w:noProof/>
                <w:sz w:val="22"/>
                <w:szCs w:val="22"/>
              </w:rPr>
              <w:t>07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D34BD" w:rsidRPr="000449A8" w14:paraId="5E7144DC" w14:textId="77777777">
        <w:tc>
          <w:tcPr>
            <w:tcW w:w="1087" w:type="dxa"/>
          </w:tcPr>
          <w:p w14:paraId="51E44D80" w14:textId="1839857D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75E9973" w:rsidR="00CD34BD" w:rsidRPr="000449A8" w:rsidRDefault="00CD34BD" w:rsidP="0052528C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52528C">
              <w:rPr>
                <w:rFonts w:ascii="Bookman Old Style" w:hAnsi="Bookman Old Style"/>
                <w:noProof/>
                <w:sz w:val="22"/>
                <w:szCs w:val="22"/>
              </w:rPr>
              <w:t>19-10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-</w:t>
            </w:r>
            <w:r w:rsidR="0052528C">
              <w:rPr>
                <w:rFonts w:ascii="Bookman Old Style" w:hAnsi="Bookman Old Style"/>
                <w:noProof/>
                <w:sz w:val="22"/>
                <w:szCs w:val="22"/>
              </w:rPr>
              <w:t>10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4AAEC03A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7BEF268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1B1D90" w:rsidRPr="000449A8" w14:paraId="10B8EA1A" w14:textId="77777777" w:rsidTr="004F1F01">
        <w:tc>
          <w:tcPr>
            <w:tcW w:w="1087" w:type="dxa"/>
          </w:tcPr>
          <w:p w14:paraId="768F16AF" w14:textId="7FEA354E" w:rsidR="001B1D90" w:rsidRPr="000449A8" w:rsidRDefault="001B1D90" w:rsidP="004F1F0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6A663D8B" w14:textId="6226A73A" w:rsidR="001B1D90" w:rsidRPr="000449A8" w:rsidRDefault="001B1D90" w:rsidP="001B1D9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6F53F501" w14:textId="4E8F1508" w:rsidR="001B1D90" w:rsidRPr="000449A8" w:rsidRDefault="001B1D90" w:rsidP="004F1F0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02EB1CB4" w14:textId="2767A76F" w:rsidR="001B1D90" w:rsidRPr="000449A8" w:rsidRDefault="001B1D90" w:rsidP="004F1F0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1B1D90" w:rsidRPr="000449A8" w14:paraId="645D9E4F" w14:textId="77777777">
        <w:tc>
          <w:tcPr>
            <w:tcW w:w="1087" w:type="dxa"/>
          </w:tcPr>
          <w:p w14:paraId="44AB4F03" w14:textId="77777777" w:rsidR="001B1D90" w:rsidRDefault="001B1D9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B0306F8" w14:textId="77777777" w:rsidR="001B1D90" w:rsidRPr="000449A8" w:rsidRDefault="001B1D90" w:rsidP="00A71D0A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3E2F52FA" w14:textId="77777777" w:rsidR="001B1D90" w:rsidRDefault="001B1D9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388F1677" w14:textId="77777777" w:rsidR="001B1D90" w:rsidRDefault="001B1D9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D34BD" w:rsidRPr="000449A8" w14:paraId="04339BA9" w14:textId="77777777">
        <w:tc>
          <w:tcPr>
            <w:tcW w:w="1087" w:type="dxa"/>
          </w:tcPr>
          <w:p w14:paraId="3A6B9D10" w14:textId="0006E388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2843E1ED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52528C">
              <w:rPr>
                <w:rFonts w:ascii="Bookman Old Style" w:hAnsi="Bookman Old Style"/>
                <w:color w:val="FF0000"/>
                <w:sz w:val="22"/>
                <w:szCs w:val="22"/>
              </w:rPr>
              <w:t>10/10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45D564EF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52528C">
              <w:rPr>
                <w:rFonts w:ascii="Bookman Old Style" w:hAnsi="Bookman Old Style"/>
                <w:color w:val="FF0000"/>
                <w:sz w:val="22"/>
                <w:szCs w:val="22"/>
              </w:rPr>
              <w:t>9/10/1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533BEE9C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 xml:space="preserve">Especificación </w:t>
        </w:r>
        <w:r w:rsidR="0052528C">
          <w:rPr>
            <w:rStyle w:val="Hipervnculo"/>
            <w:noProof/>
            <w:lang w:eastAsia="es-EC"/>
          </w:rPr>
          <w:t>DE ARQUITECTURA DE SOFTWARE</w:t>
        </w:r>
        <w:r w:rsidR="00AD4CC8" w:rsidRPr="00B96E16">
          <w:rPr>
            <w:rStyle w:val="Hipervnculo"/>
            <w:noProof/>
            <w:lang w:eastAsia="es-EC"/>
          </w:rPr>
          <w:t>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21DF4FA8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</w:t>
      </w:r>
      <w:r w:rsidR="0052528C">
        <w:rPr>
          <w:rFonts w:cs="Arial"/>
          <w:b/>
          <w:bCs/>
          <w:sz w:val="36"/>
          <w:szCs w:val="36"/>
          <w:lang w:eastAsia="es-EC"/>
        </w:rPr>
        <w:t>Arquitectura de Software</w:t>
      </w:r>
      <w:r>
        <w:rPr>
          <w:rFonts w:cs="Arial"/>
          <w:b/>
          <w:bCs/>
          <w:sz w:val="36"/>
          <w:szCs w:val="36"/>
          <w:lang w:eastAsia="es-EC"/>
        </w:rPr>
        <w:t xml:space="preserve"> (</w:t>
      </w:r>
      <w:r w:rsidR="0052528C">
        <w:rPr>
          <w:rFonts w:cs="Arial"/>
          <w:b/>
          <w:bCs/>
          <w:sz w:val="36"/>
          <w:szCs w:val="36"/>
          <w:lang w:eastAsia="es-EC"/>
        </w:rPr>
        <w:t>DAS-DS</w:t>
      </w:r>
      <w:r>
        <w:rPr>
          <w:rFonts w:cs="Arial"/>
          <w:b/>
          <w:bCs/>
          <w:sz w:val="36"/>
          <w:szCs w:val="36"/>
          <w:lang w:eastAsia="es-EC"/>
        </w:rPr>
        <w:t>)</w:t>
      </w:r>
    </w:p>
    <w:p w14:paraId="1846F3C9" w14:textId="22BB2F3F" w:rsidR="00646574" w:rsidRPr="00646574" w:rsidRDefault="0052528C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Diagrama de Secuencia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0A2F5B6E" w:rsidR="00005341" w:rsidRDefault="00205EBC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3902927" wp14:editId="2E1A1395">
            <wp:simplePos x="0" y="0"/>
            <wp:positionH relativeFrom="column">
              <wp:posOffset>-251460</wp:posOffset>
            </wp:positionH>
            <wp:positionV relativeFrom="paragraph">
              <wp:posOffset>737235</wp:posOffset>
            </wp:positionV>
            <wp:extent cx="6181725" cy="261874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341"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52528C">
        <w:rPr>
          <w:sz w:val="22"/>
          <w:szCs w:val="22"/>
          <w:lang w:eastAsia="es-EC"/>
        </w:rPr>
        <w:t>Diagrama de Secuencia</w:t>
      </w:r>
      <w:r w:rsidR="00646574">
        <w:rPr>
          <w:sz w:val="22"/>
          <w:szCs w:val="22"/>
          <w:lang w:eastAsia="es-EC"/>
        </w:rPr>
        <w:t>.</w:t>
      </w:r>
      <w:bookmarkEnd w:id="1"/>
    </w:p>
    <w:p w14:paraId="018C156B" w14:textId="09194444" w:rsidR="00DA4E81" w:rsidRPr="00DA4E81" w:rsidRDefault="00205EBC" w:rsidP="00DA4E81">
      <w:pPr>
        <w:pStyle w:val="NormalInd"/>
        <w:rPr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7DFAF51F" wp14:editId="7DAE601B">
            <wp:simplePos x="0" y="0"/>
            <wp:positionH relativeFrom="column">
              <wp:posOffset>796290</wp:posOffset>
            </wp:positionH>
            <wp:positionV relativeFrom="paragraph">
              <wp:posOffset>5205730</wp:posOffset>
            </wp:positionV>
            <wp:extent cx="4276725" cy="230759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0AEBBC4" wp14:editId="295CAAC3">
            <wp:simplePos x="0" y="0"/>
            <wp:positionH relativeFrom="column">
              <wp:posOffset>281940</wp:posOffset>
            </wp:positionH>
            <wp:positionV relativeFrom="paragraph">
              <wp:posOffset>2672080</wp:posOffset>
            </wp:positionV>
            <wp:extent cx="5286375" cy="2505710"/>
            <wp:effectExtent l="0" t="0" r="9525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C9211" w14:textId="66612F3C" w:rsidR="00DA4E81" w:rsidRDefault="00DA4E81" w:rsidP="00C15ACE">
      <w:pPr>
        <w:spacing w:before="100"/>
        <w:rPr>
          <w:lang w:eastAsia="es-EC"/>
        </w:rPr>
      </w:pPr>
    </w:p>
    <w:p w14:paraId="49EC93C1" w14:textId="0F3785D6" w:rsidR="00DA4E81" w:rsidRPr="000B1BFC" w:rsidRDefault="00DA4E81" w:rsidP="000B1BFC">
      <w:pPr>
        <w:pStyle w:val="NormalInd"/>
        <w:ind w:left="0"/>
        <w:rPr>
          <w:lang w:eastAsia="es-EC"/>
        </w:rPr>
      </w:pPr>
      <w:bookmarkStart w:id="2" w:name="_GoBack"/>
      <w:bookmarkEnd w:id="2"/>
    </w:p>
    <w:sectPr w:rsidR="00DA4E81" w:rsidRPr="000B1BFC" w:rsidSect="004D7EF9">
      <w:footerReference w:type="default" r:id="rId16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BEC91" w14:textId="77777777" w:rsidR="00F82289" w:rsidRDefault="00F82289" w:rsidP="0078035B">
      <w:pPr>
        <w:pStyle w:val="NormalInd"/>
      </w:pPr>
      <w:r>
        <w:separator/>
      </w:r>
    </w:p>
  </w:endnote>
  <w:endnote w:type="continuationSeparator" w:id="0">
    <w:p w14:paraId="671AF449" w14:textId="77777777" w:rsidR="00F82289" w:rsidRDefault="00F82289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05EBC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05EBC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205EBC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3B9FF" w14:textId="77777777" w:rsidR="00F82289" w:rsidRDefault="00F82289" w:rsidP="0078035B">
      <w:pPr>
        <w:pStyle w:val="NormalInd"/>
      </w:pPr>
      <w:r>
        <w:separator/>
      </w:r>
    </w:p>
  </w:footnote>
  <w:footnote w:type="continuationSeparator" w:id="0">
    <w:p w14:paraId="0DCE3A75" w14:textId="77777777" w:rsidR="00F82289" w:rsidRDefault="00F82289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7C50CBA9" w:rsidR="00E701BE" w:rsidRDefault="00E701BE">
    <w:pPr>
      <w:pStyle w:val="Encabezado"/>
    </w:pPr>
    <w:r>
      <w:t xml:space="preserve">DOCUMENTO DE </w:t>
    </w:r>
    <w:r w:rsidR="00663EBD">
      <w:t xml:space="preserve">DIAGRAMAS </w:t>
    </w:r>
    <w:r w:rsidR="004D73AC">
      <w:t>DE SECUENCIA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455E449A" w:rsidR="00E701BE" w:rsidRDefault="00CF12CC">
    <w:pPr>
      <w:pStyle w:val="Encabezado"/>
      <w:pBdr>
        <w:bottom w:val="single" w:sz="4" w:space="1" w:color="auto"/>
      </w:pBdr>
    </w:pPr>
    <w:fldSimple w:instr=" SUBJECT  \* MERGEFORMAT ">
      <w:r w:rsidR="00E701BE">
        <w:t>Módulo Coordinación Administrativa</w:t>
      </w:r>
    </w:fldSimple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4D73AC">
      <w:rPr>
        <w:rFonts w:ascii="Bookman Old Style" w:hAnsi="Bookman Old Style"/>
      </w:rPr>
      <w:t>[1.0.1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55F1"/>
    <w:rsid w:val="001A7188"/>
    <w:rsid w:val="001A7514"/>
    <w:rsid w:val="001A75F1"/>
    <w:rsid w:val="001B11D4"/>
    <w:rsid w:val="001B139A"/>
    <w:rsid w:val="001B1D90"/>
    <w:rsid w:val="001B43DC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5EBC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688F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5F4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4F9A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77BFF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3AC"/>
    <w:rsid w:val="004D7874"/>
    <w:rsid w:val="004D7EF9"/>
    <w:rsid w:val="004E1AC3"/>
    <w:rsid w:val="004E4BAB"/>
    <w:rsid w:val="004E52F5"/>
    <w:rsid w:val="004E71C0"/>
    <w:rsid w:val="004E784C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528C"/>
    <w:rsid w:val="00527099"/>
    <w:rsid w:val="005305A5"/>
    <w:rsid w:val="00530EAC"/>
    <w:rsid w:val="00534212"/>
    <w:rsid w:val="00535639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66823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5BE9"/>
    <w:rsid w:val="005A7580"/>
    <w:rsid w:val="005B1207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160C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3C66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3F0B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313B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605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8F65B6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3CA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6DF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B89"/>
    <w:rsid w:val="00A71C27"/>
    <w:rsid w:val="00A71D0A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B5E7D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A8D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4CCB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52C1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5ACE"/>
    <w:rsid w:val="00C163BF"/>
    <w:rsid w:val="00C17973"/>
    <w:rsid w:val="00C209FE"/>
    <w:rsid w:val="00C218F9"/>
    <w:rsid w:val="00C23A7D"/>
    <w:rsid w:val="00C24171"/>
    <w:rsid w:val="00C24CC2"/>
    <w:rsid w:val="00C25B07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4BD"/>
    <w:rsid w:val="00CD3553"/>
    <w:rsid w:val="00CD5518"/>
    <w:rsid w:val="00CE0AEF"/>
    <w:rsid w:val="00CE2C75"/>
    <w:rsid w:val="00CE34F4"/>
    <w:rsid w:val="00CF0978"/>
    <w:rsid w:val="00CF12CC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4654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53A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44BE"/>
    <w:rsid w:val="00D85D5B"/>
    <w:rsid w:val="00D8642A"/>
    <w:rsid w:val="00D903A8"/>
    <w:rsid w:val="00D94702"/>
    <w:rsid w:val="00D94C37"/>
    <w:rsid w:val="00D961BE"/>
    <w:rsid w:val="00D965B9"/>
    <w:rsid w:val="00DA4E81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1014"/>
    <w:rsid w:val="00E1561D"/>
    <w:rsid w:val="00E15BE9"/>
    <w:rsid w:val="00E228DF"/>
    <w:rsid w:val="00E23662"/>
    <w:rsid w:val="00E238CE"/>
    <w:rsid w:val="00E2701E"/>
    <w:rsid w:val="00E32219"/>
    <w:rsid w:val="00E36597"/>
    <w:rsid w:val="00E37E7B"/>
    <w:rsid w:val="00E4065A"/>
    <w:rsid w:val="00E41C7E"/>
    <w:rsid w:val="00E424E4"/>
    <w:rsid w:val="00E42519"/>
    <w:rsid w:val="00E42C98"/>
    <w:rsid w:val="00E43FE5"/>
    <w:rsid w:val="00E44B52"/>
    <w:rsid w:val="00E44E94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A06BF"/>
    <w:rsid w:val="00EA26D9"/>
    <w:rsid w:val="00EA2DB3"/>
    <w:rsid w:val="00EA4062"/>
    <w:rsid w:val="00EA4710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28C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0683A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90"/>
    <w:rsid w:val="00F521D5"/>
    <w:rsid w:val="00F52FC6"/>
    <w:rsid w:val="00F542C8"/>
    <w:rsid w:val="00F55D67"/>
    <w:rsid w:val="00F56216"/>
    <w:rsid w:val="00F63879"/>
    <w:rsid w:val="00F64C47"/>
    <w:rsid w:val="00F65B55"/>
    <w:rsid w:val="00F6781F"/>
    <w:rsid w:val="00F70B01"/>
    <w:rsid w:val="00F70F49"/>
    <w:rsid w:val="00F73278"/>
    <w:rsid w:val="00F74265"/>
    <w:rsid w:val="00F77650"/>
    <w:rsid w:val="00F82289"/>
    <w:rsid w:val="00F83A51"/>
    <w:rsid w:val="00F83DD3"/>
    <w:rsid w:val="00F8558A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ACC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A4068-6CE3-42EB-B8A7-A0D0B87B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265</TotalTime>
  <Pages>4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AME</Company>
  <LinksUpToDate>false</LinksUpToDate>
  <CharactersWithSpaces>1268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Coordinacion Administrativa</dc:subject>
  <dc:creator>Santiago Castillo</dc:creator>
  <cp:keywords>DIAG-C-U</cp:keywords>
  <cp:lastModifiedBy>user</cp:lastModifiedBy>
  <cp:revision>8</cp:revision>
  <cp:lastPrinted>2006-10-15T17:13:00Z</cp:lastPrinted>
  <dcterms:created xsi:type="dcterms:W3CDTF">2019-10-10T14:58:00Z</dcterms:created>
  <dcterms:modified xsi:type="dcterms:W3CDTF">2019-10-14T20:35:00Z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