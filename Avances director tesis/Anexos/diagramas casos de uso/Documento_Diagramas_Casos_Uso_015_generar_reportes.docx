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2176FD79" w:rsidR="00646574" w:rsidRDefault="007867D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Generar</w:t>
      </w:r>
      <w:r w:rsidR="00646574">
        <w:rPr>
          <w:rFonts w:ascii="Bookman Old Style" w:hAnsi="Bookman Old Style"/>
          <w:b/>
          <w:sz w:val="32"/>
          <w:szCs w:val="32"/>
        </w:rPr>
        <w:t xml:space="preserve"> </w:t>
      </w:r>
      <w:r w:rsidR="007F7FD1">
        <w:rPr>
          <w:rFonts w:ascii="Bookman Old Style" w:hAnsi="Bookman Old Style"/>
          <w:b/>
          <w:sz w:val="32"/>
          <w:szCs w:val="32"/>
        </w:rPr>
        <w:t>r</w:t>
      </w:r>
      <w:r w:rsidR="00376259">
        <w:rPr>
          <w:rFonts w:ascii="Bookman Old Style" w:hAnsi="Bookman Old Style"/>
          <w:b/>
          <w:sz w:val="32"/>
          <w:szCs w:val="32"/>
        </w:rPr>
        <w:t>eportes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646574">
        <w:rPr>
          <w:rFonts w:ascii="Bookman Old Style" w:hAnsi="Bookman Old Style"/>
          <w:i/>
          <w:iCs/>
          <w:sz w:val="28"/>
          <w:szCs w:val="28"/>
        </w:rPr>
        <w:t xml:space="preserve">vehicular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E6A5187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8F5429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BDEEB61" w:rsidR="00C57182" w:rsidRPr="000449A8" w:rsidRDefault="007867DB" w:rsidP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Generar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8168D">
              <w:rPr>
                <w:rFonts w:ascii="Bookman Old Style" w:hAnsi="Bookman Old Style"/>
                <w:sz w:val="22"/>
                <w:szCs w:val="22"/>
              </w:rPr>
              <w:t>reportes</w:t>
            </w:r>
            <w:r w:rsidR="007F7FD1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37E9C39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8F5429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D7FCC3D" w:rsidR="00C57182" w:rsidRPr="000449A8" w:rsidRDefault="00C57182" w:rsidP="00FB1A3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FB1A3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015</w:t>
            </w:r>
            <w:r w:rsidR="00416FE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0146F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Generar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08168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reportes</w:t>
            </w:r>
            <w:r w:rsidR="0074682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v1.0.</w:t>
            </w:r>
            <w:r w:rsidR="00FB1A3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277D2981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8F5429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7F7FD1" w:rsidRPr="000449A8" w14:paraId="5E7144DC" w14:textId="77777777">
        <w:tc>
          <w:tcPr>
            <w:tcW w:w="1087" w:type="dxa"/>
          </w:tcPr>
          <w:p w14:paraId="51E44D80" w14:textId="755F6957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537BC1A" w:rsidR="007F7FD1" w:rsidRPr="000449A8" w:rsidRDefault="007F7FD1" w:rsidP="002568F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2568F8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7165F7B2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667036A3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8F5429" w:rsidRPr="000449A8" w14:paraId="1EAC7D8B" w14:textId="77777777">
        <w:tc>
          <w:tcPr>
            <w:tcW w:w="1087" w:type="dxa"/>
          </w:tcPr>
          <w:p w14:paraId="548C1179" w14:textId="01E2EC51" w:rsidR="008F5429" w:rsidRDefault="008F542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1C8742A6" w14:textId="7550F04D" w:rsidR="008F5429" w:rsidRPr="000449A8" w:rsidRDefault="008F5429" w:rsidP="002568F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C149F2B" w14:textId="3D1F9DA1" w:rsidR="008F5429" w:rsidRDefault="008F542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2AE554" w14:textId="240C6A3D" w:rsidR="008F5429" w:rsidRDefault="008F542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7F7FD1" w:rsidRPr="000449A8" w14:paraId="04339BA9" w14:textId="77777777">
        <w:tc>
          <w:tcPr>
            <w:tcW w:w="1087" w:type="dxa"/>
          </w:tcPr>
          <w:p w14:paraId="3A6B9D10" w14:textId="0006E388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5394628B" w:rsidR="00646574" w:rsidRPr="00646574" w:rsidRDefault="007867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Generar </w:t>
      </w:r>
      <w:r w:rsidR="0008168D">
        <w:rPr>
          <w:rFonts w:cs="Arial"/>
          <w:bCs/>
          <w:sz w:val="28"/>
          <w:szCs w:val="36"/>
          <w:lang w:eastAsia="es-EC"/>
        </w:rPr>
        <w:t>reportes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3793"/>
      </w:tblGrid>
      <w:tr w:rsidR="00646574" w:rsidRPr="00805625" w14:paraId="630C2B50" w14:textId="77777777" w:rsidTr="002B5F6C">
        <w:tc>
          <w:tcPr>
            <w:tcW w:w="2660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6344" w:type="dxa"/>
            <w:gridSpan w:val="2"/>
          </w:tcPr>
          <w:p w14:paraId="3A47797B" w14:textId="7EE28E05" w:rsidR="00646574" w:rsidRPr="00944D8E" w:rsidRDefault="00FB1A32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015</w:t>
            </w:r>
          </w:p>
        </w:tc>
      </w:tr>
      <w:tr w:rsidR="00646574" w:rsidRPr="00805625" w14:paraId="317CFDF2" w14:textId="77777777" w:rsidTr="002B5F6C">
        <w:tc>
          <w:tcPr>
            <w:tcW w:w="2660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6344" w:type="dxa"/>
            <w:gridSpan w:val="2"/>
          </w:tcPr>
          <w:p w14:paraId="7C0045A6" w14:textId="3DFFA266" w:rsidR="00646574" w:rsidRPr="00805625" w:rsidRDefault="007867DB" w:rsidP="007F7FD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Generar </w:t>
            </w:r>
            <w:r w:rsidR="0008168D">
              <w:rPr>
                <w:sz w:val="22"/>
                <w:szCs w:val="22"/>
                <w:lang w:eastAsia="es-EC"/>
              </w:rPr>
              <w:t>reportes</w:t>
            </w:r>
            <w:r w:rsidR="000D4333">
              <w:rPr>
                <w:sz w:val="22"/>
                <w:szCs w:val="22"/>
                <w:lang w:eastAsia="es-EC"/>
              </w:rPr>
              <w:t xml:space="preserve">. </w:t>
            </w:r>
          </w:p>
        </w:tc>
      </w:tr>
      <w:tr w:rsidR="00646574" w:rsidRPr="00805625" w14:paraId="2233EEB1" w14:textId="77777777" w:rsidTr="002B5F6C">
        <w:tc>
          <w:tcPr>
            <w:tcW w:w="2660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6344" w:type="dxa"/>
            <w:gridSpan w:val="2"/>
          </w:tcPr>
          <w:p w14:paraId="515D8050" w14:textId="77777777" w:rsidR="00646574" w:rsidRDefault="007F7FD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  <w:p w14:paraId="2AE4AFAB" w14:textId="0C757282" w:rsidR="007F7FD1" w:rsidRPr="00805625" w:rsidRDefault="007F7FD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Conductor</w:t>
            </w:r>
          </w:p>
        </w:tc>
      </w:tr>
      <w:tr w:rsidR="00646574" w:rsidRPr="00805625" w14:paraId="2DA51A7D" w14:textId="77777777" w:rsidTr="002B5F6C">
        <w:tc>
          <w:tcPr>
            <w:tcW w:w="2660" w:type="dxa"/>
          </w:tcPr>
          <w:p w14:paraId="3D58BF4A" w14:textId="0B10540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6344" w:type="dxa"/>
            <w:gridSpan w:val="2"/>
          </w:tcPr>
          <w:p w14:paraId="10AF3C33" w14:textId="06C8ADB8" w:rsidR="00646574" w:rsidRPr="00805625" w:rsidRDefault="007F7FD1" w:rsidP="00467F3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7F7FD1">
              <w:rPr>
                <w:sz w:val="22"/>
                <w:szCs w:val="22"/>
                <w:lang w:eastAsia="es-EC"/>
              </w:rPr>
              <w:t xml:space="preserve">Permite obtener información existente y detallada de </w:t>
            </w:r>
            <w:r w:rsidR="008F5429">
              <w:rPr>
                <w:sz w:val="22"/>
                <w:szCs w:val="22"/>
                <w:lang w:eastAsia="es-EC"/>
              </w:rPr>
              <w:t>los m</w:t>
            </w:r>
            <w:r w:rsidR="008F5429">
              <w:rPr>
                <w:sz w:val="22"/>
                <w:szCs w:val="22"/>
                <w:lang w:eastAsia="es-EC"/>
              </w:rPr>
              <w:t>o</w:t>
            </w:r>
            <w:r w:rsidR="008F5429">
              <w:rPr>
                <w:sz w:val="22"/>
                <w:szCs w:val="22"/>
                <w:lang w:eastAsia="es-EC"/>
              </w:rPr>
              <w:t>vimientos realizados en cada</w:t>
            </w:r>
            <w:r w:rsidRPr="007F7FD1">
              <w:rPr>
                <w:sz w:val="22"/>
                <w:szCs w:val="22"/>
                <w:lang w:eastAsia="es-EC"/>
              </w:rPr>
              <w:t xml:space="preserve"> </w:t>
            </w:r>
            <w:r w:rsidR="008F5429">
              <w:rPr>
                <w:sz w:val="22"/>
                <w:szCs w:val="22"/>
                <w:lang w:eastAsia="es-EC"/>
              </w:rPr>
              <w:t xml:space="preserve">uno de los </w:t>
            </w:r>
            <w:r w:rsidRPr="007F7FD1">
              <w:rPr>
                <w:sz w:val="22"/>
                <w:szCs w:val="22"/>
                <w:lang w:eastAsia="es-EC"/>
              </w:rPr>
              <w:t>vehículo</w:t>
            </w:r>
            <w:r w:rsidR="008F5429">
              <w:rPr>
                <w:sz w:val="22"/>
                <w:szCs w:val="22"/>
                <w:lang w:eastAsia="es-EC"/>
              </w:rPr>
              <w:t>s</w:t>
            </w:r>
            <w:r w:rsidRPr="007F7FD1">
              <w:rPr>
                <w:sz w:val="22"/>
                <w:szCs w:val="22"/>
                <w:lang w:eastAsia="es-EC"/>
              </w:rPr>
              <w:t xml:space="preserve"> de la inst</w:t>
            </w:r>
            <w:r w:rsidRPr="007F7FD1">
              <w:rPr>
                <w:sz w:val="22"/>
                <w:szCs w:val="22"/>
                <w:lang w:eastAsia="es-EC"/>
              </w:rPr>
              <w:t>i</w:t>
            </w:r>
            <w:r w:rsidRPr="007F7FD1">
              <w:rPr>
                <w:sz w:val="22"/>
                <w:szCs w:val="22"/>
                <w:lang w:eastAsia="es-EC"/>
              </w:rPr>
              <w:t>tución  y así poder visualizarla, guardarla (en formato definido) o impri</w:t>
            </w:r>
            <w:r w:rsidR="008F5429">
              <w:rPr>
                <w:sz w:val="22"/>
                <w:szCs w:val="22"/>
                <w:lang w:eastAsia="es-EC"/>
              </w:rPr>
              <w:t>mirlo</w:t>
            </w:r>
            <w:r w:rsidRPr="007F7FD1">
              <w:rPr>
                <w:sz w:val="22"/>
                <w:szCs w:val="22"/>
                <w:lang w:eastAsia="es-EC"/>
              </w:rPr>
              <w:t xml:space="preserve"> de ser el caso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2B5F6C">
        <w:tc>
          <w:tcPr>
            <w:tcW w:w="2660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6344" w:type="dxa"/>
            <w:gridSpan w:val="2"/>
          </w:tcPr>
          <w:p w14:paraId="3E42C236" w14:textId="766681B5" w:rsidR="008F5429" w:rsidRDefault="008F5429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F5429">
              <w:rPr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F76C4FB" w14:textId="393A8C19" w:rsidR="00A11715" w:rsidRDefault="008F5429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 Recuperar</w:t>
            </w:r>
            <w:r w:rsidR="00A11715">
              <w:rPr>
                <w:sz w:val="22"/>
                <w:szCs w:val="22"/>
                <w:lang w:eastAsia="es-EC"/>
              </w:rPr>
              <w:t xml:space="preserve"> información </w:t>
            </w:r>
            <w:r w:rsidR="002B5F6C">
              <w:rPr>
                <w:sz w:val="22"/>
                <w:szCs w:val="22"/>
                <w:lang w:eastAsia="es-EC"/>
              </w:rPr>
              <w:t xml:space="preserve">de </w:t>
            </w:r>
            <w:r>
              <w:rPr>
                <w:sz w:val="22"/>
                <w:szCs w:val="22"/>
                <w:lang w:eastAsia="es-EC"/>
              </w:rPr>
              <w:t>los usuarios</w:t>
            </w:r>
            <w:r w:rsidR="00A11715">
              <w:rPr>
                <w:sz w:val="22"/>
                <w:szCs w:val="22"/>
                <w:lang w:eastAsia="es-EC"/>
              </w:rPr>
              <w:t>.</w:t>
            </w:r>
          </w:p>
          <w:p w14:paraId="6F4FE372" w14:textId="1D4851EB" w:rsidR="000D4333" w:rsidRDefault="008F5429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0D4333">
              <w:rPr>
                <w:sz w:val="22"/>
                <w:szCs w:val="22"/>
                <w:lang w:eastAsia="es-EC"/>
              </w:rPr>
              <w:t>Recupera</w:t>
            </w:r>
            <w:r>
              <w:rPr>
                <w:sz w:val="22"/>
                <w:szCs w:val="22"/>
                <w:lang w:eastAsia="es-EC"/>
              </w:rPr>
              <w:t>r</w:t>
            </w:r>
            <w:r w:rsidR="000D4333">
              <w:rPr>
                <w:sz w:val="22"/>
                <w:szCs w:val="22"/>
                <w:lang w:eastAsia="es-EC"/>
              </w:rPr>
              <w:t xml:space="preserve"> información </w:t>
            </w:r>
            <w:r>
              <w:rPr>
                <w:sz w:val="22"/>
                <w:szCs w:val="22"/>
                <w:lang w:eastAsia="es-EC"/>
              </w:rPr>
              <w:t xml:space="preserve">de los </w:t>
            </w:r>
            <w:r w:rsidR="000D4333">
              <w:rPr>
                <w:sz w:val="22"/>
                <w:szCs w:val="22"/>
                <w:lang w:eastAsia="es-EC"/>
              </w:rPr>
              <w:t>vehículo</w:t>
            </w:r>
            <w:r>
              <w:rPr>
                <w:sz w:val="22"/>
                <w:szCs w:val="22"/>
                <w:lang w:eastAsia="es-EC"/>
              </w:rPr>
              <w:t>s</w:t>
            </w:r>
            <w:r w:rsidR="000D4333">
              <w:rPr>
                <w:sz w:val="22"/>
                <w:szCs w:val="22"/>
                <w:lang w:eastAsia="es-EC"/>
              </w:rPr>
              <w:t>.</w:t>
            </w:r>
          </w:p>
          <w:p w14:paraId="4C6CC30D" w14:textId="0383B8C5" w:rsidR="008F5429" w:rsidRDefault="008F5429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 Recuperar rutas.</w:t>
            </w:r>
          </w:p>
          <w:p w14:paraId="46F1C6E7" w14:textId="6C8AFDE8" w:rsidR="0074682E" w:rsidRDefault="008F5429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74682E">
              <w:rPr>
                <w:sz w:val="22"/>
                <w:szCs w:val="22"/>
                <w:lang w:eastAsia="es-EC"/>
              </w:rPr>
              <w:t>Recupera</w:t>
            </w:r>
            <w:r>
              <w:rPr>
                <w:sz w:val="22"/>
                <w:szCs w:val="22"/>
                <w:lang w:eastAsia="es-EC"/>
              </w:rPr>
              <w:t>r</w:t>
            </w:r>
            <w:r w:rsidR="0074682E">
              <w:rPr>
                <w:sz w:val="22"/>
                <w:szCs w:val="22"/>
                <w:lang w:eastAsia="es-EC"/>
              </w:rPr>
              <w:t xml:space="preserve"> hoja de ruta, combustible y kilometraje. </w:t>
            </w:r>
          </w:p>
          <w:p w14:paraId="36D15BFD" w14:textId="77777777" w:rsidR="007867DB" w:rsidRDefault="008F5429" w:rsidP="008F542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7867DB">
              <w:rPr>
                <w:sz w:val="22"/>
                <w:szCs w:val="22"/>
                <w:lang w:eastAsia="es-EC"/>
              </w:rPr>
              <w:t>Recupera</w:t>
            </w:r>
            <w:r>
              <w:rPr>
                <w:sz w:val="22"/>
                <w:szCs w:val="22"/>
                <w:lang w:eastAsia="es-EC"/>
              </w:rPr>
              <w:t>r</w:t>
            </w:r>
            <w:r w:rsidR="007867DB">
              <w:rPr>
                <w:sz w:val="22"/>
                <w:szCs w:val="22"/>
                <w:lang w:eastAsia="es-EC"/>
              </w:rPr>
              <w:t xml:space="preserve"> información </w:t>
            </w:r>
            <w:r>
              <w:rPr>
                <w:sz w:val="22"/>
                <w:szCs w:val="22"/>
                <w:lang w:eastAsia="es-EC"/>
              </w:rPr>
              <w:t xml:space="preserve">del </w:t>
            </w:r>
            <w:r w:rsidR="007867DB">
              <w:rPr>
                <w:sz w:val="22"/>
                <w:szCs w:val="22"/>
                <w:lang w:eastAsia="es-EC"/>
              </w:rPr>
              <w:t>mantenimiento</w:t>
            </w:r>
            <w:r w:rsidR="007F7FD1">
              <w:rPr>
                <w:sz w:val="22"/>
                <w:szCs w:val="22"/>
                <w:lang w:eastAsia="es-EC"/>
              </w:rPr>
              <w:t xml:space="preserve"> </w:t>
            </w:r>
            <w:r>
              <w:rPr>
                <w:sz w:val="22"/>
                <w:szCs w:val="22"/>
                <w:lang w:eastAsia="es-EC"/>
              </w:rPr>
              <w:t>preventivo</w:t>
            </w:r>
            <w:r w:rsidR="007867DB">
              <w:rPr>
                <w:sz w:val="22"/>
                <w:szCs w:val="22"/>
                <w:lang w:eastAsia="es-EC"/>
              </w:rPr>
              <w:t>.</w:t>
            </w:r>
          </w:p>
          <w:p w14:paraId="44E3068B" w14:textId="5D0A2B3F" w:rsidR="008F5429" w:rsidRPr="00805625" w:rsidRDefault="008F5429" w:rsidP="008F542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 Recuperar información del mantenimiento correctivo.</w:t>
            </w:r>
          </w:p>
        </w:tc>
      </w:tr>
      <w:tr w:rsidR="00646574" w:rsidRPr="00805625" w14:paraId="3F6E08BA" w14:textId="77777777" w:rsidTr="002B5F6C">
        <w:tc>
          <w:tcPr>
            <w:tcW w:w="2660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6344" w:type="dxa"/>
            <w:gridSpan w:val="2"/>
          </w:tcPr>
          <w:p w14:paraId="34A1D4D0" w14:textId="7664BD52" w:rsidR="00646574" w:rsidRPr="00805625" w:rsidRDefault="002B5F6C" w:rsidP="007F7FD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Reporte generados</w:t>
            </w:r>
            <w:r w:rsidR="00F30DFF">
              <w:rPr>
                <w:rFonts w:cs="Arial"/>
                <w:sz w:val="22"/>
                <w:szCs w:val="22"/>
                <w:lang w:eastAsia="es-EC"/>
              </w:rPr>
              <w:t xml:space="preserve"> de usuario, vehículo</w:t>
            </w:r>
            <w:r w:rsidR="007867DB">
              <w:rPr>
                <w:rFonts w:cs="Arial"/>
                <w:sz w:val="22"/>
                <w:szCs w:val="22"/>
                <w:lang w:eastAsia="es-EC"/>
              </w:rPr>
              <w:t xml:space="preserve">, </w:t>
            </w:r>
            <w:r w:rsidR="007F7FD1">
              <w:rPr>
                <w:sz w:val="22"/>
                <w:szCs w:val="22"/>
                <w:lang w:eastAsia="es-EC"/>
              </w:rPr>
              <w:t>hoja de ruta y control de</w:t>
            </w:r>
            <w:r w:rsidR="0074682E">
              <w:rPr>
                <w:sz w:val="22"/>
                <w:szCs w:val="22"/>
                <w:lang w:eastAsia="es-EC"/>
              </w:rPr>
              <w:t xml:space="preserve"> combustible y kilometraje</w:t>
            </w:r>
            <w:r w:rsidR="007F7FD1">
              <w:rPr>
                <w:sz w:val="22"/>
                <w:szCs w:val="22"/>
                <w:lang w:eastAsia="es-EC"/>
              </w:rPr>
              <w:t xml:space="preserve">, </w:t>
            </w:r>
            <w:r w:rsidR="0074682E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7867DB">
              <w:rPr>
                <w:rFonts w:cs="Arial"/>
                <w:sz w:val="22"/>
                <w:szCs w:val="22"/>
                <w:lang w:eastAsia="es-EC"/>
              </w:rPr>
              <w:t>mantenimiento</w:t>
            </w:r>
            <w:r w:rsidR="007F7FD1">
              <w:rPr>
                <w:rFonts w:cs="Arial"/>
                <w:sz w:val="22"/>
                <w:szCs w:val="22"/>
                <w:lang w:eastAsia="es-EC"/>
              </w:rPr>
              <w:t xml:space="preserve"> vehicular</w:t>
            </w:r>
            <w:r w:rsidR="00F30DFF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F30DFF" w:rsidRPr="00805625" w14:paraId="00E210CB" w14:textId="77777777" w:rsidTr="002B5F6C">
        <w:tc>
          <w:tcPr>
            <w:tcW w:w="2660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551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793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F30DFF" w:rsidRPr="00805625" w14:paraId="79EB9B77" w14:textId="77777777" w:rsidTr="002B5F6C">
        <w:tc>
          <w:tcPr>
            <w:tcW w:w="2660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</w:tcPr>
          <w:p w14:paraId="3E3DBBF7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60D9D5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B9197D2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7A2C27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47599F6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A040F7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E93252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3C77E4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7D0224B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6C0877E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1AA3FF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124274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8C4DA8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8C06FE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2F4F365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2A6194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6EE3639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A2D8CF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646E91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F283C5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6B60744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41885A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D18DDEE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06C941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639BA0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56413D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D117B3B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B15782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76DE3B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386CA0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6AC253F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1DA3AD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D1CE9C2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9407D03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A08A525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8B45A1A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9F1733B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DE8BD4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AA72559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509F4D" w14:textId="77777777" w:rsidR="005D35A1" w:rsidRDefault="005D35A1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8FCBE58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A908798" w14:textId="15D0E1A1" w:rsidR="00DD37D8" w:rsidRDefault="002568F8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876B77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11715">
              <w:rPr>
                <w:rFonts w:cs="Arial"/>
                <w:sz w:val="22"/>
                <w:szCs w:val="22"/>
                <w:lang w:eastAsia="es-EC"/>
              </w:rPr>
              <w:t xml:space="preserve">Escoge </w:t>
            </w:r>
            <w:r>
              <w:rPr>
                <w:rFonts w:cs="Arial"/>
                <w:sz w:val="22"/>
                <w:szCs w:val="22"/>
                <w:lang w:eastAsia="es-EC"/>
              </w:rPr>
              <w:t>el reporte</w:t>
            </w:r>
          </w:p>
          <w:p w14:paraId="5BB2C0DA" w14:textId="77777777" w:rsidR="00A11715" w:rsidRDefault="00A11715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4B89905" w:rsidR="00876B77" w:rsidRPr="00805625" w:rsidRDefault="00876B77" w:rsidP="002568F8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793" w:type="dxa"/>
          </w:tcPr>
          <w:p w14:paraId="0F3D894F" w14:textId="47F9339C" w:rsidR="00D1604A" w:rsidRDefault="002568F8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1</w:t>
            </w:r>
            <w:r w:rsidR="00876B77">
              <w:rPr>
                <w:sz w:val="22"/>
                <w:szCs w:val="22"/>
                <w:lang w:eastAsia="es-EC"/>
              </w:rPr>
              <w:t>.</w:t>
            </w:r>
            <w:r w:rsidR="00A11715">
              <w:rPr>
                <w:sz w:val="22"/>
                <w:szCs w:val="22"/>
                <w:lang w:eastAsia="es-EC"/>
              </w:rPr>
              <w:t xml:space="preserve">Despliega </w:t>
            </w:r>
            <w:r>
              <w:rPr>
                <w:sz w:val="22"/>
                <w:szCs w:val="22"/>
                <w:lang w:eastAsia="es-EC"/>
              </w:rPr>
              <w:t>la información de repo</w:t>
            </w:r>
            <w:r>
              <w:rPr>
                <w:sz w:val="22"/>
                <w:szCs w:val="22"/>
                <w:lang w:eastAsia="es-EC"/>
              </w:rPr>
              <w:t>r</w:t>
            </w:r>
            <w:r>
              <w:rPr>
                <w:sz w:val="22"/>
                <w:szCs w:val="22"/>
                <w:lang w:eastAsia="es-EC"/>
              </w:rPr>
              <w:t>tes</w:t>
            </w:r>
            <w:r w:rsidR="00A11715">
              <w:rPr>
                <w:sz w:val="22"/>
                <w:szCs w:val="22"/>
                <w:lang w:eastAsia="es-EC"/>
              </w:rPr>
              <w:t>:</w:t>
            </w:r>
          </w:p>
          <w:p w14:paraId="55235F24" w14:textId="77777777" w:rsidR="00876B77" w:rsidRDefault="00876B77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161ABD81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rutas (recorr</w:t>
            </w:r>
            <w:r w:rsidRPr="002B5F6C">
              <w:rPr>
                <w:sz w:val="22"/>
                <w:szCs w:val="22"/>
                <w:lang w:eastAsia="es-EC"/>
              </w:rPr>
              <w:t>i</w:t>
            </w:r>
            <w:r w:rsidRPr="002B5F6C">
              <w:rPr>
                <w:sz w:val="22"/>
                <w:szCs w:val="22"/>
                <w:lang w:eastAsia="es-EC"/>
              </w:rPr>
              <w:t>dos) realizadas por cada conductor.</w:t>
            </w:r>
          </w:p>
          <w:p w14:paraId="1AE4BB28" w14:textId="0369DCB1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rutas (recorr</w:t>
            </w:r>
            <w:r w:rsidRPr="002B5F6C">
              <w:rPr>
                <w:sz w:val="22"/>
                <w:szCs w:val="22"/>
                <w:lang w:eastAsia="es-EC"/>
              </w:rPr>
              <w:t>i</w:t>
            </w:r>
            <w:r w:rsidRPr="002B5F6C">
              <w:rPr>
                <w:sz w:val="22"/>
                <w:szCs w:val="22"/>
                <w:lang w:eastAsia="es-EC"/>
              </w:rPr>
              <w:t xml:space="preserve">dos) realizadas por cada </w:t>
            </w:r>
            <w:r w:rsidR="008F5429">
              <w:rPr>
                <w:sz w:val="22"/>
                <w:szCs w:val="22"/>
                <w:lang w:eastAsia="es-EC"/>
              </w:rPr>
              <w:t>vehículo</w:t>
            </w:r>
            <w:r w:rsidRPr="002B5F6C">
              <w:rPr>
                <w:sz w:val="22"/>
                <w:szCs w:val="22"/>
                <w:lang w:eastAsia="es-EC"/>
              </w:rPr>
              <w:t>.</w:t>
            </w:r>
          </w:p>
          <w:p w14:paraId="53ECB756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mantenimiento vehicular que se haya real</w:t>
            </w:r>
            <w:r w:rsidRPr="002B5F6C">
              <w:rPr>
                <w:sz w:val="22"/>
                <w:szCs w:val="22"/>
                <w:lang w:eastAsia="es-EC"/>
              </w:rPr>
              <w:t>i</w:t>
            </w:r>
            <w:r w:rsidRPr="002B5F6C">
              <w:rPr>
                <w:sz w:val="22"/>
                <w:szCs w:val="22"/>
                <w:lang w:eastAsia="es-EC"/>
              </w:rPr>
              <w:t>zado en cada vehículo ya sea preventivo o correctivo</w:t>
            </w:r>
          </w:p>
          <w:p w14:paraId="3B4234DC" w14:textId="418BA68E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 xml:space="preserve">Cantidad de cambios </w:t>
            </w:r>
            <w:r w:rsidR="008F5429">
              <w:rPr>
                <w:sz w:val="22"/>
                <w:szCs w:val="22"/>
                <w:lang w:eastAsia="es-EC"/>
              </w:rPr>
              <w:t>en</w:t>
            </w:r>
            <w:r w:rsidRPr="002B5F6C">
              <w:rPr>
                <w:sz w:val="22"/>
                <w:szCs w:val="22"/>
                <w:lang w:eastAsia="es-EC"/>
              </w:rPr>
              <w:t xml:space="preserve"> l</w:t>
            </w:r>
            <w:r w:rsidRPr="002B5F6C">
              <w:rPr>
                <w:sz w:val="22"/>
                <w:szCs w:val="22"/>
                <w:lang w:eastAsia="es-EC"/>
              </w:rPr>
              <w:t>u</w:t>
            </w:r>
            <w:r w:rsidRPr="002B5F6C">
              <w:rPr>
                <w:sz w:val="22"/>
                <w:szCs w:val="22"/>
                <w:lang w:eastAsia="es-EC"/>
              </w:rPr>
              <w:t>bricantes realizados en cada vehículo.</w:t>
            </w:r>
          </w:p>
          <w:p w14:paraId="75F2B4DC" w14:textId="5FCCBC9D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 xml:space="preserve">Cantidad de cambios </w:t>
            </w:r>
            <w:r w:rsidR="008F5429">
              <w:rPr>
                <w:sz w:val="22"/>
                <w:szCs w:val="22"/>
                <w:lang w:eastAsia="es-EC"/>
              </w:rPr>
              <w:t>en</w:t>
            </w:r>
            <w:r w:rsidRPr="002B5F6C">
              <w:rPr>
                <w:sz w:val="22"/>
                <w:szCs w:val="22"/>
                <w:lang w:eastAsia="es-EC"/>
              </w:rPr>
              <w:t xml:space="preserve"> pa</w:t>
            </w:r>
            <w:r w:rsidRPr="002B5F6C">
              <w:rPr>
                <w:sz w:val="22"/>
                <w:szCs w:val="22"/>
                <w:lang w:eastAsia="es-EC"/>
              </w:rPr>
              <w:t>r</w:t>
            </w:r>
            <w:r w:rsidRPr="002B5F6C">
              <w:rPr>
                <w:sz w:val="22"/>
                <w:szCs w:val="22"/>
                <w:lang w:eastAsia="es-EC"/>
              </w:rPr>
              <w:t>tes, repuestos y accesorios realizados en cada vehículo.</w:t>
            </w:r>
          </w:p>
          <w:p w14:paraId="7B114D0F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rutas más fr</w:t>
            </w:r>
            <w:r w:rsidRPr="002B5F6C">
              <w:rPr>
                <w:sz w:val="22"/>
                <w:szCs w:val="22"/>
                <w:lang w:eastAsia="es-EC"/>
              </w:rPr>
              <w:t>e</w:t>
            </w:r>
            <w:r w:rsidRPr="002B5F6C">
              <w:rPr>
                <w:sz w:val="22"/>
                <w:szCs w:val="22"/>
                <w:lang w:eastAsia="es-EC"/>
              </w:rPr>
              <w:t>cuentes.</w:t>
            </w:r>
          </w:p>
          <w:p w14:paraId="61C6434A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kilómetros rec</w:t>
            </w:r>
            <w:r w:rsidRPr="002B5F6C">
              <w:rPr>
                <w:sz w:val="22"/>
                <w:szCs w:val="22"/>
                <w:lang w:eastAsia="es-EC"/>
              </w:rPr>
              <w:t>o</w:t>
            </w:r>
            <w:r w:rsidRPr="002B5F6C">
              <w:rPr>
                <w:sz w:val="22"/>
                <w:szCs w:val="22"/>
                <w:lang w:eastAsia="es-EC"/>
              </w:rPr>
              <w:t>rridos por cada vehículo.</w:t>
            </w:r>
          </w:p>
          <w:p w14:paraId="0E105E0E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galones usados por cada vehículo.</w:t>
            </w:r>
          </w:p>
          <w:p w14:paraId="638EB58B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bookmarkStart w:id="2" w:name="_GoBack"/>
            <w:bookmarkEnd w:id="2"/>
            <w:r w:rsidRPr="002B5F6C">
              <w:rPr>
                <w:sz w:val="22"/>
                <w:szCs w:val="22"/>
                <w:lang w:eastAsia="es-EC"/>
              </w:rPr>
              <w:t>Cantidad de conductores de la Coordinación Administrat</w:t>
            </w:r>
            <w:r w:rsidRPr="002B5F6C">
              <w:rPr>
                <w:sz w:val="22"/>
                <w:szCs w:val="22"/>
                <w:lang w:eastAsia="es-EC"/>
              </w:rPr>
              <w:t>i</w:t>
            </w:r>
            <w:r w:rsidRPr="002B5F6C">
              <w:rPr>
                <w:sz w:val="22"/>
                <w:szCs w:val="22"/>
                <w:lang w:eastAsia="es-EC"/>
              </w:rPr>
              <w:lastRenderedPageBreak/>
              <w:t>vos activos.</w:t>
            </w:r>
          </w:p>
          <w:p w14:paraId="74D786A3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conductores de la Coordinación Administrat</w:t>
            </w:r>
            <w:r w:rsidRPr="002B5F6C">
              <w:rPr>
                <w:sz w:val="22"/>
                <w:szCs w:val="22"/>
                <w:lang w:eastAsia="es-EC"/>
              </w:rPr>
              <w:t>i</w:t>
            </w:r>
            <w:r w:rsidRPr="002B5F6C">
              <w:rPr>
                <w:sz w:val="22"/>
                <w:szCs w:val="22"/>
                <w:lang w:eastAsia="es-EC"/>
              </w:rPr>
              <w:t>vos inactivos.</w:t>
            </w:r>
          </w:p>
          <w:p w14:paraId="0B54FFB2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vehículos de la Coordinación Administrativos activos.</w:t>
            </w:r>
          </w:p>
          <w:p w14:paraId="56E21978" w14:textId="77777777" w:rsidR="002B5F6C" w:rsidRPr="002B5F6C" w:rsidRDefault="002B5F6C" w:rsidP="002B5F6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2B5F6C">
              <w:rPr>
                <w:sz w:val="22"/>
                <w:szCs w:val="22"/>
                <w:lang w:eastAsia="es-EC"/>
              </w:rPr>
              <w:t>Cantidad de vehículos de la Coordinación Administrativos inactivos.</w:t>
            </w:r>
          </w:p>
          <w:p w14:paraId="257885B8" w14:textId="77777777" w:rsidR="002B5F6C" w:rsidRDefault="002B5F6C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6B7E153D" w14:textId="167147DD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3. Despliega reporte</w:t>
            </w:r>
            <w:r w:rsidR="002B5F6C">
              <w:rPr>
                <w:sz w:val="22"/>
                <w:szCs w:val="22"/>
                <w:lang w:eastAsia="es-EC"/>
              </w:rPr>
              <w:t xml:space="preserve"> (FA1)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0AE69EBC" w14:textId="77777777" w:rsidR="002568F8" w:rsidRDefault="002568F8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2F736B64" w14:textId="74FC09E3" w:rsidR="00876B77" w:rsidRPr="00805625" w:rsidRDefault="00E323A1" w:rsidP="005D35A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4</w:t>
            </w:r>
            <w:r w:rsidR="00876B77" w:rsidRPr="00876B77">
              <w:rPr>
                <w:sz w:val="22"/>
                <w:szCs w:val="22"/>
                <w:lang w:eastAsia="es-EC"/>
              </w:rPr>
              <w:t>. Fin del caso de uso.</w:t>
            </w:r>
          </w:p>
        </w:tc>
      </w:tr>
      <w:tr w:rsidR="00646574" w:rsidRPr="00805625" w14:paraId="67FDED60" w14:textId="77777777" w:rsidTr="002B5F6C">
        <w:tc>
          <w:tcPr>
            <w:tcW w:w="2660" w:type="dxa"/>
          </w:tcPr>
          <w:p w14:paraId="7BAADA77" w14:textId="0419D31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6344" w:type="dxa"/>
            <w:gridSpan w:val="2"/>
          </w:tcPr>
          <w:p w14:paraId="0DA3394B" w14:textId="7DB11238" w:rsidR="004C63AB" w:rsidRDefault="009B1AE2" w:rsidP="004C63AB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</w:t>
            </w:r>
            <w:r w:rsidR="004C63AB"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Error no se encuentra o error en </w:t>
            </w:r>
            <w:r w:rsidR="00FB6D8B">
              <w:rPr>
                <w:rFonts w:cs="Arial"/>
                <w:b/>
                <w:bCs/>
                <w:sz w:val="22"/>
                <w:szCs w:val="22"/>
                <w:lang w:eastAsia="es-EC"/>
              </w:rPr>
              <w:t>la búsqueda</w:t>
            </w:r>
          </w:p>
          <w:p w14:paraId="34893E69" w14:textId="5D87E8A8" w:rsidR="004C63AB" w:rsidRDefault="004C63AB" w:rsidP="004C63AB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no se ha seleccionado o hay un error en </w:t>
            </w:r>
            <w:r w:rsidR="00FB6D8B">
              <w:rPr>
                <w:rFonts w:cs="Arial"/>
                <w:sz w:val="22"/>
                <w:szCs w:val="22"/>
                <w:lang w:eastAsia="es-EC"/>
              </w:rPr>
              <w:t>la búsqueda del reporte</w:t>
            </w:r>
            <w:r w:rsidR="00E323A1">
              <w:rPr>
                <w:rFonts w:cs="Arial"/>
                <w:sz w:val="22"/>
                <w:szCs w:val="22"/>
                <w:lang w:eastAsia="es-EC"/>
              </w:rPr>
              <w:t>, regresa el flujo al paso 2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15DCDD52" w:rsidR="00646574" w:rsidRPr="00805625" w:rsidRDefault="00646574" w:rsidP="004C63AB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6EB705B" w14:textId="77777777" w:rsidTr="002B5F6C">
        <w:tc>
          <w:tcPr>
            <w:tcW w:w="2660" w:type="dxa"/>
          </w:tcPr>
          <w:p w14:paraId="2C9FA5B5" w14:textId="7AA032D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cionales</w:t>
            </w:r>
          </w:p>
        </w:tc>
        <w:tc>
          <w:tcPr>
            <w:tcW w:w="6344" w:type="dxa"/>
            <w:gridSpan w:val="2"/>
          </w:tcPr>
          <w:p w14:paraId="03A4DE29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370CD773" w14:textId="77777777" w:rsidTr="002B5F6C">
        <w:tc>
          <w:tcPr>
            <w:tcW w:w="2660" w:type="dxa"/>
          </w:tcPr>
          <w:p w14:paraId="070F558B" w14:textId="6ECC9CA1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6344" w:type="dxa"/>
            <w:gridSpan w:val="2"/>
          </w:tcPr>
          <w:p w14:paraId="72516140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D36F3DE" w14:textId="77777777" w:rsidTr="002B5F6C">
        <w:tc>
          <w:tcPr>
            <w:tcW w:w="2660" w:type="dxa"/>
          </w:tcPr>
          <w:p w14:paraId="02B232B8" w14:textId="4E3CF50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6344" w:type="dxa"/>
            <w:gridSpan w:val="2"/>
          </w:tcPr>
          <w:p w14:paraId="09506B74" w14:textId="5D2D902F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646574" w:rsidRPr="00805625" w14:paraId="74ACFD89" w14:textId="77777777" w:rsidTr="002B5F6C">
        <w:tc>
          <w:tcPr>
            <w:tcW w:w="2660" w:type="dxa"/>
          </w:tcPr>
          <w:p w14:paraId="7D444BD9" w14:textId="1390ACD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6344" w:type="dxa"/>
            <w:gridSpan w:val="2"/>
          </w:tcPr>
          <w:p w14:paraId="401EB25A" w14:textId="71950979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</w:t>
            </w:r>
            <w:r w:rsidR="00FB1A32">
              <w:rPr>
                <w:sz w:val="22"/>
                <w:szCs w:val="22"/>
                <w:lang w:eastAsia="es-EC"/>
              </w:rPr>
              <w:t>EQ015</w:t>
            </w:r>
          </w:p>
        </w:tc>
      </w:tr>
      <w:tr w:rsidR="00646574" w:rsidRPr="00805625" w14:paraId="1EF7BE2B" w14:textId="77777777" w:rsidTr="002B5F6C">
        <w:tc>
          <w:tcPr>
            <w:tcW w:w="2660" w:type="dxa"/>
          </w:tcPr>
          <w:p w14:paraId="2B875E9E" w14:textId="3044714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6344" w:type="dxa"/>
            <w:gridSpan w:val="2"/>
          </w:tcPr>
          <w:p w14:paraId="5F9434EB" w14:textId="2B02CCEF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6CF75957" w:rsid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Capacidad de navegación y para la generación de r</w:t>
            </w:r>
            <w:r>
              <w:rPr>
                <w:rFonts w:cs="Arial"/>
                <w:sz w:val="22"/>
                <w:szCs w:val="22"/>
                <w:lang w:eastAsia="es-EC"/>
              </w:rPr>
              <w:t>e</w:t>
            </w:r>
            <w:r>
              <w:rPr>
                <w:rFonts w:cs="Arial"/>
                <w:sz w:val="22"/>
                <w:szCs w:val="22"/>
                <w:lang w:eastAsia="es-EC"/>
              </w:rPr>
              <w:t>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 w:rsidR="00BF098F"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018CC124" w14:textId="415F3918" w:rsidR="004C63AB" w:rsidRP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en la exportación en diferentes formatos</w:t>
            </w:r>
          </w:p>
          <w:p w14:paraId="400B92D0" w14:textId="3C43A0D4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00A7AA2E" w:rsid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para el filtrado de opciones</w:t>
            </w:r>
            <w:r w:rsidR="000D4333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3B385791" w14:textId="5FAAE1EE" w:rsidR="004C63AB" w:rsidRP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en la generación de reportes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59072558" w14:textId="4AEF284E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7101A2DA" w14:textId="4CDCEBA5" w:rsidR="004C63AB" w:rsidRPr="004C63AB" w:rsidRDefault="004C63AB" w:rsidP="004C63A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4C63AB">
              <w:rPr>
                <w:rFonts w:cs="Arial"/>
                <w:sz w:val="22"/>
                <w:szCs w:val="22"/>
                <w:lang w:eastAsia="es-EC"/>
              </w:rPr>
              <w:t>Plantillas configuradas con la estructura de datos.</w:t>
            </w:r>
          </w:p>
          <w:p w14:paraId="72665366" w14:textId="47E3B33D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2490A3B" w14:textId="63DDB35D" w:rsidR="004C63AB" w:rsidRPr="00BF098F" w:rsidRDefault="004C63AB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en la generación de reportes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informes.</w:t>
            </w:r>
          </w:p>
          <w:p w14:paraId="7AA4FF83" w14:textId="64CFFE89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11DA1132" w:rsidR="00BF098F" w:rsidRPr="00805625" w:rsidRDefault="00BF098F" w:rsidP="004C63AB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Facilidad de </w:t>
            </w:r>
            <w:r w:rsidR="00876B77">
              <w:rPr>
                <w:rFonts w:cs="Arial"/>
                <w:sz w:val="22"/>
                <w:szCs w:val="22"/>
                <w:lang w:eastAsia="es-EC"/>
              </w:rPr>
              <w:t xml:space="preserve">generación de </w:t>
            </w:r>
            <w:r w:rsidR="004C63AB">
              <w:rPr>
                <w:rFonts w:cs="Arial"/>
                <w:sz w:val="22"/>
                <w:szCs w:val="22"/>
                <w:lang w:eastAsia="es-EC"/>
              </w:rPr>
              <w:t>reporte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C88D7BE" w14:textId="77777777" w:rsidTr="002B5F6C">
        <w:tc>
          <w:tcPr>
            <w:tcW w:w="2660" w:type="dxa"/>
          </w:tcPr>
          <w:p w14:paraId="214736CA" w14:textId="4CBA8636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</w:t>
            </w:r>
            <w:r w:rsidRPr="00805625">
              <w:rPr>
                <w:sz w:val="22"/>
                <w:szCs w:val="22"/>
                <w:lang w:eastAsia="es-EC"/>
              </w:rPr>
              <w:t>n</w:t>
            </w:r>
            <w:r w:rsidRPr="00805625">
              <w:rPr>
                <w:sz w:val="22"/>
                <w:szCs w:val="22"/>
                <w:lang w:eastAsia="es-EC"/>
              </w:rPr>
              <w:t>dencias</w:t>
            </w:r>
          </w:p>
        </w:tc>
        <w:tc>
          <w:tcPr>
            <w:tcW w:w="6344" w:type="dxa"/>
            <w:gridSpan w:val="2"/>
          </w:tcPr>
          <w:p w14:paraId="440DB295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251642D6" w14:textId="77777777" w:rsidTr="002B5F6C">
        <w:tc>
          <w:tcPr>
            <w:tcW w:w="2660" w:type="dxa"/>
          </w:tcPr>
          <w:p w14:paraId="08C97728" w14:textId="7B489884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6344" w:type="dxa"/>
            <w:gridSpan w:val="2"/>
          </w:tcPr>
          <w:p w14:paraId="33ECF8EC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CC015" w14:textId="77777777" w:rsidR="00A41E49" w:rsidRDefault="00A41E49" w:rsidP="0078035B">
      <w:pPr>
        <w:pStyle w:val="NormalInd"/>
      </w:pPr>
      <w:r>
        <w:separator/>
      </w:r>
    </w:p>
  </w:endnote>
  <w:endnote w:type="continuationSeparator" w:id="0">
    <w:p w14:paraId="55921006" w14:textId="77777777" w:rsidR="00A41E49" w:rsidRDefault="00A41E4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0E6E1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0E6E1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0E6E1D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7B6EB" w14:textId="77777777" w:rsidR="00A41E49" w:rsidRDefault="00A41E49" w:rsidP="0078035B">
      <w:pPr>
        <w:pStyle w:val="NormalInd"/>
      </w:pPr>
      <w:r>
        <w:separator/>
      </w:r>
    </w:p>
  </w:footnote>
  <w:footnote w:type="continuationSeparator" w:id="0">
    <w:p w14:paraId="494649F1" w14:textId="77777777" w:rsidR="00A41E49" w:rsidRDefault="00A41E4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371F5730" w:rsidR="00E701BE" w:rsidRDefault="005448FF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7F7FD1">
      <w:rPr>
        <w:rFonts w:ascii="Bookman Old Style" w:hAnsi="Bookman Old Style"/>
      </w:rPr>
      <w:t>[1.0.</w:t>
    </w:r>
    <w:r w:rsidR="008F5429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D292A1B"/>
    <w:multiLevelType w:val="hybridMultilevel"/>
    <w:tmpl w:val="0FC081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E0BDA"/>
    <w:multiLevelType w:val="hybridMultilevel"/>
    <w:tmpl w:val="B164F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146F2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094"/>
    <w:rsid w:val="0005459C"/>
    <w:rsid w:val="00055FF6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68D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2F16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4333"/>
    <w:rsid w:val="000D65AD"/>
    <w:rsid w:val="000D7800"/>
    <w:rsid w:val="000E3D24"/>
    <w:rsid w:val="000E6E1D"/>
    <w:rsid w:val="000E7053"/>
    <w:rsid w:val="000E7C0F"/>
    <w:rsid w:val="000F15A8"/>
    <w:rsid w:val="000F2122"/>
    <w:rsid w:val="000F23F7"/>
    <w:rsid w:val="000F3544"/>
    <w:rsid w:val="000F6F4B"/>
    <w:rsid w:val="001022B1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68F8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5F6C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06A05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6259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6FE1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67F39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3AB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8FF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B6AF5"/>
    <w:rsid w:val="005C3FD2"/>
    <w:rsid w:val="005C4640"/>
    <w:rsid w:val="005D343B"/>
    <w:rsid w:val="005D35A1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0EFD"/>
    <w:rsid w:val="006019FC"/>
    <w:rsid w:val="00601E76"/>
    <w:rsid w:val="00601E90"/>
    <w:rsid w:val="006072DA"/>
    <w:rsid w:val="0061005C"/>
    <w:rsid w:val="00613EED"/>
    <w:rsid w:val="00615C7B"/>
    <w:rsid w:val="00615E18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A6D3A"/>
    <w:rsid w:val="006A7203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6BB0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4682E"/>
    <w:rsid w:val="00746AD5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67DB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7F7FD1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76B77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152F"/>
    <w:rsid w:val="00892631"/>
    <w:rsid w:val="008959F6"/>
    <w:rsid w:val="0089744C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429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4D8E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171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1E49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27DE2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4E06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0646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3F1"/>
    <w:rsid w:val="00C209FE"/>
    <w:rsid w:val="00C23A7D"/>
    <w:rsid w:val="00C24171"/>
    <w:rsid w:val="00C24CC2"/>
    <w:rsid w:val="00C31047"/>
    <w:rsid w:val="00C3488C"/>
    <w:rsid w:val="00C34DE3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23A1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0DFF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1A32"/>
    <w:rsid w:val="00FB5E9B"/>
    <w:rsid w:val="00FB6D8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0E9C3-060C-4FB8-8D03-ABD62445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45</TotalTime>
  <Pages>5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3788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18</cp:revision>
  <cp:lastPrinted>2006-10-15T17:13:00Z</cp:lastPrinted>
  <dcterms:created xsi:type="dcterms:W3CDTF">2019-03-12T16:22:00Z</dcterms:created>
  <dcterms:modified xsi:type="dcterms:W3CDTF">2020-01-08T15:41:00Z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