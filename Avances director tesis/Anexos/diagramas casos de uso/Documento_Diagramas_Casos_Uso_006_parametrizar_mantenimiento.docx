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457AAF58" w:rsidR="00646574" w:rsidRDefault="002A0E5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Parametrizar tipo de mantenimiento vehicular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4B7A121E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3C30D6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30B9B83" w:rsidR="00C57182" w:rsidRPr="000449A8" w:rsidRDefault="002A0E53" w:rsidP="0029017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Parametrizar mantenimiento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5688D5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3C30D6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316B37B" w:rsidR="00C57182" w:rsidRPr="000449A8" w:rsidRDefault="00C57182" w:rsidP="002A0E53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C6741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</w:t>
            </w:r>
            <w:r w:rsidR="00183C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6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2A0E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parametrizar mantenimiento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183C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6BC2A53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3C30D6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4D851C4A" w:rsidR="00547C55" w:rsidRPr="000449A8" w:rsidRDefault="00547C55" w:rsidP="00A2640A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A2640A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3C30D6" w:rsidRPr="000449A8" w14:paraId="5403E049" w14:textId="77777777" w:rsidTr="00CC0679">
        <w:tc>
          <w:tcPr>
            <w:tcW w:w="1087" w:type="dxa"/>
          </w:tcPr>
          <w:p w14:paraId="06C87E42" w14:textId="77777777" w:rsidR="003C30D6" w:rsidRPr="000449A8" w:rsidRDefault="003C30D6" w:rsidP="00CC067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54A05DFA" w14:textId="21E76DA5" w:rsidR="003C30D6" w:rsidRPr="000449A8" w:rsidRDefault="003C30D6" w:rsidP="003C30D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27421BE9" w14:textId="77777777" w:rsidR="003C30D6" w:rsidRPr="000449A8" w:rsidRDefault="003C30D6" w:rsidP="00CC067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2E357630" w14:textId="01CE8B4C" w:rsidR="003C30D6" w:rsidRPr="000449A8" w:rsidRDefault="003C30D6" w:rsidP="00CC067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3C30D6" w:rsidRPr="000449A8" w14:paraId="68F78FBA" w14:textId="77777777">
        <w:tc>
          <w:tcPr>
            <w:tcW w:w="1087" w:type="dxa"/>
          </w:tcPr>
          <w:p w14:paraId="47C82D27" w14:textId="77777777" w:rsidR="003C30D6" w:rsidRDefault="003C30D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65791BA4" w14:textId="77777777" w:rsidR="003C30D6" w:rsidRPr="000449A8" w:rsidRDefault="003C30D6" w:rsidP="00A2640A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722640AF" w14:textId="77777777" w:rsidR="003C30D6" w:rsidRDefault="003C30D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408C7F2C" w14:textId="77777777" w:rsidR="003C30D6" w:rsidRDefault="003C30D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71A07C20" w:rsidR="00646574" w:rsidRPr="00646574" w:rsidRDefault="002A0E5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Parametrizar tipo de mantenimiento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2871FEF9" w:rsidR="00646574" w:rsidRPr="003E78BD" w:rsidRDefault="00521F01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3E78BD">
              <w:rPr>
                <w:b/>
                <w:sz w:val="22"/>
                <w:szCs w:val="22"/>
                <w:lang w:eastAsia="es-EC"/>
              </w:rPr>
              <w:t>00</w:t>
            </w:r>
            <w:r w:rsidR="00183C0B" w:rsidRPr="003E78BD">
              <w:rPr>
                <w:b/>
                <w:sz w:val="22"/>
                <w:szCs w:val="22"/>
                <w:lang w:eastAsia="es-EC"/>
              </w:rPr>
              <w:t>6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27122B32" w:rsidR="00646574" w:rsidRPr="00805625" w:rsidRDefault="002A0E53" w:rsidP="002901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Parametrizar tipo de mantenimiento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12D1B30D" w:rsidR="00646574" w:rsidRPr="00805625" w:rsidRDefault="00D1604A" w:rsidP="003C30D6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A0E53">
              <w:rPr>
                <w:sz w:val="22"/>
                <w:szCs w:val="22"/>
                <w:lang w:eastAsia="es-EC"/>
              </w:rPr>
              <w:t>Permite</w:t>
            </w:r>
            <w:r w:rsidR="008F2F16" w:rsidRPr="002A0E53">
              <w:rPr>
                <w:sz w:val="22"/>
                <w:szCs w:val="22"/>
                <w:lang w:eastAsia="es-EC"/>
              </w:rPr>
              <w:t xml:space="preserve"> </w:t>
            </w:r>
            <w:r w:rsidR="002A0E53">
              <w:rPr>
                <w:rFonts w:cs="Arial"/>
                <w:bCs/>
                <w:sz w:val="22"/>
                <w:szCs w:val="22"/>
                <w:lang w:eastAsia="es-EC"/>
              </w:rPr>
              <w:t>p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arametriza</w:t>
            </w:r>
            <w:r w:rsidR="002A0E53">
              <w:rPr>
                <w:rFonts w:cs="Arial"/>
                <w:bCs/>
                <w:sz w:val="22"/>
                <w:szCs w:val="22"/>
                <w:lang w:eastAsia="es-EC"/>
              </w:rPr>
              <w:t>r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3C30D6">
              <w:rPr>
                <w:rFonts w:cs="Arial"/>
                <w:bCs/>
                <w:sz w:val="22"/>
                <w:szCs w:val="22"/>
                <w:lang w:eastAsia="es-EC"/>
              </w:rPr>
              <w:t>el tipo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de mantenimiento vehicular: preventivo y correctivo</w:t>
            </w:r>
            <w:r w:rsidR="00290170" w:rsidRPr="0029017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2888A53D" w:rsidR="00646574" w:rsidRPr="00805625" w:rsidRDefault="003C30D6" w:rsidP="001F7A66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3C30D6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2D1E13D8" w14:textId="069B1D53" w:rsidR="002A0E53" w:rsidRPr="002A0E53" w:rsidRDefault="00A2640A" w:rsidP="00A2640A">
            <w:pPr>
              <w:autoSpaceDE w:val="0"/>
              <w:autoSpaceDN w:val="0"/>
              <w:adjustRightInd w:val="0"/>
              <w:ind w:left="114" w:hanging="114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Parametrizar tipo de mantenimiento preventivo y corre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c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tivo.</w:t>
            </w:r>
          </w:p>
          <w:p w14:paraId="75EC1CE8" w14:textId="717A2B69" w:rsidR="002A0E53" w:rsidRPr="002A0E53" w:rsidRDefault="00A2640A" w:rsidP="00A2640A">
            <w:pPr>
              <w:autoSpaceDE w:val="0"/>
              <w:autoSpaceDN w:val="0"/>
              <w:adjustRightInd w:val="0"/>
              <w:ind w:left="114" w:hanging="114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tipo de mantenimiento vehicular.</w:t>
            </w:r>
          </w:p>
          <w:p w14:paraId="34A1D4D0" w14:textId="0350EFDA" w:rsidR="00646574" w:rsidRPr="00805625" w:rsidRDefault="00A2640A" w:rsidP="003C30D6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Se actualiza la información </w:t>
            </w:r>
            <w:r w:rsidR="003C30D6">
              <w:rPr>
                <w:rFonts w:cs="Arial"/>
                <w:bCs/>
                <w:sz w:val="22"/>
                <w:szCs w:val="22"/>
                <w:lang w:eastAsia="es-EC"/>
              </w:rPr>
              <w:t>del mantenimiento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prevent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>vo y/o correctivo.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6F77C348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8BA148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7B73839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AF4C037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A7EF232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31E3784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448425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48E33F8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E6C713B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140D0DB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E99351A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6971496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CFDBF25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D9AC38F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54D2BF9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C9CE64B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A3BA83C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B1C93B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881C88F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5F7CDA0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E982507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DD15656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2E9DE16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0F9B859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7221DAE" w14:textId="77777777" w:rsidR="00A2640A" w:rsidRDefault="00A2640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F2AEC09" w14:textId="77777777" w:rsidR="00A2640A" w:rsidRDefault="00A2640A" w:rsidP="00A2640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073B2" w14:textId="5546A145" w:rsidR="00D1604A" w:rsidRDefault="00A2640A" w:rsidP="00A2640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Asignar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el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tipo de ma</w:t>
            </w:r>
            <w:r>
              <w:rPr>
                <w:rFonts w:cs="Arial"/>
                <w:sz w:val="22"/>
                <w:szCs w:val="22"/>
                <w:lang w:eastAsia="es-EC"/>
              </w:rPr>
              <w:t>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tenimiento 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correspondie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te.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8DD6E7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462F77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09900FC0" w:rsidR="00DD37D8" w:rsidRPr="00805625" w:rsidRDefault="00DD37D8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69F1A7C2" w14:textId="02B6A8C2" w:rsidR="00D1604A" w:rsidRDefault="003C30D6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A2640A">
              <w:rPr>
                <w:rFonts w:cs="Arial"/>
                <w:sz w:val="22"/>
                <w:szCs w:val="22"/>
                <w:lang w:eastAsia="es-EC"/>
              </w:rPr>
              <w:t>Despliega la información del tipo de mantenimiento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569BED1D" w14:textId="77777777" w:rsidR="00FA48E2" w:rsidRDefault="00FA48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FCE764E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mantenimiento.</w:t>
            </w:r>
          </w:p>
          <w:p w14:paraId="7E9D4841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Preventivo. </w:t>
            </w:r>
          </w:p>
          <w:p w14:paraId="72E9CF1C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Correctivo.</w:t>
            </w:r>
          </w:p>
          <w:p w14:paraId="0EBB5BC9" w14:textId="77777777" w:rsidR="00E5202E" w:rsidRDefault="00E5202E" w:rsidP="00E5202E">
            <w:pPr>
              <w:pStyle w:val="NormalInd"/>
              <w:ind w:left="1418"/>
              <w:rPr>
                <w:sz w:val="22"/>
                <w:szCs w:val="22"/>
                <w:lang w:eastAsia="es-EC"/>
              </w:rPr>
            </w:pPr>
          </w:p>
          <w:p w14:paraId="44BCF62D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Preventivo (lubricantes.)</w:t>
            </w:r>
          </w:p>
          <w:p w14:paraId="203CF31E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Aceite del motor.</w:t>
            </w:r>
          </w:p>
          <w:p w14:paraId="5D478669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frenos.</w:t>
            </w:r>
          </w:p>
          <w:p w14:paraId="1BFC530C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del refrig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rante.</w:t>
            </w:r>
          </w:p>
          <w:p w14:paraId="3A0AB23A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la dire</w:t>
            </w:r>
            <w:r>
              <w:rPr>
                <w:sz w:val="22"/>
                <w:szCs w:val="22"/>
                <w:lang w:eastAsia="es-EC"/>
              </w:rPr>
              <w:t>c</w:t>
            </w:r>
            <w:r>
              <w:rPr>
                <w:sz w:val="22"/>
                <w:szCs w:val="22"/>
                <w:lang w:eastAsia="es-EC"/>
              </w:rPr>
              <w:t>ción hidráulica.</w:t>
            </w:r>
          </w:p>
          <w:p w14:paraId="47641DC2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</w:t>
            </w:r>
            <w:r w:rsidRPr="0039006E">
              <w:rPr>
                <w:sz w:val="22"/>
                <w:szCs w:val="22"/>
                <w:lang w:eastAsia="es-EC"/>
              </w:rPr>
              <w:t>ceite de la caja de cambios.</w:t>
            </w:r>
          </w:p>
          <w:p w14:paraId="6AB61858" w14:textId="749BF1DB" w:rsidR="0056695B" w:rsidRPr="0039006E" w:rsidRDefault="0056695B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66D66847" w14:textId="77777777" w:rsidR="00E5202E" w:rsidRDefault="00E5202E" w:rsidP="00E5202E">
            <w:pPr>
              <w:pStyle w:val="NormalInd"/>
              <w:ind w:left="1440"/>
              <w:rPr>
                <w:sz w:val="22"/>
                <w:szCs w:val="22"/>
                <w:lang w:eastAsia="es-EC"/>
              </w:rPr>
            </w:pPr>
          </w:p>
          <w:p w14:paraId="4A6B4C9A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Correctivo (partes, r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puestos y accesorios.)</w:t>
            </w:r>
          </w:p>
          <w:p w14:paraId="11667D80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Llanta.</w:t>
            </w:r>
          </w:p>
          <w:p w14:paraId="23E94AE7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Batería.</w:t>
            </w:r>
          </w:p>
          <w:p w14:paraId="47EB4A9F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Disco de frenos.</w:t>
            </w:r>
          </w:p>
          <w:p w14:paraId="289A9346" w14:textId="77777777" w:rsidR="00E5202E" w:rsidRDefault="00E5202E" w:rsidP="00E5202E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Tambor.</w:t>
            </w:r>
          </w:p>
          <w:p w14:paraId="769FBB12" w14:textId="717A8DB5" w:rsidR="00DE0A74" w:rsidRDefault="00E5202E" w:rsidP="009B1AE2">
            <w:pPr>
              <w:pStyle w:val="NormalInd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884" w:hanging="283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56695B">
              <w:rPr>
                <w:sz w:val="22"/>
                <w:szCs w:val="22"/>
                <w:lang w:eastAsia="es-EC"/>
              </w:rPr>
              <w:t>Banda de distrib</w:t>
            </w:r>
            <w:r w:rsidRPr="0056695B">
              <w:rPr>
                <w:sz w:val="22"/>
                <w:szCs w:val="22"/>
                <w:lang w:eastAsia="es-EC"/>
              </w:rPr>
              <w:t>u</w:t>
            </w:r>
            <w:r w:rsidRPr="0056695B">
              <w:rPr>
                <w:sz w:val="22"/>
                <w:szCs w:val="22"/>
                <w:lang w:eastAsia="es-EC"/>
              </w:rPr>
              <w:t>ción.</w:t>
            </w:r>
          </w:p>
          <w:p w14:paraId="059B51FE" w14:textId="092066D6" w:rsidR="0056695B" w:rsidRPr="0056695B" w:rsidRDefault="0056695B" w:rsidP="009B1AE2">
            <w:pPr>
              <w:pStyle w:val="NormalInd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884" w:hanging="283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Estado.</w:t>
            </w:r>
            <w:bookmarkStart w:id="2" w:name="_GoBack"/>
            <w:bookmarkEnd w:id="2"/>
          </w:p>
          <w:p w14:paraId="245CB85E" w14:textId="77777777" w:rsidR="00A2640A" w:rsidRDefault="00A2640A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768B374" w14:textId="77777777" w:rsidR="00A2640A" w:rsidRDefault="00A2640A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29A143E0" w:rsidR="009B1AE2" w:rsidRDefault="003C30D6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14172F">
              <w:rPr>
                <w:rFonts w:cs="Arial"/>
                <w:sz w:val="22"/>
                <w:szCs w:val="22"/>
                <w:lang w:eastAsia="es-EC"/>
              </w:rPr>
              <w:t>Almacena la información del tipo de mantenimiento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14172F">
              <w:rPr>
                <w:rFonts w:cs="Arial"/>
                <w:sz w:val="22"/>
                <w:szCs w:val="22"/>
                <w:lang w:eastAsia="es-EC"/>
              </w:rPr>
              <w:t xml:space="preserve"> (</w:t>
            </w:r>
            <w:r>
              <w:rPr>
                <w:rFonts w:cs="Arial"/>
                <w:sz w:val="22"/>
                <w:szCs w:val="22"/>
                <w:lang w:eastAsia="es-EC"/>
              </w:rPr>
              <w:t>FA1-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199DCD04" w:rsidR="00D1604A" w:rsidRPr="00805625" w:rsidRDefault="003C30D6" w:rsidP="0014172F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8216B2" w:rsidRPr="00805625" w14:paraId="793DBFE2" w14:textId="77777777" w:rsidTr="008F65C1">
        <w:tc>
          <w:tcPr>
            <w:tcW w:w="3147" w:type="dxa"/>
          </w:tcPr>
          <w:p w14:paraId="06293E48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normal</w:t>
            </w:r>
          </w:p>
        </w:tc>
        <w:tc>
          <w:tcPr>
            <w:tcW w:w="5857" w:type="dxa"/>
            <w:gridSpan w:val="2"/>
          </w:tcPr>
          <w:p w14:paraId="7B54A4A8" w14:textId="36E15804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parametrización del mantenimiento</w:t>
            </w:r>
          </w:p>
        </w:tc>
      </w:tr>
      <w:tr w:rsidR="008216B2" w:rsidRPr="00805625" w14:paraId="743DBFAE" w14:textId="77777777" w:rsidTr="00007404">
        <w:tc>
          <w:tcPr>
            <w:tcW w:w="3147" w:type="dxa"/>
          </w:tcPr>
          <w:p w14:paraId="27035BF5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6EB961A" w14:textId="72C9814F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56EA43F4" w14:textId="3772A930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8216B2" w:rsidRPr="00805625" w14:paraId="5AFA28B5" w14:textId="77777777" w:rsidTr="00007404">
        <w:tc>
          <w:tcPr>
            <w:tcW w:w="3147" w:type="dxa"/>
          </w:tcPr>
          <w:p w14:paraId="50F72EDF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5D99ED44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5301F0B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23E4ED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6124292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590B926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C1BC60A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089424E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CC1678E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AE756C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4ADE55" w14:textId="00405A6F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Actualiza 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3C30D6">
              <w:rPr>
                <w:rFonts w:cs="Arial"/>
                <w:sz w:val="22"/>
                <w:szCs w:val="22"/>
                <w:lang w:eastAsia="es-EC"/>
              </w:rPr>
              <w:t>ción del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tipo de manten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miento.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34403E25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E461762" w14:textId="28F18A14" w:rsidR="008216B2" w:rsidRPr="00805625" w:rsidRDefault="008216B2" w:rsidP="003C30D6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1FBB889" w14:textId="78A11971" w:rsidR="008216B2" w:rsidRDefault="0014172F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8216B2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>
              <w:rPr>
                <w:rFonts w:cs="Arial"/>
                <w:sz w:val="22"/>
                <w:szCs w:val="22"/>
                <w:lang w:eastAsia="es-EC"/>
              </w:rPr>
              <w:t>la información del tipo de mantenimiento para actualizar</w:t>
            </w:r>
            <w:r w:rsidR="008216B2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20E32083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462F2AB" w14:textId="77777777" w:rsidR="008216B2" w:rsidRDefault="008216B2" w:rsidP="0000740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mantenimiento.</w:t>
            </w:r>
          </w:p>
          <w:p w14:paraId="5B0A4671" w14:textId="77777777" w:rsidR="008216B2" w:rsidRDefault="008216B2" w:rsidP="00007404">
            <w:pPr>
              <w:pStyle w:val="NormalInd"/>
              <w:ind w:left="1418"/>
              <w:rPr>
                <w:sz w:val="22"/>
                <w:szCs w:val="22"/>
                <w:lang w:eastAsia="es-EC"/>
              </w:rPr>
            </w:pPr>
          </w:p>
          <w:p w14:paraId="343D4CC5" w14:textId="77777777" w:rsidR="008216B2" w:rsidRDefault="008216B2" w:rsidP="0000740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Preventivo (lubricantes.)</w:t>
            </w:r>
          </w:p>
          <w:p w14:paraId="1A85D19E" w14:textId="77777777" w:rsidR="008216B2" w:rsidRDefault="008216B2" w:rsidP="00007404">
            <w:pPr>
              <w:pStyle w:val="NormalInd"/>
              <w:ind w:left="1440"/>
              <w:rPr>
                <w:sz w:val="22"/>
                <w:szCs w:val="22"/>
                <w:lang w:eastAsia="es-EC"/>
              </w:rPr>
            </w:pPr>
          </w:p>
          <w:p w14:paraId="1AC747BC" w14:textId="77777777" w:rsidR="008216B2" w:rsidRDefault="008216B2" w:rsidP="0000740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Correctivo (partes, r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puestos y accesorios.)</w:t>
            </w:r>
          </w:p>
          <w:p w14:paraId="1C718C3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B1CC211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928867" w14:textId="2AF9CEAE" w:rsidR="0014172F" w:rsidRDefault="003C30D6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14172F">
              <w:rPr>
                <w:rFonts w:cs="Arial"/>
                <w:sz w:val="22"/>
                <w:szCs w:val="22"/>
                <w:lang w:eastAsia="es-EC"/>
              </w:rPr>
              <w:t>.  Almacena la información actualizada del tipo de ma</w:t>
            </w:r>
            <w:r w:rsidR="0014172F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14172F">
              <w:rPr>
                <w:rFonts w:cs="Arial"/>
                <w:sz w:val="22"/>
                <w:szCs w:val="22"/>
                <w:lang w:eastAsia="es-EC"/>
              </w:rPr>
              <w:t>tenimiento. (FA1 - FA2)</w:t>
            </w:r>
          </w:p>
          <w:p w14:paraId="1487C5A4" w14:textId="77777777" w:rsidR="0014172F" w:rsidRDefault="0014172F" w:rsidP="0014172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7B5DF79" w14:textId="1C8E1BEA" w:rsidR="0014172F" w:rsidRPr="00805625" w:rsidRDefault="003C30D6" w:rsidP="0014172F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14172F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55DB5935" w14:textId="77777777" w:rsidR="008216B2" w:rsidRPr="00805625" w:rsidRDefault="008216B2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7FDED60" w14:textId="77777777" w:rsidTr="00547C55">
        <w:tc>
          <w:tcPr>
            <w:tcW w:w="3147" w:type="dxa"/>
          </w:tcPr>
          <w:p w14:paraId="7BAADA77" w14:textId="099D7C5B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0980BCCB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9532F5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9532F5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532F5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648BF334" w14:textId="48D0675F" w:rsidR="008216B2" w:rsidRPr="00805625" w:rsidRDefault="008216B2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8216B2" w:rsidRPr="00805625" w14:paraId="66EB705B" w14:textId="77777777" w:rsidTr="00547C55">
        <w:tc>
          <w:tcPr>
            <w:tcW w:w="3147" w:type="dxa"/>
          </w:tcPr>
          <w:p w14:paraId="2C9FA5B5" w14:textId="7AA032D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370CD773" w14:textId="77777777" w:rsidTr="00547C55">
        <w:tc>
          <w:tcPr>
            <w:tcW w:w="3147" w:type="dxa"/>
          </w:tcPr>
          <w:p w14:paraId="070F558B" w14:textId="6ECC9CA1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D36F3DE" w14:textId="77777777" w:rsidTr="00547C55">
        <w:tc>
          <w:tcPr>
            <w:tcW w:w="3147" w:type="dxa"/>
          </w:tcPr>
          <w:p w14:paraId="02B232B8" w14:textId="4E3CF505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8216B2" w:rsidRPr="00805625" w14:paraId="74ACFD89" w14:textId="77777777" w:rsidTr="00547C55">
        <w:tc>
          <w:tcPr>
            <w:tcW w:w="3147" w:type="dxa"/>
          </w:tcPr>
          <w:p w14:paraId="7D444BD9" w14:textId="1390ACDE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486FC45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De </w:t>
            </w:r>
            <w:r w:rsidR="00183C0B">
              <w:rPr>
                <w:sz w:val="22"/>
                <w:szCs w:val="22"/>
                <w:lang w:eastAsia="es-EC"/>
              </w:rPr>
              <w:t>requerimiento REQ006</w:t>
            </w:r>
          </w:p>
        </w:tc>
      </w:tr>
      <w:tr w:rsidR="008216B2" w:rsidRPr="00805625" w14:paraId="1EF7BE2B" w14:textId="77777777" w:rsidTr="00547C55">
        <w:tc>
          <w:tcPr>
            <w:tcW w:w="3147" w:type="dxa"/>
          </w:tcPr>
          <w:p w14:paraId="2B875E9E" w14:textId="3044714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67AED9B6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183C0B">
              <w:rPr>
                <w:rFonts w:cs="Arial"/>
                <w:sz w:val="22"/>
                <w:szCs w:val="22"/>
                <w:lang w:eastAsia="es-EC"/>
              </w:rPr>
              <w:t>de los tipos de manten</w:t>
            </w:r>
            <w:r w:rsidR="00183C0B">
              <w:rPr>
                <w:rFonts w:cs="Arial"/>
                <w:sz w:val="22"/>
                <w:szCs w:val="22"/>
                <w:lang w:eastAsia="es-EC"/>
              </w:rPr>
              <w:t>i</w:t>
            </w:r>
            <w:r w:rsidR="00183C0B">
              <w:rPr>
                <w:rFonts w:cs="Arial"/>
                <w:sz w:val="22"/>
                <w:szCs w:val="22"/>
                <w:lang w:eastAsia="es-EC"/>
              </w:rPr>
              <w:t>mientos vehiculares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8216B2" w:rsidRPr="00BF098F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8216B2" w:rsidRPr="00805625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8216B2" w:rsidRPr="00805625" w14:paraId="5C88D7BE" w14:textId="77777777" w:rsidTr="00547C55">
        <w:tc>
          <w:tcPr>
            <w:tcW w:w="3147" w:type="dxa"/>
          </w:tcPr>
          <w:p w14:paraId="214736CA" w14:textId="4CBA8636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251642D6" w14:textId="77777777" w:rsidTr="00547C55">
        <w:tc>
          <w:tcPr>
            <w:tcW w:w="3147" w:type="dxa"/>
          </w:tcPr>
          <w:p w14:paraId="08C97728" w14:textId="7B489884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4CAC0" w14:textId="77777777" w:rsidR="00BD7EF5" w:rsidRDefault="00BD7EF5" w:rsidP="0078035B">
      <w:pPr>
        <w:pStyle w:val="NormalInd"/>
      </w:pPr>
      <w:r>
        <w:separator/>
      </w:r>
    </w:p>
  </w:endnote>
  <w:endnote w:type="continuationSeparator" w:id="0">
    <w:p w14:paraId="05934DFB" w14:textId="77777777" w:rsidR="00BD7EF5" w:rsidRDefault="00BD7EF5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6695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6695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6695B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2A23A" w14:textId="77777777" w:rsidR="00BD7EF5" w:rsidRDefault="00BD7EF5" w:rsidP="0078035B">
      <w:pPr>
        <w:pStyle w:val="NormalInd"/>
      </w:pPr>
      <w:r>
        <w:separator/>
      </w:r>
    </w:p>
  </w:footnote>
  <w:footnote w:type="continuationSeparator" w:id="0">
    <w:p w14:paraId="38390701" w14:textId="77777777" w:rsidR="00BD7EF5" w:rsidRDefault="00BD7EF5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4458FC19" w:rsidR="00E701BE" w:rsidRDefault="001F0587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3C30D6">
      <w:rPr>
        <w:rFonts w:ascii="Bookman Old Style" w:hAnsi="Bookman Old Style"/>
      </w:rPr>
      <w:t>[1.0.2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A12A2E"/>
    <w:multiLevelType w:val="hybridMultilevel"/>
    <w:tmpl w:val="CE88C2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C31775"/>
    <w:multiLevelType w:val="hybridMultilevel"/>
    <w:tmpl w:val="41CE08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172F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3C0B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587"/>
    <w:rsid w:val="001F0A7D"/>
    <w:rsid w:val="001F0BEF"/>
    <w:rsid w:val="001F1A4D"/>
    <w:rsid w:val="001F1FE4"/>
    <w:rsid w:val="001F293F"/>
    <w:rsid w:val="001F7A66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0E53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30D6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E78BD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6695B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75F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16B2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2F5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640A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5FC0"/>
    <w:rsid w:val="00B821AF"/>
    <w:rsid w:val="00B85991"/>
    <w:rsid w:val="00B87173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D7EF5"/>
    <w:rsid w:val="00BE231C"/>
    <w:rsid w:val="00BE24B6"/>
    <w:rsid w:val="00BE643B"/>
    <w:rsid w:val="00BE7567"/>
    <w:rsid w:val="00BE7E47"/>
    <w:rsid w:val="00BF098F"/>
    <w:rsid w:val="00BF320D"/>
    <w:rsid w:val="00BF4E81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A7BA0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202E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4867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E5AC7-D8E0-4885-9BD5-3E6CDE43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43</TotalTime>
  <Pages>5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3642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9</cp:revision>
  <cp:lastPrinted>2006-10-15T17:13:00Z</cp:lastPrinted>
  <dcterms:created xsi:type="dcterms:W3CDTF">2019-07-02T21:11:00Z</dcterms:created>
  <dcterms:modified xsi:type="dcterms:W3CDTF">2020-01-08T15:28:00Z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