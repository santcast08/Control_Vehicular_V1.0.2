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3C0AD869" w:rsidR="00646574" w:rsidRDefault="00186DB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Ingresar</w:t>
      </w:r>
      <w:r w:rsidR="00521F01">
        <w:rPr>
          <w:rFonts w:ascii="Bookman Old Style" w:hAnsi="Bookman Old Style"/>
          <w:b/>
          <w:sz w:val="32"/>
          <w:szCs w:val="32"/>
        </w:rPr>
        <w:t xml:space="preserve"> información del</w:t>
      </w:r>
      <w:r w:rsidR="00646574">
        <w:rPr>
          <w:rFonts w:ascii="Bookman Old Style" w:hAnsi="Bookman Old Style"/>
          <w:b/>
          <w:sz w:val="32"/>
          <w:szCs w:val="32"/>
        </w:rPr>
        <w:t xml:space="preserve"> </w:t>
      </w:r>
      <w:r w:rsidR="00E21E11">
        <w:rPr>
          <w:rFonts w:ascii="Bookman Old Style" w:hAnsi="Bookman Old Style"/>
          <w:b/>
          <w:sz w:val="32"/>
          <w:szCs w:val="32"/>
        </w:rPr>
        <w:t>usuario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D9C4FD9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397D68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4E756131" w:rsidR="00C57182" w:rsidRPr="000449A8" w:rsidRDefault="00186DB1" w:rsidP="0052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Ingresar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01917">
              <w:rPr>
                <w:rFonts w:ascii="Bookman Old Style" w:hAnsi="Bookman Old Style"/>
                <w:sz w:val="22"/>
                <w:szCs w:val="22"/>
              </w:rPr>
              <w:t>usuario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125ED36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0079E9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0EB10FD" w:rsidR="00C57182" w:rsidRPr="000449A8" w:rsidRDefault="00C57182" w:rsidP="00186DB1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0079E9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003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186DB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Ingresar</w:t>
            </w:r>
            <w:r w:rsidR="00521F0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usuario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0079E9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00E225C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397D68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C6CBD09" w:rsidR="00547C55" w:rsidRPr="000449A8" w:rsidRDefault="00547C55" w:rsidP="0099047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990472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397D68" w:rsidRPr="000449A8" w14:paraId="158DDB28" w14:textId="77777777">
        <w:tc>
          <w:tcPr>
            <w:tcW w:w="1087" w:type="dxa"/>
          </w:tcPr>
          <w:p w14:paraId="4966A811" w14:textId="19351E4E" w:rsidR="00397D6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024A7AC2" w14:textId="68BD4B2F" w:rsidR="00397D68" w:rsidRPr="000449A8" w:rsidRDefault="00397D68" w:rsidP="00397D6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7E540B23" w14:textId="05CB7EFC" w:rsidR="00397D6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793C336D" w14:textId="794255CA" w:rsidR="00397D6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397D68" w:rsidRPr="000449A8" w14:paraId="04339BA9" w14:textId="77777777">
        <w:tc>
          <w:tcPr>
            <w:tcW w:w="1087" w:type="dxa"/>
          </w:tcPr>
          <w:p w14:paraId="3A6B9D10" w14:textId="0006E388" w:rsidR="00397D68" w:rsidRPr="000449A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397D68" w:rsidRPr="000449A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397D68" w:rsidRPr="000449A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397D68" w:rsidRPr="000449A8" w:rsidRDefault="00397D6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41DBF76B" w:rsidR="00646574" w:rsidRPr="00646574" w:rsidRDefault="00186DB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Ingresar</w:t>
      </w:r>
      <w:r w:rsidR="00521F01">
        <w:rPr>
          <w:rFonts w:cs="Arial"/>
          <w:bCs/>
          <w:sz w:val="28"/>
          <w:szCs w:val="36"/>
          <w:lang w:eastAsia="es-EC"/>
        </w:rPr>
        <w:t xml:space="preserve"> información del</w:t>
      </w:r>
      <w:r w:rsidR="00547C55">
        <w:rPr>
          <w:rFonts w:cs="Arial"/>
          <w:bCs/>
          <w:sz w:val="28"/>
          <w:szCs w:val="36"/>
          <w:lang w:eastAsia="es-EC"/>
        </w:rPr>
        <w:t xml:space="preserve"> </w:t>
      </w:r>
      <w:r w:rsidR="00501917">
        <w:rPr>
          <w:rFonts w:cs="Arial"/>
          <w:bCs/>
          <w:sz w:val="28"/>
          <w:szCs w:val="36"/>
          <w:lang w:eastAsia="es-EC"/>
        </w:rPr>
        <w:t>usuario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674DC9AA" w:rsidR="00646574" w:rsidRPr="00805625" w:rsidRDefault="000079E9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003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B6073BC" w:rsidR="00646574" w:rsidRPr="00805625" w:rsidRDefault="00E4330E" w:rsidP="0050191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Cargar información del usuario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619AA592" w:rsidR="00646574" w:rsidRPr="00805625" w:rsidRDefault="00D1604A" w:rsidP="00397D68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Permite</w:t>
            </w:r>
            <w:r w:rsidR="008F2F16">
              <w:rPr>
                <w:sz w:val="22"/>
                <w:szCs w:val="22"/>
                <w:lang w:eastAsia="es-EC"/>
              </w:rPr>
              <w:t xml:space="preserve"> </w:t>
            </w:r>
            <w:r w:rsidR="00F85320" w:rsidRPr="00457E00">
              <w:rPr>
                <w:sz w:val="22"/>
                <w:szCs w:val="22"/>
                <w:lang w:eastAsia="es-EC"/>
              </w:rPr>
              <w:t xml:space="preserve">cargar la información </w:t>
            </w:r>
            <w:r w:rsidR="00457E00" w:rsidRPr="00457E00">
              <w:rPr>
                <w:sz w:val="22"/>
                <w:szCs w:val="22"/>
                <w:lang w:eastAsia="es-EC"/>
              </w:rPr>
              <w:t xml:space="preserve">que cuenta la institución con la finalidad de obtener los datos básicos y necesarios de los </w:t>
            </w:r>
            <w:r w:rsidR="00397D68">
              <w:rPr>
                <w:sz w:val="22"/>
                <w:szCs w:val="22"/>
                <w:lang w:eastAsia="es-EC"/>
              </w:rPr>
              <w:t>usuarios</w:t>
            </w:r>
            <w:r w:rsidR="00457E00" w:rsidRPr="00457E00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7ECF7B95" w14:textId="61D1C7DE" w:rsidR="00397D68" w:rsidRDefault="00397D68" w:rsidP="00493375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Autenticación </w:t>
            </w:r>
            <w:r w:rsidR="008373FB" w:rsidRPr="008373FB">
              <w:rPr>
                <w:rFonts w:cs="Arial"/>
                <w:sz w:val="22"/>
                <w:szCs w:val="22"/>
                <w:lang w:eastAsia="es-EC"/>
              </w:rPr>
              <w:t>en la aplicación</w:t>
            </w:r>
            <w:r w:rsidR="008373FB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según el usuario.</w:t>
            </w:r>
          </w:p>
          <w:p w14:paraId="44E3068B" w14:textId="1E534A28" w:rsidR="00646574" w:rsidRPr="00805625" w:rsidRDefault="00493375" w:rsidP="0049337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397D68">
              <w:rPr>
                <w:rFonts w:cs="Arial"/>
                <w:bCs/>
                <w:sz w:val="22"/>
                <w:szCs w:val="22"/>
                <w:lang w:eastAsia="es-EC"/>
              </w:rPr>
              <w:t xml:space="preserve">la 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>información de los usuarios</w:t>
            </w:r>
            <w:r w:rsidR="00397D68">
              <w:rPr>
                <w:rFonts w:cs="Arial"/>
                <w:bCs/>
                <w:sz w:val="22"/>
                <w:szCs w:val="22"/>
                <w:lang w:eastAsia="es-EC"/>
              </w:rPr>
              <w:t xml:space="preserve"> en la BDD de la Institución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68ADEEE" w14:textId="04CEB878" w:rsidR="00E4330E" w:rsidRPr="00E4330E" w:rsidRDefault="00397D68" w:rsidP="00E4330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E4330E" w:rsidRPr="00E4330E">
              <w:rPr>
                <w:rFonts w:cs="Arial"/>
                <w:bCs/>
                <w:sz w:val="22"/>
                <w:szCs w:val="22"/>
                <w:lang w:eastAsia="es-EC"/>
              </w:rPr>
              <w:t xml:space="preserve">Se realiza la carga de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los </w:t>
            </w:r>
            <w:r w:rsidR="00E4330E" w:rsidRPr="00E4330E">
              <w:rPr>
                <w:rFonts w:cs="Arial"/>
                <w:bCs/>
                <w:sz w:val="22"/>
                <w:szCs w:val="22"/>
                <w:lang w:eastAsia="es-EC"/>
              </w:rPr>
              <w:t>usuarios.</w:t>
            </w:r>
          </w:p>
          <w:p w14:paraId="34A1D4D0" w14:textId="6D2BBB2A" w:rsidR="00646574" w:rsidRPr="00805625" w:rsidRDefault="00397D68" w:rsidP="00E4330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E4330E" w:rsidRPr="00E4330E">
              <w:rPr>
                <w:rFonts w:cs="Arial"/>
                <w:bCs/>
                <w:sz w:val="22"/>
                <w:szCs w:val="22"/>
                <w:lang w:eastAsia="es-EC"/>
              </w:rPr>
              <w:t xml:space="preserve">Se actualiza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la información de </w:t>
            </w:r>
            <w:r w:rsidR="00E4330E" w:rsidRPr="00E4330E">
              <w:rPr>
                <w:rFonts w:cs="Arial"/>
                <w:bCs/>
                <w:sz w:val="22"/>
                <w:szCs w:val="22"/>
                <w:lang w:eastAsia="es-EC"/>
              </w:rPr>
              <w:t>usuario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s</w:t>
            </w:r>
            <w:r w:rsidR="00E4330E" w:rsidRPr="00E4330E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76017AEF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D6232D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F105507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09AEC06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5D6D09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2CB75B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F82E3AA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64E726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9044FFB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7D2C58" w14:textId="77777777" w:rsidR="00990472" w:rsidRDefault="00990472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5A3B19F3" w:rsidR="00D1604A" w:rsidRDefault="00990472" w:rsidP="0099047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397D68">
              <w:rPr>
                <w:rFonts w:cs="Arial"/>
                <w:sz w:val="22"/>
                <w:szCs w:val="22"/>
                <w:lang w:eastAsia="es-EC"/>
              </w:rPr>
              <w:t>Se carga la información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397D68">
              <w:rPr>
                <w:rFonts w:cs="Arial"/>
                <w:sz w:val="22"/>
                <w:szCs w:val="22"/>
                <w:lang w:eastAsia="es-EC"/>
              </w:rPr>
              <w:t xml:space="preserve">los </w:t>
            </w:r>
            <w:r>
              <w:rPr>
                <w:rFonts w:cs="Arial"/>
                <w:sz w:val="22"/>
                <w:szCs w:val="22"/>
                <w:lang w:eastAsia="es-EC"/>
              </w:rPr>
              <w:t>usuario</w:t>
            </w:r>
            <w:r w:rsidR="00397D68">
              <w:rPr>
                <w:rFonts w:cs="Arial"/>
                <w:sz w:val="22"/>
                <w:szCs w:val="22"/>
                <w:lang w:eastAsia="es-EC"/>
              </w:rPr>
              <w:t>s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D893F9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B199B1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478504B1" w:rsidR="00DD37D8" w:rsidRPr="00805625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4BA7AD4" w14:textId="7578AD7E" w:rsidR="00990472" w:rsidRDefault="0099047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la información del usuario</w:t>
            </w:r>
          </w:p>
          <w:p w14:paraId="69F1A7C2" w14:textId="7106F7E5" w:rsidR="00D1604A" w:rsidRPr="00805625" w:rsidRDefault="00D1604A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10C096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334B8AA" w14:textId="77777777" w:rsidR="00990472" w:rsidRDefault="0099047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AB4840F" w:rsidR="009B1AE2" w:rsidRDefault="00397D6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Almacena la información </w:t>
            </w:r>
            <w:r w:rsidR="00990472">
              <w:rPr>
                <w:rFonts w:cs="Arial"/>
                <w:sz w:val="22"/>
                <w:szCs w:val="22"/>
                <w:lang w:eastAsia="es-EC"/>
              </w:rPr>
              <w:t xml:space="preserve">de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los </w:t>
            </w:r>
            <w:r w:rsidR="00990472">
              <w:rPr>
                <w:rFonts w:cs="Arial"/>
                <w:sz w:val="22"/>
                <w:szCs w:val="22"/>
                <w:lang w:eastAsia="es-EC"/>
              </w:rPr>
              <w:t>usuario</w:t>
            </w:r>
            <w:r>
              <w:rPr>
                <w:rFonts w:cs="Arial"/>
                <w:sz w:val="22"/>
                <w:szCs w:val="22"/>
                <w:lang w:eastAsia="es-EC"/>
              </w:rPr>
              <w:t>s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990472">
              <w:rPr>
                <w:rFonts w:cs="Arial"/>
                <w:sz w:val="22"/>
                <w:szCs w:val="22"/>
                <w:lang w:eastAsia="es-EC"/>
              </w:rPr>
              <w:t xml:space="preserve"> (FA1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3B2B1850" w:rsidR="009B1AE2" w:rsidRPr="00805625" w:rsidRDefault="00397D68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6F63FFE8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62069D54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CE8B7D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8CA0A6F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9FF1DDD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B298373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A49649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B26BAF7" w14:textId="1DBE372D" w:rsidR="00DE0A74" w:rsidRDefault="00990472" w:rsidP="0099047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Se actualiza la info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mación del usuario</w:t>
            </w:r>
          </w:p>
          <w:p w14:paraId="2557743E" w14:textId="77777777" w:rsidR="00990472" w:rsidRDefault="00990472" w:rsidP="0099047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DF511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D361A5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51F43FC0" w:rsidR="00DE0A74" w:rsidRPr="00805625" w:rsidRDefault="00DE0A74" w:rsidP="00E06A8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B12C6F5" w14:textId="1929574B" w:rsidR="00DE0A74" w:rsidRPr="00805625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usuario</w:t>
            </w:r>
            <w:r w:rsidR="00DE0A74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3ABA6905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1C5BA5B5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2F0CFC6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6B5F8930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4B1EE15D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7AB87EFA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12EC46FE" w14:textId="77777777" w:rsidR="00186DB1" w:rsidRDefault="00186DB1" w:rsidP="00186DB1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2590557E" w14:textId="77777777" w:rsidR="00990472" w:rsidRDefault="0099047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4F63B7AB" w14:textId="523A82F6" w:rsidR="00DE0A74" w:rsidRDefault="00397D68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990472">
              <w:rPr>
                <w:rFonts w:cs="Arial"/>
                <w:sz w:val="22"/>
                <w:szCs w:val="22"/>
                <w:lang w:eastAsia="es-EC"/>
              </w:rPr>
              <w:t>Almacena la información actualizada del usuario. (FA1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)</w:t>
            </w:r>
          </w:p>
          <w:p w14:paraId="3F8A006D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9EC94C" w14:textId="20D8C628" w:rsidR="00DE0A74" w:rsidRPr="00805625" w:rsidRDefault="00397D68" w:rsidP="0035530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04F93FBC" w14:textId="5545CD14" w:rsidR="00DE0A74" w:rsidRDefault="0099047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</w:t>
            </w:r>
            <w:r w:rsidR="00DE0A74"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: Error al almacenar 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 w:rsidR="00DE0A74"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465EC91E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ción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73BE2358" w:rsidR="00DE0A74" w:rsidRPr="00805625" w:rsidRDefault="000079E9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REQ003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F366B" w14:textId="77777777" w:rsidR="0014645E" w:rsidRDefault="0014645E" w:rsidP="0078035B">
      <w:pPr>
        <w:pStyle w:val="NormalInd"/>
      </w:pPr>
      <w:r>
        <w:separator/>
      </w:r>
    </w:p>
  </w:endnote>
  <w:endnote w:type="continuationSeparator" w:id="0">
    <w:p w14:paraId="640CB199" w14:textId="77777777" w:rsidR="0014645E" w:rsidRDefault="0014645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86DB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86DB1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186DB1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ADFAC" w14:textId="77777777" w:rsidR="0014645E" w:rsidRDefault="0014645E" w:rsidP="0078035B">
      <w:pPr>
        <w:pStyle w:val="NormalInd"/>
      </w:pPr>
      <w:r>
        <w:separator/>
      </w:r>
    </w:p>
  </w:footnote>
  <w:footnote w:type="continuationSeparator" w:id="0">
    <w:p w14:paraId="0AA6EBD7" w14:textId="77777777" w:rsidR="0014645E" w:rsidRDefault="0014645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6DB9D60A" w:rsidR="00E701BE" w:rsidRDefault="0014645E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397D68">
      <w:rPr>
        <w:rFonts w:ascii="Bookman Old Style" w:hAnsi="Bookman Old Style"/>
      </w:rPr>
      <w:t>[1.0.2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11022"/>
    <w:multiLevelType w:val="hybridMultilevel"/>
    <w:tmpl w:val="4C1E97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079E9"/>
    <w:rsid w:val="000106BA"/>
    <w:rsid w:val="000143A8"/>
    <w:rsid w:val="00016756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45E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86DB1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5306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97D68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57E00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1BFF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67D7A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0524E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373FB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140D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0472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608B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A79E1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3F06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3F8F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B9909-B28B-45E1-A055-76200958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39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2960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16</cp:revision>
  <cp:lastPrinted>2006-10-15T17:13:00Z</cp:lastPrinted>
  <dcterms:created xsi:type="dcterms:W3CDTF">2019-07-02T17:44:00Z</dcterms:created>
  <dcterms:modified xsi:type="dcterms:W3CDTF">2020-01-08T15:26:00Z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