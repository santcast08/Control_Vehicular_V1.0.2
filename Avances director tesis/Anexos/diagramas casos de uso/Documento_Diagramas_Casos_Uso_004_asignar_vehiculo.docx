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09E7EB73" w:rsidR="00646574" w:rsidRDefault="00B32841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Asignar vehículo al conductor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4E550D7F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FE6C19">
        <w:rPr>
          <w:rFonts w:ascii="Bookman Old Style" w:hAnsi="Bookman Old Style"/>
        </w:rPr>
        <w:t>2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0AFB6AA8" w:rsidR="00C57182" w:rsidRPr="000449A8" w:rsidRDefault="00B32841" w:rsidP="00944D8E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Asignar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944D8E">
              <w:rPr>
                <w:rFonts w:ascii="Bookman Old Style" w:hAnsi="Bookman Old Style"/>
                <w:sz w:val="22"/>
                <w:szCs w:val="22"/>
              </w:rPr>
              <w:t>vehículo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2F8A5A9F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FE6C19">
              <w:rPr>
                <w:rFonts w:ascii="Bookman Old Style" w:hAnsi="Bookman Old Style"/>
                <w:sz w:val="22"/>
                <w:szCs w:val="22"/>
              </w:rPr>
              <w:t>2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5C5EBA56" w:rsidR="00C57182" w:rsidRPr="000449A8" w:rsidRDefault="00C57182" w:rsidP="00B32841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11221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004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B32841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Asignar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944D8E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vehículo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FE6C19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v1.0.2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214D58B2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  <w:r w:rsidR="00FE6C19">
              <w:rPr>
                <w:rFonts w:ascii="Bookman Old Style" w:hAnsi="Bookman Old Style"/>
                <w:sz w:val="22"/>
                <w:szCs w:val="22"/>
              </w:rPr>
              <w:t xml:space="preserve"> 2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1A2CDF" w:rsidRPr="000449A8" w14:paraId="5E7144DC" w14:textId="77777777">
        <w:tc>
          <w:tcPr>
            <w:tcW w:w="1087" w:type="dxa"/>
          </w:tcPr>
          <w:p w14:paraId="51E44D80" w14:textId="5DB99231" w:rsidR="001A2CDF" w:rsidRPr="000449A8" w:rsidRDefault="001A2CDF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2262094C" w:rsidR="001A2CDF" w:rsidRPr="000449A8" w:rsidRDefault="001A2CDF" w:rsidP="00787FCA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 w:rsidR="00787FCA">
              <w:rPr>
                <w:rFonts w:ascii="Bookman Old Style" w:hAnsi="Bookman Old Style"/>
                <w:sz w:val="22"/>
                <w:szCs w:val="22"/>
              </w:rPr>
              <w:t>9</w:t>
            </w:r>
          </w:p>
        </w:tc>
        <w:tc>
          <w:tcPr>
            <w:tcW w:w="1310" w:type="dxa"/>
          </w:tcPr>
          <w:p w14:paraId="047EC757" w14:textId="66F71BC1" w:rsidR="001A2CDF" w:rsidRPr="000449A8" w:rsidRDefault="001A2CDF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5EEFC56D" w:rsidR="001A2CDF" w:rsidRPr="000449A8" w:rsidRDefault="00B3284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FE6C19" w:rsidRPr="000449A8" w14:paraId="4A3977EF" w14:textId="77777777">
        <w:tc>
          <w:tcPr>
            <w:tcW w:w="1087" w:type="dxa"/>
          </w:tcPr>
          <w:p w14:paraId="142E9A89" w14:textId="6C530323" w:rsidR="00FE6C19" w:rsidRDefault="00FE6C19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5AEB45AC" w14:textId="01ECBD81" w:rsidR="00FE6C19" w:rsidRPr="000449A8" w:rsidRDefault="00FE6C19" w:rsidP="00FE6C19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19-07-16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0EDCB167" w14:textId="34D6FEAE" w:rsidR="00FE6C19" w:rsidRDefault="00FE6C19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438E6EB2" w14:textId="1B890E1E" w:rsidR="00FE6C19" w:rsidRDefault="00FE6C19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2</w:t>
            </w:r>
          </w:p>
        </w:tc>
      </w:tr>
      <w:tr w:rsidR="00FE6C19" w:rsidRPr="000449A8" w14:paraId="04339BA9" w14:textId="77777777">
        <w:tc>
          <w:tcPr>
            <w:tcW w:w="1087" w:type="dxa"/>
          </w:tcPr>
          <w:p w14:paraId="3A6B9D10" w14:textId="0006E388" w:rsidR="00FE6C19" w:rsidRPr="000449A8" w:rsidRDefault="00FE6C19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FE6C19" w:rsidRPr="000449A8" w:rsidRDefault="00FE6C19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FE6C19" w:rsidRPr="000449A8" w:rsidRDefault="00FE6C19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FE6C19" w:rsidRPr="000449A8" w:rsidRDefault="00FE6C19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1A2CDF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1A2CDF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1A2CDF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1A2CDF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A08536E" w14:textId="77777777" w:rsidR="0097695E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40249" w:history="1">
        <w:r w:rsidR="0097695E" w:rsidRPr="00270EE3">
          <w:rPr>
            <w:rStyle w:val="Hipervnculo"/>
            <w:noProof/>
            <w:lang w:eastAsia="es-EC"/>
          </w:rPr>
          <w:t xml:space="preserve">1. </w:t>
        </w:r>
        <w:r w:rsidR="009769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97695E" w:rsidRPr="00270EE3">
          <w:rPr>
            <w:rStyle w:val="Hipervnculo"/>
            <w:noProof/>
            <w:lang w:eastAsia="es-EC"/>
          </w:rPr>
          <w:t>Especificación de Casos de Uso.</w:t>
        </w:r>
        <w:r w:rsidR="0097695E">
          <w:rPr>
            <w:noProof/>
            <w:webHidden/>
          </w:rPr>
          <w:tab/>
        </w:r>
        <w:r w:rsidR="0097695E">
          <w:rPr>
            <w:noProof/>
            <w:webHidden/>
          </w:rPr>
          <w:fldChar w:fldCharType="begin"/>
        </w:r>
        <w:r w:rsidR="0097695E">
          <w:rPr>
            <w:noProof/>
            <w:webHidden/>
          </w:rPr>
          <w:instrText xml:space="preserve"> PAGEREF _Toc2340249 \h </w:instrText>
        </w:r>
        <w:r w:rsidR="0097695E">
          <w:rPr>
            <w:noProof/>
            <w:webHidden/>
          </w:rPr>
        </w:r>
        <w:r w:rsidR="0097695E">
          <w:rPr>
            <w:noProof/>
            <w:webHidden/>
          </w:rPr>
          <w:fldChar w:fldCharType="separate"/>
        </w:r>
        <w:r w:rsidR="0097695E">
          <w:rPr>
            <w:noProof/>
            <w:webHidden/>
          </w:rPr>
          <w:t>1</w:t>
        </w:r>
        <w:r w:rsidR="0097695E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1846F3C9" w14:textId="28ACD133" w:rsidR="00646574" w:rsidRPr="00646574" w:rsidRDefault="00B32841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>Asignar vehículo al conductor</w:t>
      </w:r>
      <w:r w:rsidR="00646574" w:rsidRPr="00646574">
        <w:rPr>
          <w:rFonts w:cs="Arial"/>
          <w:bCs/>
          <w:sz w:val="28"/>
          <w:szCs w:val="36"/>
          <w:lang w:eastAsia="es-EC"/>
        </w:rPr>
        <w:t>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40249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64"/>
        <w:gridCol w:w="2631"/>
        <w:gridCol w:w="3509"/>
      </w:tblGrid>
      <w:tr w:rsidR="00646574" w:rsidRPr="00805625" w14:paraId="630C2B50" w14:textId="77777777" w:rsidTr="001A2CDF">
        <w:tc>
          <w:tcPr>
            <w:tcW w:w="2864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6140" w:type="dxa"/>
            <w:gridSpan w:val="2"/>
          </w:tcPr>
          <w:p w14:paraId="3A47797B" w14:textId="5F036C3D" w:rsidR="00646574" w:rsidRPr="00944D8E" w:rsidRDefault="0011221B" w:rsidP="000B1BFC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004</w:t>
            </w:r>
          </w:p>
        </w:tc>
      </w:tr>
      <w:tr w:rsidR="00646574" w:rsidRPr="00805625" w14:paraId="317CFDF2" w14:textId="77777777" w:rsidTr="001A2CDF">
        <w:tc>
          <w:tcPr>
            <w:tcW w:w="2864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6140" w:type="dxa"/>
            <w:gridSpan w:val="2"/>
          </w:tcPr>
          <w:p w14:paraId="7C0045A6" w14:textId="6FDBF52E" w:rsidR="00646574" w:rsidRPr="00805625" w:rsidRDefault="00B32841" w:rsidP="00944D8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Asignar</w:t>
            </w:r>
            <w:r w:rsidR="00D1604A" w:rsidRPr="00805625">
              <w:rPr>
                <w:sz w:val="22"/>
                <w:szCs w:val="22"/>
                <w:lang w:eastAsia="es-EC"/>
              </w:rPr>
              <w:t xml:space="preserve"> </w:t>
            </w:r>
            <w:r w:rsidR="00944D8E">
              <w:rPr>
                <w:sz w:val="22"/>
                <w:szCs w:val="22"/>
                <w:lang w:eastAsia="es-EC"/>
              </w:rPr>
              <w:t>vehículo</w:t>
            </w:r>
            <w:r w:rsidR="00FE6C19">
              <w:rPr>
                <w:sz w:val="22"/>
                <w:szCs w:val="22"/>
                <w:lang w:eastAsia="es-EC"/>
              </w:rPr>
              <w:t xml:space="preserve"> al conductor</w:t>
            </w:r>
          </w:p>
        </w:tc>
      </w:tr>
      <w:tr w:rsidR="00646574" w:rsidRPr="00805625" w14:paraId="2233EEB1" w14:textId="77777777" w:rsidTr="001A2CDF">
        <w:tc>
          <w:tcPr>
            <w:tcW w:w="2864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6140" w:type="dxa"/>
            <w:gridSpan w:val="2"/>
          </w:tcPr>
          <w:p w14:paraId="2AE4AFAB" w14:textId="3A719EA6" w:rsidR="00646574" w:rsidRPr="00805625" w:rsidRDefault="00B32841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1A2CDF">
        <w:tc>
          <w:tcPr>
            <w:tcW w:w="2864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6140" w:type="dxa"/>
            <w:gridSpan w:val="2"/>
          </w:tcPr>
          <w:p w14:paraId="10AF3C33" w14:textId="7B39A532" w:rsidR="001A2CDF" w:rsidRPr="00AA414E" w:rsidRDefault="001A2CDF" w:rsidP="00B32841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  <w:r w:rsidRPr="00DA14D0">
              <w:rPr>
                <w:rFonts w:cs="Arial"/>
                <w:bCs/>
                <w:sz w:val="22"/>
                <w:szCs w:val="22"/>
                <w:lang w:eastAsia="es-EC"/>
              </w:rPr>
              <w:t xml:space="preserve">Se </w:t>
            </w:r>
            <w:r w:rsidR="00B32841">
              <w:rPr>
                <w:rFonts w:cs="Arial"/>
                <w:bCs/>
                <w:sz w:val="22"/>
                <w:szCs w:val="22"/>
                <w:lang w:eastAsia="es-EC"/>
              </w:rPr>
              <w:t xml:space="preserve">asigna un vehículo </w:t>
            </w:r>
            <w:r w:rsidR="00FE6C19">
              <w:rPr>
                <w:rFonts w:cs="Arial"/>
                <w:bCs/>
                <w:sz w:val="22"/>
                <w:szCs w:val="22"/>
                <w:lang w:eastAsia="es-EC"/>
              </w:rPr>
              <w:t xml:space="preserve">de la institución </w:t>
            </w:r>
            <w:r w:rsidR="00B32841">
              <w:rPr>
                <w:rFonts w:cs="Arial"/>
                <w:bCs/>
                <w:sz w:val="22"/>
                <w:szCs w:val="22"/>
                <w:lang w:eastAsia="es-EC"/>
              </w:rPr>
              <w:t xml:space="preserve">al </w:t>
            </w:r>
            <w:r w:rsidR="00FE6C19">
              <w:rPr>
                <w:rFonts w:cs="Arial"/>
                <w:bCs/>
                <w:sz w:val="22"/>
                <w:szCs w:val="22"/>
                <w:lang w:eastAsia="es-EC"/>
              </w:rPr>
              <w:t xml:space="preserve">usuario </w:t>
            </w:r>
            <w:r w:rsidR="00B32841">
              <w:rPr>
                <w:rFonts w:cs="Arial"/>
                <w:bCs/>
                <w:sz w:val="22"/>
                <w:szCs w:val="22"/>
                <w:lang w:eastAsia="es-EC"/>
              </w:rPr>
              <w:t>conductor</w:t>
            </w:r>
            <w:r w:rsidR="00AA414E">
              <w:rPr>
                <w:rFonts w:cs="Arial"/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547EEDDE" w14:textId="77777777" w:rsidTr="001A2CDF">
        <w:tc>
          <w:tcPr>
            <w:tcW w:w="2864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6140" w:type="dxa"/>
            <w:gridSpan w:val="2"/>
          </w:tcPr>
          <w:p w14:paraId="2F506C4C" w14:textId="6FFB9D1A" w:rsidR="00FE6C19" w:rsidRDefault="00FE6C19" w:rsidP="001A2CD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- Autenticación en </w:t>
            </w:r>
            <w:r w:rsidR="00E92260">
              <w:rPr>
                <w:rFonts w:cs="Arial"/>
                <w:sz w:val="22"/>
                <w:szCs w:val="22"/>
                <w:lang w:eastAsia="es-EC"/>
              </w:rPr>
              <w:t>la aplicación</w:t>
            </w:r>
            <w:r w:rsidR="004D5CC1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>
              <w:rPr>
                <w:rFonts w:cs="Arial"/>
                <w:sz w:val="22"/>
                <w:szCs w:val="22"/>
                <w:lang w:eastAsia="es-EC"/>
              </w:rPr>
              <w:t>según el usuario.</w:t>
            </w:r>
          </w:p>
          <w:p w14:paraId="22DF423E" w14:textId="687486E6" w:rsidR="00B32841" w:rsidRDefault="00FE6C19" w:rsidP="001A2CD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- </w:t>
            </w:r>
            <w:r w:rsidR="00E92260">
              <w:rPr>
                <w:sz w:val="22"/>
                <w:szCs w:val="22"/>
                <w:lang w:eastAsia="es-EC"/>
              </w:rPr>
              <w:t>Recuperar</w:t>
            </w:r>
            <w:r w:rsidR="00B32841">
              <w:rPr>
                <w:sz w:val="22"/>
                <w:szCs w:val="22"/>
                <w:lang w:eastAsia="es-EC"/>
              </w:rPr>
              <w:t xml:space="preserve"> información del usuario</w:t>
            </w:r>
            <w:r w:rsidR="00062C4F">
              <w:rPr>
                <w:sz w:val="22"/>
                <w:szCs w:val="22"/>
                <w:lang w:eastAsia="es-EC"/>
              </w:rPr>
              <w:t xml:space="preserve"> conductor</w:t>
            </w:r>
            <w:r w:rsidR="0058050B">
              <w:rPr>
                <w:sz w:val="22"/>
                <w:szCs w:val="22"/>
                <w:lang w:eastAsia="es-EC"/>
              </w:rPr>
              <w:t>.</w:t>
            </w:r>
          </w:p>
          <w:p w14:paraId="44E3068B" w14:textId="30E36303" w:rsidR="00944D8E" w:rsidRPr="00805625" w:rsidRDefault="00FE6C19" w:rsidP="001A2CD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- </w:t>
            </w:r>
            <w:r w:rsidR="00E92260">
              <w:rPr>
                <w:sz w:val="22"/>
                <w:szCs w:val="22"/>
                <w:lang w:eastAsia="es-EC"/>
              </w:rPr>
              <w:t>Recuperar</w:t>
            </w:r>
            <w:r w:rsidR="004513F8">
              <w:rPr>
                <w:sz w:val="22"/>
                <w:szCs w:val="22"/>
                <w:lang w:eastAsia="es-EC"/>
              </w:rPr>
              <w:t xml:space="preserve"> información </w:t>
            </w:r>
            <w:r>
              <w:rPr>
                <w:sz w:val="22"/>
                <w:szCs w:val="22"/>
                <w:lang w:eastAsia="es-EC"/>
              </w:rPr>
              <w:t xml:space="preserve">del </w:t>
            </w:r>
            <w:r w:rsidR="004513F8">
              <w:rPr>
                <w:sz w:val="22"/>
                <w:szCs w:val="22"/>
                <w:lang w:eastAsia="es-EC"/>
              </w:rPr>
              <w:t>vehículo.</w:t>
            </w:r>
          </w:p>
        </w:tc>
      </w:tr>
      <w:tr w:rsidR="00646574" w:rsidRPr="00805625" w14:paraId="3F6E08BA" w14:textId="77777777" w:rsidTr="001A2CDF">
        <w:tc>
          <w:tcPr>
            <w:tcW w:w="2864" w:type="dxa"/>
          </w:tcPr>
          <w:p w14:paraId="247842A7" w14:textId="4582E8E5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6140" w:type="dxa"/>
            <w:gridSpan w:val="2"/>
          </w:tcPr>
          <w:p w14:paraId="0581D84D" w14:textId="178482FB" w:rsidR="00B32841" w:rsidRPr="00B32841" w:rsidRDefault="00FE6C19" w:rsidP="00B32841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>-</w:t>
            </w:r>
            <w:r w:rsidR="00B32841" w:rsidRPr="00B32841">
              <w:rPr>
                <w:rFonts w:cs="Arial"/>
                <w:bCs/>
                <w:sz w:val="22"/>
                <w:szCs w:val="22"/>
                <w:lang w:eastAsia="es-EC"/>
              </w:rPr>
              <w:t xml:space="preserve">Vehículo asignado al 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usuario </w:t>
            </w:r>
            <w:r w:rsidR="00B32841" w:rsidRPr="00B32841">
              <w:rPr>
                <w:rFonts w:cs="Arial"/>
                <w:bCs/>
                <w:sz w:val="22"/>
                <w:szCs w:val="22"/>
                <w:lang w:eastAsia="es-EC"/>
              </w:rPr>
              <w:t>conductor.</w:t>
            </w:r>
          </w:p>
          <w:p w14:paraId="34A1D4D0" w14:textId="3F1A5281" w:rsidR="00646574" w:rsidRPr="00805625" w:rsidRDefault="00FE6C19" w:rsidP="003809FD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>-</w:t>
            </w:r>
            <w:r w:rsidR="00B32841" w:rsidRPr="00B32841">
              <w:rPr>
                <w:rFonts w:cs="Arial"/>
                <w:bCs/>
                <w:sz w:val="22"/>
                <w:szCs w:val="22"/>
                <w:lang w:eastAsia="es-EC"/>
              </w:rPr>
              <w:t>Se actualiza la información del vehículo asignado al con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               </w:t>
            </w:r>
            <w:r w:rsidR="00B32841" w:rsidRPr="00B32841">
              <w:rPr>
                <w:rFonts w:cs="Arial"/>
                <w:bCs/>
                <w:sz w:val="22"/>
                <w:szCs w:val="22"/>
                <w:lang w:eastAsia="es-EC"/>
              </w:rPr>
              <w:t>ductor.</w:t>
            </w:r>
          </w:p>
        </w:tc>
      </w:tr>
      <w:tr w:rsidR="00D1604A" w:rsidRPr="00805625" w14:paraId="00E210CB" w14:textId="77777777" w:rsidTr="001A2CDF">
        <w:tc>
          <w:tcPr>
            <w:tcW w:w="2864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631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509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1A2CDF">
        <w:tc>
          <w:tcPr>
            <w:tcW w:w="2864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631" w:type="dxa"/>
          </w:tcPr>
          <w:p w14:paraId="7C94A3EC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D61A126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57017C7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84D1990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0DA9535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C9B01AB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19C0126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8E4C43B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B48D277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3BF008F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1856C5B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69AA2F1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569E71E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AD4557F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EE0BCAF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EB34D5B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FAB7659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FE80973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3BF67CD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0FE1A4F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F4425AF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4669460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6ED7B04" w14:textId="77777777" w:rsidR="004D5CC1" w:rsidRDefault="004D5CC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F952DAF" w14:textId="77777777" w:rsidR="004D5CC1" w:rsidRDefault="004D5CC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9065555" w14:textId="77777777" w:rsidR="004D5CC1" w:rsidRDefault="004D5CC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3049803" w14:textId="77777777" w:rsidR="004D5CC1" w:rsidRDefault="004D5CC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91758A6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D4F51E9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7C0E0D0" w14:textId="77777777" w:rsidR="00062C4F" w:rsidRDefault="00062C4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90073B2" w14:textId="438DAB38" w:rsidR="00D1604A" w:rsidRDefault="004D5CC1" w:rsidP="00062C4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FE6C19">
              <w:rPr>
                <w:rFonts w:cs="Arial"/>
                <w:sz w:val="22"/>
                <w:szCs w:val="22"/>
                <w:lang w:eastAsia="es-EC"/>
              </w:rPr>
              <w:t>Asigna</w:t>
            </w:r>
            <w:r w:rsidR="00062C4F">
              <w:rPr>
                <w:rFonts w:cs="Arial"/>
                <w:sz w:val="22"/>
                <w:szCs w:val="22"/>
                <w:lang w:eastAsia="es-EC"/>
              </w:rPr>
              <w:t xml:space="preserve"> el vehículo </w:t>
            </w:r>
            <w:r w:rsidR="00FE6C19">
              <w:rPr>
                <w:rFonts w:cs="Arial"/>
                <w:sz w:val="22"/>
                <w:szCs w:val="22"/>
                <w:lang w:eastAsia="es-EC"/>
              </w:rPr>
              <w:t>al conductor</w:t>
            </w:r>
            <w:r w:rsidR="00062C4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163433D" w14:textId="77777777" w:rsidR="00DD37D8" w:rsidRDefault="00DD37D8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DC7D27B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5B621EE" w14:textId="77777777" w:rsidR="00FE6C19" w:rsidRDefault="00FE6C19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2C5C5FD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8496649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2E5BD2A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296A20A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1D498A28" w:rsidR="00DD37D8" w:rsidRPr="00805625" w:rsidRDefault="00DD37D8" w:rsidP="00062C4F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3509" w:type="dxa"/>
          </w:tcPr>
          <w:p w14:paraId="4804CE42" w14:textId="5CAD9C92" w:rsidR="004D5CC1" w:rsidRPr="004D5CC1" w:rsidRDefault="004D5CC1" w:rsidP="004D5CC1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lastRenderedPageBreak/>
              <w:t>1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Pr="004D5CC1">
              <w:rPr>
                <w:rFonts w:cs="Arial"/>
                <w:sz w:val="22"/>
                <w:szCs w:val="22"/>
                <w:lang w:eastAsia="es-EC"/>
              </w:rPr>
              <w:t>Se recupera un listado de los vehículos y usuarios conductor. (FA1).</w:t>
            </w:r>
          </w:p>
          <w:p w14:paraId="75760C60" w14:textId="77777777" w:rsidR="004D5CC1" w:rsidRPr="004D5CC1" w:rsidRDefault="004D5CC1" w:rsidP="004D5CC1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9F1A7C2" w14:textId="726DBCB6" w:rsidR="00D1604A" w:rsidRDefault="004D5CC1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Despliega </w:t>
            </w:r>
            <w:r w:rsidR="00062C4F">
              <w:rPr>
                <w:rFonts w:cs="Arial"/>
                <w:sz w:val="22"/>
                <w:szCs w:val="22"/>
                <w:lang w:eastAsia="es-EC"/>
              </w:rPr>
              <w:t>la información del usuario conductor y vehículo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: </w:t>
            </w:r>
          </w:p>
          <w:p w14:paraId="7A193D68" w14:textId="77777777" w:rsidR="00062C4F" w:rsidRDefault="00062C4F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E333700" w14:textId="41324B1A" w:rsidR="002E13AB" w:rsidRDefault="002E13AB" w:rsidP="002E13AB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Información del </w:t>
            </w:r>
            <w:r w:rsidR="00062C4F">
              <w:rPr>
                <w:sz w:val="22"/>
                <w:szCs w:val="22"/>
                <w:lang w:eastAsia="es-EC"/>
              </w:rPr>
              <w:t>conductor</w:t>
            </w:r>
          </w:p>
          <w:p w14:paraId="5DD1BBF6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5224B8B6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65CF10FB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Apellido.</w:t>
            </w:r>
          </w:p>
          <w:p w14:paraId="53CB587B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3B0E44B8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2D6F1F1C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1B094DF7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716FFC36" w14:textId="74158E26" w:rsidR="002E13AB" w:rsidRPr="00805625" w:rsidRDefault="002E13AB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Información del vehículo</w:t>
            </w:r>
          </w:p>
          <w:p w14:paraId="1CF98FD6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2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Placa.</w:t>
            </w:r>
          </w:p>
          <w:p w14:paraId="2D0FCD0D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2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Matrícula.</w:t>
            </w:r>
          </w:p>
          <w:p w14:paraId="523A2A10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2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Marca.</w:t>
            </w:r>
          </w:p>
          <w:p w14:paraId="274BAB5B" w14:textId="1C6C8673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2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Modelo</w:t>
            </w:r>
          </w:p>
          <w:p w14:paraId="58B10BBC" w14:textId="77777777" w:rsidR="001A2CDF" w:rsidRDefault="001A2CDF" w:rsidP="002E13AB">
            <w:pPr>
              <w:pStyle w:val="NormalInd"/>
              <w:numPr>
                <w:ilvl w:val="0"/>
                <w:numId w:val="12"/>
              </w:numPr>
              <w:ind w:left="742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Color.</w:t>
            </w:r>
          </w:p>
          <w:p w14:paraId="1B1C02E4" w14:textId="77777777" w:rsidR="001A2CDF" w:rsidRPr="00064B31" w:rsidRDefault="001A2CDF" w:rsidP="002E13AB">
            <w:pPr>
              <w:pStyle w:val="NormalInd"/>
              <w:numPr>
                <w:ilvl w:val="0"/>
                <w:numId w:val="12"/>
              </w:numPr>
              <w:ind w:left="742" w:hanging="283"/>
              <w:rPr>
                <w:sz w:val="22"/>
                <w:szCs w:val="22"/>
                <w:lang w:eastAsia="es-EC"/>
              </w:rPr>
            </w:pPr>
            <w:r w:rsidRPr="00064B31">
              <w:rPr>
                <w:sz w:val="22"/>
                <w:szCs w:val="22"/>
                <w:lang w:eastAsia="es-EC"/>
              </w:rPr>
              <w:t>Chasis.</w:t>
            </w:r>
          </w:p>
          <w:p w14:paraId="1CA7A545" w14:textId="77777777" w:rsidR="001A2CDF" w:rsidRDefault="001A2CDF" w:rsidP="002E13AB">
            <w:pPr>
              <w:pStyle w:val="NormalInd"/>
              <w:numPr>
                <w:ilvl w:val="0"/>
                <w:numId w:val="12"/>
              </w:numPr>
              <w:ind w:left="742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Número del motor.</w:t>
            </w:r>
          </w:p>
          <w:p w14:paraId="667C03A2" w14:textId="77777777" w:rsidR="001A2CDF" w:rsidRDefault="001A2CDF" w:rsidP="002E13AB">
            <w:pPr>
              <w:pStyle w:val="NormalInd"/>
              <w:numPr>
                <w:ilvl w:val="0"/>
                <w:numId w:val="12"/>
              </w:numPr>
              <w:ind w:left="742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</w:t>
            </w:r>
            <w:r w:rsidRPr="00BB5F83">
              <w:rPr>
                <w:sz w:val="22"/>
                <w:szCs w:val="22"/>
                <w:lang w:eastAsia="es-EC"/>
              </w:rPr>
              <w:t>ilometraje promedio por galón</w:t>
            </w:r>
            <w:r>
              <w:rPr>
                <w:sz w:val="22"/>
                <w:szCs w:val="22"/>
                <w:lang w:eastAsia="es-EC"/>
              </w:rPr>
              <w:t>.</w:t>
            </w:r>
          </w:p>
          <w:p w14:paraId="3EA44733" w14:textId="77777777" w:rsidR="001A2CDF" w:rsidRDefault="001A2CDF" w:rsidP="002E13AB">
            <w:pPr>
              <w:pStyle w:val="NormalInd"/>
              <w:numPr>
                <w:ilvl w:val="0"/>
                <w:numId w:val="12"/>
              </w:numPr>
              <w:ind w:left="742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Kilometraje inicial.</w:t>
            </w:r>
          </w:p>
          <w:p w14:paraId="3F4C5834" w14:textId="77777777" w:rsidR="001A2CDF" w:rsidRDefault="001A2CDF" w:rsidP="002E13AB">
            <w:pPr>
              <w:pStyle w:val="NormalInd"/>
              <w:numPr>
                <w:ilvl w:val="0"/>
                <w:numId w:val="12"/>
              </w:numPr>
              <w:ind w:left="742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Tipo de combustible.</w:t>
            </w:r>
          </w:p>
          <w:p w14:paraId="6EE09336" w14:textId="77777777" w:rsidR="001A2CDF" w:rsidRDefault="001A2CDF" w:rsidP="002E13AB">
            <w:pPr>
              <w:pStyle w:val="NormalInd"/>
              <w:numPr>
                <w:ilvl w:val="0"/>
                <w:numId w:val="12"/>
              </w:numPr>
              <w:ind w:left="742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Estado. </w:t>
            </w:r>
          </w:p>
          <w:p w14:paraId="43D82E33" w14:textId="2CBC2E47" w:rsidR="00C86AAD" w:rsidRDefault="00C86AAD" w:rsidP="002E13AB">
            <w:pPr>
              <w:pStyle w:val="NormalInd"/>
              <w:numPr>
                <w:ilvl w:val="0"/>
                <w:numId w:val="12"/>
              </w:numPr>
              <w:ind w:left="742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Disponibilidad.</w:t>
            </w:r>
          </w:p>
          <w:p w14:paraId="559EB795" w14:textId="77777777" w:rsidR="002E13AB" w:rsidRDefault="002E13AB" w:rsidP="002E13AB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04898E23" w14:textId="77777777" w:rsidR="00062C4F" w:rsidRDefault="00062C4F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D7DDB3E" w14:textId="4EEFABF4" w:rsidR="00062C4F" w:rsidRDefault="004D5CC1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 xml:space="preserve">.  </w:t>
            </w:r>
            <w:r w:rsidR="00F52611">
              <w:rPr>
                <w:rFonts w:cs="Arial"/>
                <w:sz w:val="22"/>
                <w:szCs w:val="22"/>
                <w:lang w:eastAsia="es-EC"/>
              </w:rPr>
              <w:t>Se a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 xml:space="preserve">lmacena la información </w:t>
            </w:r>
            <w:r w:rsidR="00062C4F">
              <w:rPr>
                <w:rFonts w:cs="Arial"/>
                <w:sz w:val="22"/>
                <w:szCs w:val="22"/>
                <w:lang w:eastAsia="es-EC"/>
              </w:rPr>
              <w:t>de la asignación del vehículo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lastRenderedPageBreak/>
              <w:t>(</w:t>
            </w:r>
            <w:r w:rsidR="00FE6C19">
              <w:rPr>
                <w:rFonts w:cs="Arial"/>
                <w:sz w:val="22"/>
                <w:szCs w:val="22"/>
                <w:lang w:eastAsia="es-EC"/>
              </w:rPr>
              <w:t>FA1-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FA2)</w:t>
            </w:r>
          </w:p>
          <w:p w14:paraId="5F072975" w14:textId="77777777" w:rsidR="00062C4F" w:rsidRDefault="00062C4F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F736B64" w14:textId="530FBBC9" w:rsidR="00D1604A" w:rsidRPr="00805625" w:rsidRDefault="004D5CC1" w:rsidP="00062C4F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</w:tc>
      </w:tr>
      <w:tr w:rsidR="004B0CC3" w:rsidRPr="00805625" w14:paraId="69C72D23" w14:textId="77777777" w:rsidTr="004B0CC3">
        <w:tc>
          <w:tcPr>
            <w:tcW w:w="2864" w:type="dxa"/>
          </w:tcPr>
          <w:p w14:paraId="0D8AE262" w14:textId="4CC5A9A6" w:rsidR="004B0CC3" w:rsidRPr="00805625" w:rsidRDefault="004B0CC3" w:rsidP="004B0CC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lastRenderedPageBreak/>
              <w:t>Sub flujo</w:t>
            </w:r>
          </w:p>
        </w:tc>
        <w:tc>
          <w:tcPr>
            <w:tcW w:w="6140" w:type="dxa"/>
            <w:gridSpan w:val="2"/>
          </w:tcPr>
          <w:p w14:paraId="4DA5B96B" w14:textId="4AA5574C" w:rsidR="004B0CC3" w:rsidRPr="00805625" w:rsidRDefault="004B0CC3" w:rsidP="00FE6C19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SF1 Actualizar información.</w:t>
            </w:r>
          </w:p>
        </w:tc>
      </w:tr>
      <w:tr w:rsidR="004B0CC3" w:rsidRPr="00805625" w14:paraId="5F9B108B" w14:textId="77777777" w:rsidTr="004B0CC3">
        <w:tc>
          <w:tcPr>
            <w:tcW w:w="2864" w:type="dxa"/>
          </w:tcPr>
          <w:p w14:paraId="3985FF50" w14:textId="77777777" w:rsidR="004B0CC3" w:rsidRDefault="004B0CC3" w:rsidP="004B0CC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631" w:type="dxa"/>
          </w:tcPr>
          <w:p w14:paraId="64A081EB" w14:textId="378160BD" w:rsidR="004B0CC3" w:rsidRPr="00805625" w:rsidRDefault="004B0CC3" w:rsidP="004B0CC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509" w:type="dxa"/>
          </w:tcPr>
          <w:p w14:paraId="7CA4F6C0" w14:textId="7968F51E" w:rsidR="004B0CC3" w:rsidRPr="00805625" w:rsidRDefault="004B0CC3" w:rsidP="004B0CC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4B0CC3" w:rsidRPr="00805625" w14:paraId="19A7F2A8" w14:textId="77777777" w:rsidTr="004B0CC3">
        <w:tc>
          <w:tcPr>
            <w:tcW w:w="2864" w:type="dxa"/>
          </w:tcPr>
          <w:p w14:paraId="191B8DCE" w14:textId="77777777" w:rsidR="004B0CC3" w:rsidRPr="00805625" w:rsidRDefault="004B0CC3" w:rsidP="004B0CC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631" w:type="dxa"/>
          </w:tcPr>
          <w:p w14:paraId="481A206D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C6EDAAE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88F2257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6255E1D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29857C7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96C2D95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61D8120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4EF8ADC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4AED26C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1CB2B11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A3FD6A3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E19EC2E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38666B3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61E872A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C34418E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BC3C29F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00E261B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9D89335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49410F9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F5C0D8D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980C60C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C3A7C71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AC50331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31870A7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42898EA" w14:textId="77777777" w:rsidR="004D5CC1" w:rsidRDefault="004D5CC1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47F29BF" w14:textId="77777777" w:rsidR="004D5CC1" w:rsidRDefault="004D5CC1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D71249C" w14:textId="77777777" w:rsidR="004D5CC1" w:rsidRDefault="004D5CC1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8962C32" w14:textId="77777777" w:rsidR="004D5CC1" w:rsidRDefault="004D5CC1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D5AC53F" w14:textId="77777777" w:rsidR="00062C4F" w:rsidRDefault="00062C4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FD97FD1" w14:textId="749276CD" w:rsidR="004B0CC3" w:rsidRDefault="004D5CC1" w:rsidP="00062C4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4B0CC3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062C4F">
              <w:rPr>
                <w:rFonts w:cs="Arial"/>
                <w:sz w:val="22"/>
                <w:szCs w:val="22"/>
                <w:lang w:eastAsia="es-EC"/>
              </w:rPr>
              <w:t>Actualiza asignación del vehículo</w:t>
            </w:r>
            <w:r w:rsidR="00FE6C19">
              <w:rPr>
                <w:rFonts w:cs="Arial"/>
                <w:sz w:val="22"/>
                <w:szCs w:val="22"/>
                <w:lang w:eastAsia="es-EC"/>
              </w:rPr>
              <w:t xml:space="preserve"> al condu</w:t>
            </w:r>
            <w:r w:rsidR="00FE6C19">
              <w:rPr>
                <w:rFonts w:cs="Arial"/>
                <w:sz w:val="22"/>
                <w:szCs w:val="22"/>
                <w:lang w:eastAsia="es-EC"/>
              </w:rPr>
              <w:t>c</w:t>
            </w:r>
            <w:r w:rsidR="00FE6C19">
              <w:rPr>
                <w:rFonts w:cs="Arial"/>
                <w:sz w:val="22"/>
                <w:szCs w:val="22"/>
                <w:lang w:eastAsia="es-EC"/>
              </w:rPr>
              <w:t>tor</w:t>
            </w:r>
            <w:r w:rsidR="00062C4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6CE2268B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6094FBD" w14:textId="77777777" w:rsidR="004B0CC3" w:rsidRDefault="004B0CC3" w:rsidP="004B0CC3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E44E532" w14:textId="7B7C254F" w:rsidR="004B0CC3" w:rsidRPr="00805625" w:rsidRDefault="004B0CC3" w:rsidP="00C26E4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</w:tc>
        <w:tc>
          <w:tcPr>
            <w:tcW w:w="3509" w:type="dxa"/>
          </w:tcPr>
          <w:p w14:paraId="537EF0B0" w14:textId="77777777" w:rsidR="004D5CC1" w:rsidRPr="004D5CC1" w:rsidRDefault="004D5CC1" w:rsidP="004D5CC1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1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Pr="004D5CC1">
              <w:rPr>
                <w:rFonts w:cs="Arial"/>
                <w:sz w:val="22"/>
                <w:szCs w:val="22"/>
                <w:lang w:eastAsia="es-EC"/>
              </w:rPr>
              <w:t>Se recupera un listado de los vehículos y usuarios conductor. (FA1).</w:t>
            </w:r>
          </w:p>
          <w:p w14:paraId="23CEE6F4" w14:textId="77777777" w:rsidR="004D5CC1" w:rsidRDefault="004D5CC1" w:rsidP="00062C4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23741E9" w14:textId="20226FD2" w:rsidR="00062C4F" w:rsidRDefault="004D5CC1" w:rsidP="00062C4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062C4F" w:rsidRPr="00805625">
              <w:rPr>
                <w:rFonts w:cs="Arial"/>
                <w:sz w:val="22"/>
                <w:szCs w:val="22"/>
                <w:lang w:eastAsia="es-EC"/>
              </w:rPr>
              <w:t xml:space="preserve">. Despliega </w:t>
            </w:r>
            <w:r w:rsidR="00062C4F">
              <w:rPr>
                <w:rFonts w:cs="Arial"/>
                <w:sz w:val="22"/>
                <w:szCs w:val="22"/>
                <w:lang w:eastAsia="es-EC"/>
              </w:rPr>
              <w:t>la información del usuario conductor y vehículo p</w:t>
            </w:r>
            <w:r w:rsidR="00062C4F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062C4F">
              <w:rPr>
                <w:rFonts w:cs="Arial"/>
                <w:sz w:val="22"/>
                <w:szCs w:val="22"/>
                <w:lang w:eastAsia="es-EC"/>
              </w:rPr>
              <w:t>ra actualizar</w:t>
            </w:r>
            <w:r w:rsidR="00062C4F" w:rsidRPr="00805625">
              <w:rPr>
                <w:rFonts w:cs="Arial"/>
                <w:sz w:val="22"/>
                <w:szCs w:val="22"/>
                <w:lang w:eastAsia="es-EC"/>
              </w:rPr>
              <w:t xml:space="preserve">: </w:t>
            </w:r>
          </w:p>
          <w:p w14:paraId="707023E1" w14:textId="77777777" w:rsidR="002E13AB" w:rsidRDefault="002E13AB" w:rsidP="002E13AB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usuario</w:t>
            </w:r>
          </w:p>
          <w:p w14:paraId="191D65A7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17D17556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598F2A86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Apellido.</w:t>
            </w:r>
          </w:p>
          <w:p w14:paraId="645F3F0E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3502D6E6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48FB1517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6364DD88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04273D87" w14:textId="6B565E73" w:rsidR="002E13AB" w:rsidRPr="00805625" w:rsidRDefault="00C26E40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Información del vehículo.</w:t>
            </w:r>
          </w:p>
          <w:p w14:paraId="7050F810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Placa.</w:t>
            </w:r>
          </w:p>
          <w:p w14:paraId="6D496882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Matrícula.</w:t>
            </w:r>
          </w:p>
          <w:p w14:paraId="343B363E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Marca.</w:t>
            </w:r>
          </w:p>
          <w:p w14:paraId="5E9CBB78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Modelo.</w:t>
            </w:r>
          </w:p>
          <w:p w14:paraId="3DD0C75B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Color.</w:t>
            </w:r>
          </w:p>
          <w:p w14:paraId="0D7CC2F5" w14:textId="77777777" w:rsidR="004B0CC3" w:rsidRPr="00064B31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064B31">
              <w:rPr>
                <w:sz w:val="22"/>
                <w:szCs w:val="22"/>
                <w:lang w:eastAsia="es-EC"/>
              </w:rPr>
              <w:t>Chasis.</w:t>
            </w:r>
          </w:p>
          <w:p w14:paraId="064FDCC4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Número del motor.</w:t>
            </w:r>
          </w:p>
          <w:p w14:paraId="40D501AD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</w:t>
            </w:r>
            <w:r w:rsidRPr="00BB5F83">
              <w:rPr>
                <w:sz w:val="22"/>
                <w:szCs w:val="22"/>
                <w:lang w:eastAsia="es-EC"/>
              </w:rPr>
              <w:t>ilometraje promedio por galón</w:t>
            </w:r>
            <w:r>
              <w:rPr>
                <w:sz w:val="22"/>
                <w:szCs w:val="22"/>
                <w:lang w:eastAsia="es-EC"/>
              </w:rPr>
              <w:t>.</w:t>
            </w:r>
          </w:p>
          <w:p w14:paraId="46AE25B6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Kilometraje inicial.</w:t>
            </w:r>
          </w:p>
          <w:p w14:paraId="21E9851F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Tipo de combustible.</w:t>
            </w:r>
          </w:p>
          <w:p w14:paraId="16A4AD1D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Estado. </w:t>
            </w:r>
          </w:p>
          <w:p w14:paraId="429B2A1C" w14:textId="297D6803" w:rsidR="009505C0" w:rsidRDefault="009505C0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Diponibilidad.</w:t>
            </w:r>
            <w:bookmarkStart w:id="2" w:name="_GoBack"/>
            <w:bookmarkEnd w:id="2"/>
          </w:p>
          <w:p w14:paraId="4691E383" w14:textId="77777777" w:rsidR="004B0CC3" w:rsidRDefault="004B0CC3" w:rsidP="004B0CC3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10740B1" w14:textId="77777777" w:rsidR="002E6D84" w:rsidRDefault="002E6D84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1A3F20E" w14:textId="77777777" w:rsidR="002E6D84" w:rsidRDefault="002E6D84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5D1F859" w14:textId="2ABFCDA6" w:rsidR="004B0CC3" w:rsidRDefault="004D5CC1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4B0CC3">
              <w:rPr>
                <w:rFonts w:cs="Arial"/>
                <w:sz w:val="22"/>
                <w:szCs w:val="22"/>
                <w:lang w:eastAsia="es-EC"/>
              </w:rPr>
              <w:t>.  Almacena la información</w:t>
            </w:r>
            <w:r w:rsidR="00062C4F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52243C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52243C">
              <w:rPr>
                <w:rFonts w:cs="Arial"/>
                <w:sz w:val="22"/>
                <w:szCs w:val="22"/>
                <w:lang w:eastAsia="es-EC"/>
              </w:rPr>
              <w:t>c</w:t>
            </w:r>
            <w:r w:rsidR="0052243C">
              <w:rPr>
                <w:rFonts w:cs="Arial"/>
                <w:sz w:val="22"/>
                <w:szCs w:val="22"/>
                <w:lang w:eastAsia="es-EC"/>
              </w:rPr>
              <w:t xml:space="preserve">tualizada </w:t>
            </w:r>
            <w:r w:rsidR="00062C4F">
              <w:rPr>
                <w:rFonts w:cs="Arial"/>
                <w:sz w:val="22"/>
                <w:szCs w:val="22"/>
                <w:lang w:eastAsia="es-EC"/>
              </w:rPr>
              <w:t>de la asignación del vehículo</w:t>
            </w:r>
            <w:r w:rsidR="004B0CC3">
              <w:rPr>
                <w:rFonts w:cs="Arial"/>
                <w:sz w:val="22"/>
                <w:szCs w:val="22"/>
                <w:lang w:eastAsia="es-EC"/>
              </w:rPr>
              <w:t>. (FA1 - FA2)</w:t>
            </w:r>
          </w:p>
          <w:p w14:paraId="43314D6B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5E3A7C4" w14:textId="2D3A5C4C" w:rsidR="004B0CC3" w:rsidRPr="00805625" w:rsidRDefault="004D5CC1" w:rsidP="002E6D84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</w:t>
            </w:r>
            <w:r w:rsidR="004B0CC3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671BE9">
              <w:rPr>
                <w:rFonts w:cs="Arial"/>
                <w:sz w:val="22"/>
                <w:szCs w:val="22"/>
                <w:lang w:eastAsia="es-EC"/>
              </w:rPr>
              <w:t>F</w:t>
            </w:r>
            <w:r w:rsidR="004B0CC3">
              <w:rPr>
                <w:rFonts w:cs="Arial"/>
                <w:sz w:val="22"/>
                <w:szCs w:val="22"/>
                <w:lang w:eastAsia="es-EC"/>
              </w:rPr>
              <w:t>in del caso de uso.</w:t>
            </w:r>
          </w:p>
        </w:tc>
      </w:tr>
      <w:tr w:rsidR="004B0CC3" w:rsidRPr="00805625" w14:paraId="67FDED60" w14:textId="77777777" w:rsidTr="001A2CDF">
        <w:tc>
          <w:tcPr>
            <w:tcW w:w="2864" w:type="dxa"/>
          </w:tcPr>
          <w:p w14:paraId="7BAADA77" w14:textId="5ABCEEBF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alternativo</w:t>
            </w:r>
          </w:p>
        </w:tc>
        <w:tc>
          <w:tcPr>
            <w:tcW w:w="6140" w:type="dxa"/>
            <w:gridSpan w:val="2"/>
          </w:tcPr>
          <w:p w14:paraId="5F7F8833" w14:textId="361CA263" w:rsidR="004B0CC3" w:rsidRDefault="004B0CC3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 xml:space="preserve">FA1: Error </w:t>
            </w:r>
            <w:r w:rsidR="004D5CC1">
              <w:rPr>
                <w:rFonts w:cs="Arial"/>
                <w:b/>
                <w:bCs/>
                <w:sz w:val="22"/>
                <w:szCs w:val="22"/>
                <w:lang w:eastAsia="es-EC"/>
              </w:rPr>
              <w:t>en la recuperación del vehículo y usuario</w:t>
            </w:r>
          </w:p>
          <w:p w14:paraId="601E79D2" w14:textId="5B6AC8A7" w:rsidR="004D5CC1" w:rsidRDefault="004D5CC1" w:rsidP="004D5CC1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se pierde la conexión o sucede un error en la base de datos, se muestra un mensaje con información de error, el flujo regresa al inicio.</w:t>
            </w:r>
          </w:p>
          <w:p w14:paraId="04F93FBC" w14:textId="0C344A94" w:rsidR="004B0CC3" w:rsidRDefault="004B0CC3" w:rsidP="004D5CC1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 xml:space="preserve">FA2: Error al almacenar </w:t>
            </w:r>
            <w:r w:rsidR="006D33E6">
              <w:rPr>
                <w:rFonts w:cs="Arial"/>
                <w:b/>
                <w:bCs/>
                <w:sz w:val="22"/>
                <w:szCs w:val="22"/>
                <w:lang w:eastAsia="es-EC"/>
              </w:rPr>
              <w:t>la información</w:t>
            </w: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.</w:t>
            </w:r>
          </w:p>
          <w:p w14:paraId="690ECA7D" w14:textId="7B0DA5E4" w:rsidR="004B0CC3" w:rsidRDefault="004B0CC3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58050B">
              <w:rPr>
                <w:rFonts w:cs="Arial"/>
                <w:sz w:val="22"/>
                <w:szCs w:val="22"/>
                <w:lang w:eastAsia="es-EC"/>
              </w:rPr>
              <w:t>la información.</w:t>
            </w:r>
          </w:p>
          <w:p w14:paraId="648BF334" w14:textId="627C3860" w:rsidR="004B0CC3" w:rsidRPr="00805625" w:rsidRDefault="004D5CC1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3</w:t>
            </w:r>
          </w:p>
        </w:tc>
      </w:tr>
      <w:tr w:rsidR="004B0CC3" w:rsidRPr="00805625" w14:paraId="66EB705B" w14:textId="77777777" w:rsidTr="001A2CDF">
        <w:tc>
          <w:tcPr>
            <w:tcW w:w="2864" w:type="dxa"/>
          </w:tcPr>
          <w:p w14:paraId="2C9FA5B5" w14:textId="7AA032DF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</w:t>
            </w:r>
            <w:r w:rsidRPr="00805625">
              <w:rPr>
                <w:sz w:val="22"/>
                <w:szCs w:val="22"/>
                <w:lang w:eastAsia="es-EC"/>
              </w:rPr>
              <w:t>o</w:t>
            </w:r>
            <w:r w:rsidRPr="00805625">
              <w:rPr>
                <w:sz w:val="22"/>
                <w:szCs w:val="22"/>
                <w:lang w:eastAsia="es-EC"/>
              </w:rPr>
              <w:t>nales</w:t>
            </w:r>
          </w:p>
        </w:tc>
        <w:tc>
          <w:tcPr>
            <w:tcW w:w="6140" w:type="dxa"/>
            <w:gridSpan w:val="2"/>
          </w:tcPr>
          <w:p w14:paraId="03A4DE29" w14:textId="77777777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4B0CC3" w:rsidRPr="00805625" w14:paraId="370CD773" w14:textId="77777777" w:rsidTr="001A2CDF">
        <w:tc>
          <w:tcPr>
            <w:tcW w:w="2864" w:type="dxa"/>
          </w:tcPr>
          <w:p w14:paraId="070F558B" w14:textId="6ECC9CA1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6140" w:type="dxa"/>
            <w:gridSpan w:val="2"/>
          </w:tcPr>
          <w:p w14:paraId="72516140" w14:textId="77777777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4B0CC3" w:rsidRPr="00805625" w14:paraId="6D36F3DE" w14:textId="77777777" w:rsidTr="001A2CDF">
        <w:tc>
          <w:tcPr>
            <w:tcW w:w="2864" w:type="dxa"/>
          </w:tcPr>
          <w:p w14:paraId="02B232B8" w14:textId="4E3CF505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 xml:space="preserve">Prioridad </w:t>
            </w:r>
          </w:p>
        </w:tc>
        <w:tc>
          <w:tcPr>
            <w:tcW w:w="6140" w:type="dxa"/>
            <w:gridSpan w:val="2"/>
          </w:tcPr>
          <w:p w14:paraId="09506B74" w14:textId="5D2D902F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4B0CC3" w:rsidRPr="00805625" w14:paraId="74ACFD89" w14:textId="77777777" w:rsidTr="001A2CDF">
        <w:tc>
          <w:tcPr>
            <w:tcW w:w="2864" w:type="dxa"/>
          </w:tcPr>
          <w:p w14:paraId="7D444BD9" w14:textId="1390ACDE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6140" w:type="dxa"/>
            <w:gridSpan w:val="2"/>
          </w:tcPr>
          <w:p w14:paraId="401EB25A" w14:textId="36DC3C1F" w:rsidR="004B0CC3" w:rsidRPr="00805625" w:rsidRDefault="0011221B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REQ004</w:t>
            </w:r>
          </w:p>
        </w:tc>
      </w:tr>
      <w:tr w:rsidR="004B0CC3" w:rsidRPr="00805625" w14:paraId="1EF7BE2B" w14:textId="77777777" w:rsidTr="001A2CDF">
        <w:tc>
          <w:tcPr>
            <w:tcW w:w="2864" w:type="dxa"/>
          </w:tcPr>
          <w:p w14:paraId="2B875E9E" w14:textId="30447147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6140" w:type="dxa"/>
            <w:gridSpan w:val="2"/>
          </w:tcPr>
          <w:p w14:paraId="5F9434EB" w14:textId="2B02CCEF" w:rsidR="004B0CC3" w:rsidRDefault="004B0CC3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0E3E5A37" w:rsidR="004B0CC3" w:rsidRPr="00BF098F" w:rsidRDefault="004B0CC3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de usuario, vehículo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4B0CC3" w:rsidRDefault="004B0CC3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6C4DE102" w:rsidR="004B0CC3" w:rsidRPr="00BF098F" w:rsidRDefault="004B0CC3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 del vehículo.</w:t>
            </w:r>
          </w:p>
          <w:p w14:paraId="59072558" w14:textId="4AEF284E" w:rsidR="004B0CC3" w:rsidRDefault="004B0CC3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4B0CC3" w:rsidRPr="00BF098F" w:rsidRDefault="004B0CC3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u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perada.</w:t>
            </w:r>
          </w:p>
          <w:p w14:paraId="72665366" w14:textId="47E3B33D" w:rsidR="004B0CC3" w:rsidRDefault="004B0CC3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4B0CC3" w:rsidRPr="00BF098F" w:rsidRDefault="004B0CC3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4B0CC3" w:rsidRDefault="004B0CC3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4B0CC3" w:rsidRPr="00805625" w:rsidRDefault="004B0CC3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4B0CC3" w:rsidRPr="00805625" w14:paraId="5C88D7BE" w14:textId="77777777" w:rsidTr="001A2CDF">
        <w:tc>
          <w:tcPr>
            <w:tcW w:w="2864" w:type="dxa"/>
          </w:tcPr>
          <w:p w14:paraId="214736CA" w14:textId="4CBA8636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Asunciones y depende</w:t>
            </w:r>
            <w:r w:rsidRPr="00805625">
              <w:rPr>
                <w:sz w:val="22"/>
                <w:szCs w:val="22"/>
                <w:lang w:eastAsia="es-EC"/>
              </w:rPr>
              <w:t>n</w:t>
            </w:r>
            <w:r w:rsidRPr="00805625">
              <w:rPr>
                <w:sz w:val="22"/>
                <w:szCs w:val="22"/>
                <w:lang w:eastAsia="es-EC"/>
              </w:rPr>
              <w:t>cias</w:t>
            </w:r>
          </w:p>
        </w:tc>
        <w:tc>
          <w:tcPr>
            <w:tcW w:w="6140" w:type="dxa"/>
            <w:gridSpan w:val="2"/>
          </w:tcPr>
          <w:p w14:paraId="440DB295" w14:textId="77777777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4B0CC3" w:rsidRPr="00805625" w14:paraId="251642D6" w14:textId="77777777" w:rsidTr="001A2CDF">
        <w:tc>
          <w:tcPr>
            <w:tcW w:w="2864" w:type="dxa"/>
          </w:tcPr>
          <w:p w14:paraId="08C97728" w14:textId="7B489884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6140" w:type="dxa"/>
            <w:gridSpan w:val="2"/>
          </w:tcPr>
          <w:p w14:paraId="33ECF8EC" w14:textId="77777777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6239C" w14:textId="77777777" w:rsidR="003F3E70" w:rsidRDefault="003F3E70" w:rsidP="0078035B">
      <w:pPr>
        <w:pStyle w:val="NormalInd"/>
      </w:pPr>
      <w:r>
        <w:separator/>
      </w:r>
    </w:p>
  </w:endnote>
  <w:endnote w:type="continuationSeparator" w:id="0">
    <w:p w14:paraId="5A98C933" w14:textId="77777777" w:rsidR="003F3E70" w:rsidRDefault="003F3E70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4B0CC3" w:rsidRDefault="004B0CC3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4B0CC3" w14:paraId="689DC3C2" w14:textId="77777777">
      <w:tc>
        <w:tcPr>
          <w:tcW w:w="3164" w:type="dxa"/>
        </w:tcPr>
        <w:p w14:paraId="31BC35EE" w14:textId="04E281CE" w:rsidR="004B0CC3" w:rsidRPr="00455C15" w:rsidRDefault="004B0CC3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4B0CC3" w:rsidRDefault="004B0CC3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4B0CC3" w:rsidRDefault="004B0CC3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C86AAD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C86AAD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4B0CC3" w:rsidRDefault="004B0CC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4B0CC3" w14:paraId="19FB4E5D" w14:textId="77777777">
      <w:tc>
        <w:tcPr>
          <w:tcW w:w="3164" w:type="dxa"/>
        </w:tcPr>
        <w:p w14:paraId="6B5A359D" w14:textId="14B5A709" w:rsidR="004B0CC3" w:rsidRPr="00455C15" w:rsidRDefault="004B0CC3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4B0CC3" w:rsidRDefault="004B0CC3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4B0CC3" w:rsidRDefault="004B0CC3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9505C0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4B0CC3" w:rsidRDefault="004B0C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28500" w14:textId="77777777" w:rsidR="003F3E70" w:rsidRDefault="003F3E70" w:rsidP="0078035B">
      <w:pPr>
        <w:pStyle w:val="NormalInd"/>
      </w:pPr>
      <w:r>
        <w:separator/>
      </w:r>
    </w:p>
  </w:footnote>
  <w:footnote w:type="continuationSeparator" w:id="0">
    <w:p w14:paraId="45D08CF5" w14:textId="77777777" w:rsidR="003F3E70" w:rsidRDefault="003F3E70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4B0CC3" w14:paraId="2824DA48" w14:textId="77777777">
      <w:tc>
        <w:tcPr>
          <w:tcW w:w="3279" w:type="dxa"/>
        </w:tcPr>
        <w:p w14:paraId="3F5C2590" w14:textId="77777777" w:rsidR="004B0CC3" w:rsidRPr="00E41C7E" w:rsidRDefault="004B0CC3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4B0CC3" w:rsidRPr="00092602" w:rsidRDefault="004B0CC3" w:rsidP="00092602"/>
      </w:tc>
      <w:tc>
        <w:tcPr>
          <w:tcW w:w="5509" w:type="dxa"/>
        </w:tcPr>
        <w:p w14:paraId="7550644D" w14:textId="77777777" w:rsidR="004B0CC3" w:rsidRDefault="004B0CC3" w:rsidP="00092602">
          <w:pPr>
            <w:pStyle w:val="Piedepgina"/>
            <w:jc w:val="right"/>
          </w:pPr>
        </w:p>
      </w:tc>
    </w:tr>
  </w:tbl>
  <w:p w14:paraId="28D6BCD2" w14:textId="77777777" w:rsidR="004B0CC3" w:rsidRDefault="004B0CC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4B0CC3" w:rsidRDefault="004B0CC3">
    <w:pPr>
      <w:pStyle w:val="Encabezado"/>
    </w:pPr>
  </w:p>
  <w:p w14:paraId="1D818598" w14:textId="078550AA" w:rsidR="004B0CC3" w:rsidRDefault="004B0CC3">
    <w:pPr>
      <w:pStyle w:val="Encabezado"/>
    </w:pPr>
    <w:r>
      <w:t xml:space="preserve">DOCUMENTO DE DIAGRAMAS DE CASOS DE USO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71964F88" w:rsidR="004B0CC3" w:rsidRDefault="0075528F">
    <w:pPr>
      <w:pStyle w:val="Encabezado"/>
      <w:pBdr>
        <w:bottom w:val="single" w:sz="4" w:space="1" w:color="auto"/>
      </w:pBdr>
    </w:pPr>
    <w:fldSimple w:instr=" SUBJECT  \* MERGEFORMAT ">
      <w:r w:rsidR="004B0CC3">
        <w:t>Módulo Coordinación Administrativa</w:t>
      </w:r>
    </w:fldSimple>
    <w:r w:rsidR="004B0CC3">
      <w:tab/>
    </w:r>
    <w:r w:rsidR="004B0CC3">
      <w:tab/>
      <w:t xml:space="preserve">Versión </w:t>
    </w:r>
    <w:r w:rsidR="004B0CC3">
      <w:fldChar w:fldCharType="begin"/>
    </w:r>
    <w:r w:rsidR="004B0CC3">
      <w:instrText xml:space="preserve"> REF Version \h </w:instrText>
    </w:r>
    <w:r w:rsidR="004B0CC3">
      <w:fldChar w:fldCharType="separate"/>
    </w:r>
    <w:r w:rsidR="004B0CC3">
      <w:rPr>
        <w:rFonts w:ascii="Bookman Old Style" w:hAnsi="Bookman Old Style"/>
      </w:rPr>
      <w:t>[1.0.</w:t>
    </w:r>
    <w:r w:rsidR="0011221B">
      <w:rPr>
        <w:rFonts w:ascii="Bookman Old Style" w:hAnsi="Bookman Old Style"/>
      </w:rPr>
      <w:t>2</w:t>
    </w:r>
    <w:r w:rsidR="004B0CC3" w:rsidRPr="000449A8">
      <w:rPr>
        <w:rFonts w:ascii="Bookman Old Style" w:hAnsi="Bookman Old Style"/>
      </w:rPr>
      <w:t>]</w:t>
    </w:r>
    <w:r w:rsidR="004B0CC3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054B"/>
    <w:multiLevelType w:val="hybridMultilevel"/>
    <w:tmpl w:val="40D234B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71CB6"/>
    <w:multiLevelType w:val="hybridMultilevel"/>
    <w:tmpl w:val="650A902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200E2F"/>
    <w:multiLevelType w:val="hybridMultilevel"/>
    <w:tmpl w:val="9F6451B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926073"/>
    <w:multiLevelType w:val="hybridMultilevel"/>
    <w:tmpl w:val="CB4CB25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D145C1"/>
    <w:multiLevelType w:val="hybridMultilevel"/>
    <w:tmpl w:val="1362F9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2"/>
  </w:num>
  <w:num w:numId="9">
    <w:abstractNumId w:val="6"/>
  </w:num>
  <w:num w:numId="10">
    <w:abstractNumId w:val="8"/>
  </w:num>
  <w:num w:numId="11">
    <w:abstractNumId w:val="7"/>
  </w:num>
  <w:num w:numId="12">
    <w:abstractNumId w:val="3"/>
  </w:num>
  <w:num w:numId="13">
    <w:abstractNumId w:val="1"/>
  </w:num>
  <w:num w:numId="14">
    <w:abstractNumId w:val="0"/>
  </w:num>
  <w:num w:numId="15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008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2C4F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221B"/>
    <w:rsid w:val="00112FC1"/>
    <w:rsid w:val="0011408D"/>
    <w:rsid w:val="0011470B"/>
    <w:rsid w:val="00116795"/>
    <w:rsid w:val="0011688C"/>
    <w:rsid w:val="001171A0"/>
    <w:rsid w:val="001174D0"/>
    <w:rsid w:val="0012011D"/>
    <w:rsid w:val="00122F69"/>
    <w:rsid w:val="001235B7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2CDF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EB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13AB"/>
    <w:rsid w:val="002E3CD3"/>
    <w:rsid w:val="002E5B1D"/>
    <w:rsid w:val="002E646A"/>
    <w:rsid w:val="002E68FF"/>
    <w:rsid w:val="002E6B05"/>
    <w:rsid w:val="002E6D84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77FA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621E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09FD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3E7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3F8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58B1"/>
    <w:rsid w:val="004B0CC3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0EBE"/>
    <w:rsid w:val="004D1393"/>
    <w:rsid w:val="004D5CC1"/>
    <w:rsid w:val="004D6F59"/>
    <w:rsid w:val="004D7227"/>
    <w:rsid w:val="004D7874"/>
    <w:rsid w:val="004D7EF9"/>
    <w:rsid w:val="004E1AC3"/>
    <w:rsid w:val="004E40E9"/>
    <w:rsid w:val="004E4BAB"/>
    <w:rsid w:val="004E52F5"/>
    <w:rsid w:val="004E71C0"/>
    <w:rsid w:val="004F1259"/>
    <w:rsid w:val="004F2623"/>
    <w:rsid w:val="004F4E47"/>
    <w:rsid w:val="004F757E"/>
    <w:rsid w:val="004F76B5"/>
    <w:rsid w:val="00501351"/>
    <w:rsid w:val="005018A1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243C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539C"/>
    <w:rsid w:val="005769FC"/>
    <w:rsid w:val="00576BDD"/>
    <w:rsid w:val="0058050B"/>
    <w:rsid w:val="00583308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567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5C7B"/>
    <w:rsid w:val="0062072C"/>
    <w:rsid w:val="00620EB6"/>
    <w:rsid w:val="00622F47"/>
    <w:rsid w:val="00627ADF"/>
    <w:rsid w:val="00630B1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1BE9"/>
    <w:rsid w:val="00677D0B"/>
    <w:rsid w:val="00683BE2"/>
    <w:rsid w:val="0068461D"/>
    <w:rsid w:val="006915DE"/>
    <w:rsid w:val="00692B54"/>
    <w:rsid w:val="00694889"/>
    <w:rsid w:val="00694FD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33E6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528F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87FCA"/>
    <w:rsid w:val="00792CC9"/>
    <w:rsid w:val="00792D21"/>
    <w:rsid w:val="007A222B"/>
    <w:rsid w:val="007A46E9"/>
    <w:rsid w:val="007B12D9"/>
    <w:rsid w:val="007B2663"/>
    <w:rsid w:val="007B2C88"/>
    <w:rsid w:val="007B4102"/>
    <w:rsid w:val="007B71B5"/>
    <w:rsid w:val="007C1AB4"/>
    <w:rsid w:val="007C3732"/>
    <w:rsid w:val="007C3CB5"/>
    <w:rsid w:val="007C436A"/>
    <w:rsid w:val="007D3E38"/>
    <w:rsid w:val="007D4213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48AF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4331"/>
    <w:rsid w:val="008F5F04"/>
    <w:rsid w:val="00900405"/>
    <w:rsid w:val="00900448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4D8E"/>
    <w:rsid w:val="009459CA"/>
    <w:rsid w:val="009505C0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95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E6A64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A414E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E0EB8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841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3764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63BF"/>
    <w:rsid w:val="00C17973"/>
    <w:rsid w:val="00C209FE"/>
    <w:rsid w:val="00C23A7D"/>
    <w:rsid w:val="00C24171"/>
    <w:rsid w:val="00C24CC2"/>
    <w:rsid w:val="00C25104"/>
    <w:rsid w:val="00C26E40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70CA3"/>
    <w:rsid w:val="00C71079"/>
    <w:rsid w:val="00C71453"/>
    <w:rsid w:val="00C716A7"/>
    <w:rsid w:val="00C7486E"/>
    <w:rsid w:val="00C74955"/>
    <w:rsid w:val="00C81CD3"/>
    <w:rsid w:val="00C82074"/>
    <w:rsid w:val="00C86AAD"/>
    <w:rsid w:val="00C910B3"/>
    <w:rsid w:val="00C91D9E"/>
    <w:rsid w:val="00C93D26"/>
    <w:rsid w:val="00C96198"/>
    <w:rsid w:val="00CA2DC7"/>
    <w:rsid w:val="00CA5E1F"/>
    <w:rsid w:val="00CA6E41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75884"/>
    <w:rsid w:val="00D804C1"/>
    <w:rsid w:val="00D85D5B"/>
    <w:rsid w:val="00D8642A"/>
    <w:rsid w:val="00D903A8"/>
    <w:rsid w:val="00D94702"/>
    <w:rsid w:val="00D94C37"/>
    <w:rsid w:val="00D961BE"/>
    <w:rsid w:val="00D965B9"/>
    <w:rsid w:val="00D969F6"/>
    <w:rsid w:val="00DB2734"/>
    <w:rsid w:val="00DB2A3F"/>
    <w:rsid w:val="00DB2EC1"/>
    <w:rsid w:val="00DB37E5"/>
    <w:rsid w:val="00DB4D5D"/>
    <w:rsid w:val="00DB633F"/>
    <w:rsid w:val="00DB7EE1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1FE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7A58"/>
    <w:rsid w:val="00E07D48"/>
    <w:rsid w:val="00E1561D"/>
    <w:rsid w:val="00E15BE9"/>
    <w:rsid w:val="00E228DF"/>
    <w:rsid w:val="00E23662"/>
    <w:rsid w:val="00E238CE"/>
    <w:rsid w:val="00E2701E"/>
    <w:rsid w:val="00E32219"/>
    <w:rsid w:val="00E33FF7"/>
    <w:rsid w:val="00E37E7B"/>
    <w:rsid w:val="00E4065A"/>
    <w:rsid w:val="00E41C7E"/>
    <w:rsid w:val="00E424E4"/>
    <w:rsid w:val="00E42519"/>
    <w:rsid w:val="00E42C98"/>
    <w:rsid w:val="00E43FE5"/>
    <w:rsid w:val="00E44B52"/>
    <w:rsid w:val="00E4689A"/>
    <w:rsid w:val="00E50D43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0B"/>
    <w:rsid w:val="00E72811"/>
    <w:rsid w:val="00E77543"/>
    <w:rsid w:val="00E7793D"/>
    <w:rsid w:val="00E862E9"/>
    <w:rsid w:val="00E87CB9"/>
    <w:rsid w:val="00E909E7"/>
    <w:rsid w:val="00E92260"/>
    <w:rsid w:val="00EA06BF"/>
    <w:rsid w:val="00EA26D9"/>
    <w:rsid w:val="00EA2DB3"/>
    <w:rsid w:val="00EA4062"/>
    <w:rsid w:val="00EB1EC5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611"/>
    <w:rsid w:val="00F52FC6"/>
    <w:rsid w:val="00F542C8"/>
    <w:rsid w:val="00F55D6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6C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B1A00-F52A-4074-A479-D47D56E35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60</TotalTime>
  <Pages>6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3887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17</cp:revision>
  <cp:lastPrinted>2006-10-15T17:13:00Z</cp:lastPrinted>
  <dcterms:created xsi:type="dcterms:W3CDTF">2019-07-02T20:25:00Z</dcterms:created>
  <dcterms:modified xsi:type="dcterms:W3CDTF">2020-01-08T15:27:00Z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