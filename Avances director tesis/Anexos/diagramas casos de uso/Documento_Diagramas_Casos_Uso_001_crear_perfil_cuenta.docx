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4FF47A44" w:rsidR="00646574" w:rsidRDefault="00F8558A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Crear perfil</w:t>
      </w:r>
      <w:r w:rsidR="00566823">
        <w:rPr>
          <w:rFonts w:ascii="Bookman Old Style" w:hAnsi="Bookman Old Style"/>
          <w:b/>
          <w:sz w:val="32"/>
          <w:szCs w:val="32"/>
        </w:rPr>
        <w:t xml:space="preserve"> </w:t>
      </w:r>
      <w:r w:rsidR="001B1D90">
        <w:rPr>
          <w:rFonts w:ascii="Bookman Old Style" w:hAnsi="Bookman Old Style"/>
          <w:b/>
          <w:sz w:val="32"/>
          <w:szCs w:val="32"/>
        </w:rPr>
        <w:t xml:space="preserve">y cuenta </w:t>
      </w:r>
      <w:r w:rsidR="00566823">
        <w:rPr>
          <w:rFonts w:ascii="Bookman Old Style" w:hAnsi="Bookman Old Style"/>
          <w:b/>
          <w:sz w:val="32"/>
          <w:szCs w:val="32"/>
        </w:rPr>
        <w:t>de usuario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646574">
        <w:rPr>
          <w:rFonts w:ascii="Bookman Old Style" w:hAnsi="Bookman Old Style"/>
          <w:i/>
          <w:iCs/>
          <w:sz w:val="28"/>
          <w:szCs w:val="28"/>
        </w:rPr>
        <w:t xml:space="preserve">vehicular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2C6BEADB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1B1D90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3A960742" w:rsidR="00C57182" w:rsidRPr="000449A8" w:rsidRDefault="00F8558A" w:rsidP="00566823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Crear perfil</w:t>
            </w:r>
            <w:r w:rsidR="001B1D90">
              <w:rPr>
                <w:rFonts w:ascii="Bookman Old Style" w:hAnsi="Bookman Old Style"/>
                <w:sz w:val="22"/>
                <w:szCs w:val="22"/>
              </w:rPr>
              <w:t xml:space="preserve"> y cuenta</w:t>
            </w:r>
            <w:r w:rsidR="00566823">
              <w:rPr>
                <w:rFonts w:ascii="Bookman Old Style" w:hAnsi="Bookman Old Style"/>
                <w:sz w:val="22"/>
                <w:szCs w:val="22"/>
              </w:rPr>
              <w:t xml:space="preserve"> de usuario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48D9640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A71B89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3A4B5C84" w:rsidR="00C57182" w:rsidRPr="000449A8" w:rsidRDefault="00C57182" w:rsidP="00F8558A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001 </w:t>
            </w:r>
            <w:r w:rsidR="00F8558A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crear perfil</w:t>
            </w:r>
            <w:r w:rsidR="001B1D90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y cuenta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535639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54E1D9A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1B1D90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15317F4C" w:rsidR="00C57182" w:rsidRPr="000449A8" w:rsidRDefault="00C57182" w:rsidP="009F06DF">
            <w:pPr>
              <w:tabs>
                <w:tab w:val="left" w:pos="3060"/>
              </w:tabs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  <w:r w:rsidR="009F06DF">
              <w:rPr>
                <w:rFonts w:ascii="Bookman Old Style" w:hAnsi="Bookman Old Style"/>
                <w:smallCaps/>
                <w:sz w:val="22"/>
                <w:szCs w:val="22"/>
              </w:rPr>
              <w:tab/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D34BD" w:rsidRPr="000449A8" w14:paraId="5E7144DC" w14:textId="77777777">
        <w:tc>
          <w:tcPr>
            <w:tcW w:w="1087" w:type="dxa"/>
          </w:tcPr>
          <w:p w14:paraId="51E44D80" w14:textId="1839857D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13F1456C" w:rsidR="00CD34BD" w:rsidRPr="000449A8" w:rsidRDefault="00CD34BD" w:rsidP="00A71D0A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A71D0A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4AAEC03A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7BEF268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1B1D90" w:rsidRPr="000449A8" w14:paraId="10B8EA1A" w14:textId="77777777" w:rsidTr="004F1F01">
        <w:tc>
          <w:tcPr>
            <w:tcW w:w="1087" w:type="dxa"/>
          </w:tcPr>
          <w:p w14:paraId="768F16AF" w14:textId="34336EDF" w:rsidR="001B1D90" w:rsidRPr="000449A8" w:rsidRDefault="001B1D90" w:rsidP="004F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6A663D8B" w14:textId="3A741DD0" w:rsidR="001B1D90" w:rsidRPr="000449A8" w:rsidRDefault="001B1D90" w:rsidP="001B1D90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6F53F501" w14:textId="77777777" w:rsidR="001B1D90" w:rsidRPr="000449A8" w:rsidRDefault="001B1D90" w:rsidP="004F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2EB1CB4" w14:textId="26787D4D" w:rsidR="001B1D90" w:rsidRPr="000449A8" w:rsidRDefault="001B1D90" w:rsidP="004F1F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1B1D90" w:rsidRPr="000449A8" w14:paraId="645D9E4F" w14:textId="77777777">
        <w:tc>
          <w:tcPr>
            <w:tcW w:w="1087" w:type="dxa"/>
          </w:tcPr>
          <w:p w14:paraId="44AB4F03" w14:textId="77777777" w:rsidR="001B1D90" w:rsidRDefault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7B0306F8" w14:textId="77777777" w:rsidR="001B1D90" w:rsidRPr="000449A8" w:rsidRDefault="001B1D90" w:rsidP="00A71D0A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3E2F52FA" w14:textId="77777777" w:rsidR="001B1D90" w:rsidRDefault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388F1677" w14:textId="77777777" w:rsidR="001B1D90" w:rsidRDefault="001B1D90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D34BD" w:rsidRPr="000449A8" w14:paraId="04339BA9" w14:textId="77777777">
        <w:tc>
          <w:tcPr>
            <w:tcW w:w="1087" w:type="dxa"/>
          </w:tcPr>
          <w:p w14:paraId="3A6B9D10" w14:textId="0006E388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CD34BD" w:rsidRPr="000449A8" w:rsidRDefault="00CD34B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CD34BD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742E984F" w:rsidR="00646574" w:rsidRPr="00646574" w:rsidRDefault="00F8558A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 xml:space="preserve">Crear perfil </w:t>
      </w:r>
      <w:r w:rsidR="001B1D90">
        <w:rPr>
          <w:rFonts w:cs="Arial"/>
          <w:bCs/>
          <w:sz w:val="28"/>
          <w:szCs w:val="36"/>
          <w:lang w:eastAsia="es-EC"/>
        </w:rPr>
        <w:t xml:space="preserve">y cuenta </w:t>
      </w:r>
      <w:r>
        <w:rPr>
          <w:rFonts w:cs="Arial"/>
          <w:bCs/>
          <w:sz w:val="28"/>
          <w:szCs w:val="36"/>
          <w:lang w:eastAsia="es-EC"/>
        </w:rPr>
        <w:t>de</w:t>
      </w:r>
      <w:r w:rsidR="009F06DF">
        <w:rPr>
          <w:rFonts w:cs="Arial"/>
          <w:bCs/>
          <w:sz w:val="28"/>
          <w:szCs w:val="36"/>
          <w:lang w:eastAsia="es-EC"/>
        </w:rPr>
        <w:t xml:space="preserve"> usuarios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5"/>
        <w:gridCol w:w="2083"/>
        <w:gridCol w:w="2776"/>
      </w:tblGrid>
      <w:tr w:rsidR="00646574" w:rsidRPr="00805625" w14:paraId="630C2B50" w14:textId="77777777" w:rsidTr="00646574">
        <w:tc>
          <w:tcPr>
            <w:tcW w:w="4464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4464" w:type="dxa"/>
            <w:gridSpan w:val="2"/>
          </w:tcPr>
          <w:p w14:paraId="3A47797B" w14:textId="2EEC67A4" w:rsidR="00646574" w:rsidRPr="00B74CCB" w:rsidRDefault="00646574" w:rsidP="000B1BFC">
            <w:pPr>
              <w:pStyle w:val="NormalInd"/>
              <w:ind w:left="0"/>
              <w:rPr>
                <w:b/>
                <w:sz w:val="22"/>
                <w:szCs w:val="22"/>
                <w:lang w:eastAsia="es-EC"/>
              </w:rPr>
            </w:pPr>
            <w:r w:rsidRPr="00B74CCB">
              <w:rPr>
                <w:b/>
                <w:sz w:val="22"/>
                <w:szCs w:val="22"/>
                <w:lang w:eastAsia="es-EC"/>
              </w:rPr>
              <w:t>001</w:t>
            </w:r>
          </w:p>
        </w:tc>
      </w:tr>
      <w:tr w:rsidR="00646574" w:rsidRPr="00805625" w14:paraId="317CFDF2" w14:textId="77777777" w:rsidTr="00646574">
        <w:tc>
          <w:tcPr>
            <w:tcW w:w="4464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4464" w:type="dxa"/>
            <w:gridSpan w:val="2"/>
          </w:tcPr>
          <w:p w14:paraId="7C0045A6" w14:textId="3ACE3EE3" w:rsidR="00646574" w:rsidRPr="00805625" w:rsidRDefault="00F8558A" w:rsidP="00566823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Crear perfil</w:t>
            </w:r>
            <w:r w:rsidR="00566823">
              <w:rPr>
                <w:sz w:val="22"/>
                <w:szCs w:val="22"/>
                <w:lang w:eastAsia="es-EC"/>
              </w:rPr>
              <w:t xml:space="preserve"> </w:t>
            </w:r>
            <w:r w:rsidR="001B1D90">
              <w:rPr>
                <w:sz w:val="22"/>
                <w:szCs w:val="22"/>
                <w:lang w:eastAsia="es-EC"/>
              </w:rPr>
              <w:t xml:space="preserve">y cuenta </w:t>
            </w:r>
            <w:r w:rsidR="00566823">
              <w:rPr>
                <w:sz w:val="22"/>
                <w:szCs w:val="22"/>
                <w:lang w:eastAsia="es-EC"/>
              </w:rPr>
              <w:t>de usuario</w:t>
            </w:r>
            <w:r w:rsidR="00D1604A" w:rsidRPr="00805625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2233EEB1" w14:textId="77777777" w:rsidTr="00646574">
        <w:tc>
          <w:tcPr>
            <w:tcW w:w="4464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4464" w:type="dxa"/>
            <w:gridSpan w:val="2"/>
          </w:tcPr>
          <w:p w14:paraId="2AE4AFAB" w14:textId="4D26C4BF" w:rsidR="00646574" w:rsidRPr="00805625" w:rsidRDefault="00F8558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646574">
        <w:tc>
          <w:tcPr>
            <w:tcW w:w="4464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4464" w:type="dxa"/>
            <w:gridSpan w:val="2"/>
          </w:tcPr>
          <w:p w14:paraId="10AF3C33" w14:textId="156577E6" w:rsidR="00646574" w:rsidRPr="00805625" w:rsidRDefault="001B1D90" w:rsidP="001B1D9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Se crea la cuenta y p</w:t>
            </w:r>
            <w:r w:rsidR="0086313B" w:rsidRPr="00F8558A">
              <w:rPr>
                <w:sz w:val="22"/>
                <w:szCs w:val="22"/>
                <w:lang w:eastAsia="es-EC"/>
              </w:rPr>
              <w:t>erfil para los diferentes usuarios dependiendo de su rol y/o responsab</w:t>
            </w:r>
            <w:r w:rsidR="0086313B" w:rsidRPr="00F8558A">
              <w:rPr>
                <w:sz w:val="22"/>
                <w:szCs w:val="22"/>
                <w:lang w:eastAsia="es-EC"/>
              </w:rPr>
              <w:t>i</w:t>
            </w:r>
            <w:r w:rsidR="0086313B" w:rsidRPr="00F8558A">
              <w:rPr>
                <w:sz w:val="22"/>
                <w:szCs w:val="22"/>
                <w:lang w:eastAsia="es-EC"/>
              </w:rPr>
              <w:t>lidad.</w:t>
            </w:r>
          </w:p>
        </w:tc>
      </w:tr>
      <w:tr w:rsidR="00646574" w:rsidRPr="00805625" w14:paraId="547EEDDE" w14:textId="77777777" w:rsidTr="00646574">
        <w:tc>
          <w:tcPr>
            <w:tcW w:w="4464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4464" w:type="dxa"/>
            <w:gridSpan w:val="2"/>
          </w:tcPr>
          <w:p w14:paraId="17412FAA" w14:textId="6CBFBF0A" w:rsidR="001B1D90" w:rsidRDefault="001B1D90" w:rsidP="00F8558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1B1D90">
              <w:rPr>
                <w:sz w:val="22"/>
                <w:szCs w:val="22"/>
                <w:lang w:eastAsia="es-EC"/>
              </w:rPr>
              <w:t>- Autenticación en la aplicación según el usu</w:t>
            </w:r>
            <w:r w:rsidRPr="001B1D90">
              <w:rPr>
                <w:sz w:val="22"/>
                <w:szCs w:val="22"/>
                <w:lang w:eastAsia="es-EC"/>
              </w:rPr>
              <w:t>a</w:t>
            </w:r>
            <w:r w:rsidRPr="001B1D90">
              <w:rPr>
                <w:sz w:val="22"/>
                <w:szCs w:val="22"/>
                <w:lang w:eastAsia="es-EC"/>
              </w:rPr>
              <w:t>rio.</w:t>
            </w:r>
          </w:p>
          <w:p w14:paraId="44E3068B" w14:textId="08385557" w:rsidR="00F8558A" w:rsidRPr="00805625" w:rsidRDefault="001B1D90" w:rsidP="001B1D9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- </w:t>
            </w:r>
            <w:r w:rsidR="0086313B">
              <w:rPr>
                <w:sz w:val="22"/>
                <w:szCs w:val="22"/>
                <w:lang w:eastAsia="es-EC"/>
              </w:rPr>
              <w:t xml:space="preserve">Recuperar </w:t>
            </w:r>
            <w:r>
              <w:rPr>
                <w:sz w:val="22"/>
                <w:szCs w:val="22"/>
                <w:lang w:eastAsia="es-EC"/>
              </w:rPr>
              <w:t>información</w:t>
            </w:r>
            <w:r w:rsidR="0086313B">
              <w:rPr>
                <w:sz w:val="22"/>
                <w:szCs w:val="22"/>
                <w:lang w:eastAsia="es-EC"/>
              </w:rPr>
              <w:t xml:space="preserve"> de</w:t>
            </w:r>
            <w:r>
              <w:rPr>
                <w:sz w:val="22"/>
                <w:szCs w:val="22"/>
                <w:lang w:eastAsia="es-EC"/>
              </w:rPr>
              <w:t>l</w:t>
            </w:r>
            <w:r w:rsidR="0086313B">
              <w:rPr>
                <w:sz w:val="22"/>
                <w:szCs w:val="22"/>
                <w:lang w:eastAsia="es-EC"/>
              </w:rPr>
              <w:t xml:space="preserve"> usuario.</w:t>
            </w:r>
          </w:p>
        </w:tc>
      </w:tr>
      <w:tr w:rsidR="00646574" w:rsidRPr="00805625" w14:paraId="3F6E08BA" w14:textId="77777777" w:rsidTr="00646574">
        <w:tc>
          <w:tcPr>
            <w:tcW w:w="4464" w:type="dxa"/>
          </w:tcPr>
          <w:p w14:paraId="247842A7" w14:textId="4582E8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Pos condiciones</w:t>
            </w:r>
          </w:p>
        </w:tc>
        <w:tc>
          <w:tcPr>
            <w:tcW w:w="4464" w:type="dxa"/>
            <w:gridSpan w:val="2"/>
          </w:tcPr>
          <w:p w14:paraId="34A1D4D0" w14:textId="0F0116E6" w:rsidR="00646574" w:rsidRPr="00805625" w:rsidRDefault="0086313B" w:rsidP="00EA471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 xml:space="preserve">Perfil </w:t>
            </w:r>
            <w:r w:rsidR="001B1D90">
              <w:rPr>
                <w:sz w:val="22"/>
                <w:szCs w:val="22"/>
                <w:lang w:eastAsia="es-EC"/>
              </w:rPr>
              <w:t xml:space="preserve"> y cuenta </w:t>
            </w:r>
            <w:r>
              <w:rPr>
                <w:sz w:val="22"/>
                <w:szCs w:val="22"/>
                <w:lang w:eastAsia="es-EC"/>
              </w:rPr>
              <w:t>de usuario</w:t>
            </w:r>
            <w:r w:rsidR="00D1604A" w:rsidRPr="00805625">
              <w:rPr>
                <w:sz w:val="22"/>
                <w:szCs w:val="22"/>
                <w:lang w:eastAsia="es-EC"/>
              </w:rPr>
              <w:t xml:space="preserve"> </w:t>
            </w:r>
            <w:r w:rsidR="00EA4710">
              <w:rPr>
                <w:sz w:val="22"/>
                <w:szCs w:val="22"/>
                <w:lang w:eastAsia="es-EC"/>
              </w:rPr>
              <w:t>asignado</w:t>
            </w:r>
            <w:r w:rsidR="00F8558A">
              <w:rPr>
                <w:sz w:val="22"/>
                <w:szCs w:val="22"/>
                <w:lang w:eastAsia="es-EC"/>
              </w:rPr>
              <w:t>.</w:t>
            </w:r>
          </w:p>
        </w:tc>
      </w:tr>
      <w:tr w:rsidR="00D1604A" w:rsidRPr="00805625" w14:paraId="00E210CB" w14:textId="77777777" w:rsidTr="00CC7198">
        <w:tc>
          <w:tcPr>
            <w:tcW w:w="4464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232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2232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A43FCE">
        <w:tc>
          <w:tcPr>
            <w:tcW w:w="4464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3FB097A4" w14:textId="77777777" w:rsidR="00E44E94" w:rsidRDefault="00E44E94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4B6427F" w14:textId="77777777" w:rsidR="00E44E94" w:rsidRDefault="00E44E94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8D5CE3" w14:textId="77777777" w:rsidR="00E44E94" w:rsidRDefault="00E44E94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71B9F4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9F7B79C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F4B99B7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254C43E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F9524A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5991CDD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FD6E3F0" w14:textId="77777777" w:rsidR="001B1D90" w:rsidRDefault="001B1D90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F21ECC3" w14:textId="77777777" w:rsidR="00E44E94" w:rsidRDefault="00E44E94" w:rsidP="00D1604A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90073B2" w14:textId="39F7F68F" w:rsidR="00D1604A" w:rsidRDefault="00E44E94" w:rsidP="00E44E9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 w:rsidR="001B1D90">
              <w:rPr>
                <w:rFonts w:cs="Arial"/>
                <w:sz w:val="22"/>
                <w:szCs w:val="22"/>
                <w:lang w:eastAsia="es-EC"/>
              </w:rPr>
              <w:t>Asigna</w:t>
            </w:r>
            <w:r w:rsidR="00F0683A">
              <w:rPr>
                <w:rFonts w:cs="Arial"/>
                <w:sz w:val="22"/>
                <w:szCs w:val="22"/>
                <w:lang w:eastAsia="es-EC"/>
              </w:rPr>
              <w:t>r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perfil</w:t>
            </w:r>
            <w:r w:rsidR="00535639">
              <w:rPr>
                <w:rFonts w:cs="Arial"/>
                <w:sz w:val="22"/>
                <w:szCs w:val="22"/>
                <w:lang w:eastAsia="es-EC"/>
              </w:rPr>
              <w:t xml:space="preserve"> y cuenta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1B1D90">
              <w:rPr>
                <w:rFonts w:cs="Arial"/>
                <w:sz w:val="22"/>
                <w:szCs w:val="22"/>
                <w:lang w:eastAsia="es-EC"/>
              </w:rPr>
              <w:t xml:space="preserve">al </w:t>
            </w:r>
            <w:r>
              <w:rPr>
                <w:rFonts w:cs="Arial"/>
                <w:sz w:val="22"/>
                <w:szCs w:val="22"/>
                <w:lang w:eastAsia="es-EC"/>
              </w:rPr>
              <w:t>usu</w:t>
            </w:r>
            <w:r>
              <w:rPr>
                <w:rFonts w:cs="Arial"/>
                <w:sz w:val="22"/>
                <w:szCs w:val="22"/>
                <w:lang w:eastAsia="es-EC"/>
              </w:rPr>
              <w:t>a</w:t>
            </w:r>
            <w:r>
              <w:rPr>
                <w:rFonts w:cs="Arial"/>
                <w:sz w:val="22"/>
                <w:szCs w:val="22"/>
                <w:lang w:eastAsia="es-EC"/>
              </w:rPr>
              <w:t>rio</w:t>
            </w:r>
          </w:p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416DED8" w14:textId="77777777" w:rsidR="00E44E94" w:rsidRDefault="00E44E9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2E5E0F9B" w:rsidR="00DD37D8" w:rsidRPr="00805625" w:rsidRDefault="00DD37D8" w:rsidP="00E44E9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</w:p>
        </w:tc>
        <w:tc>
          <w:tcPr>
            <w:tcW w:w="2232" w:type="dxa"/>
          </w:tcPr>
          <w:p w14:paraId="5B70BE3F" w14:textId="0FAB243A" w:rsidR="00F8558A" w:rsidRDefault="00E44E9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Despliega </w:t>
            </w:r>
            <w:r>
              <w:rPr>
                <w:rFonts w:cs="Arial"/>
                <w:sz w:val="22"/>
                <w:szCs w:val="22"/>
                <w:lang w:eastAsia="es-EC"/>
              </w:rPr>
              <w:t>la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inform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</w:t>
            </w:r>
            <w:r w:rsidR="001B1D90">
              <w:rPr>
                <w:rFonts w:cs="Arial"/>
                <w:sz w:val="22"/>
                <w:szCs w:val="22"/>
                <w:lang w:eastAsia="es-EC"/>
              </w:rPr>
              <w:t>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usuario.</w:t>
            </w:r>
          </w:p>
          <w:p w14:paraId="020F3847" w14:textId="77777777" w:rsidR="001B1D90" w:rsidRDefault="001B1D9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1DF371" w14:textId="77777777" w:rsid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79111B6D" w14:textId="77777777" w:rsid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20561B96" w14:textId="77777777" w:rsid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226D0E0E" w14:textId="77777777" w:rsid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4CC0EA47" w14:textId="77777777" w:rsid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1FE892AB" w14:textId="77777777" w:rsid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59B89A57" w14:textId="73F33629" w:rsidR="009B1AE2" w:rsidRPr="001B1D90" w:rsidRDefault="001B1D90" w:rsidP="001B1D90">
            <w:pPr>
              <w:pStyle w:val="NormalInd"/>
              <w:numPr>
                <w:ilvl w:val="0"/>
                <w:numId w:val="10"/>
              </w:numPr>
              <w:ind w:left="743" w:hanging="284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3962417D" w14:textId="77777777" w:rsidR="00C218F9" w:rsidRDefault="00C218F9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1F315D3" w14:textId="77777777" w:rsidR="001B1D90" w:rsidRDefault="001B1D90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74595F9" w14:textId="77777777" w:rsidR="00535639" w:rsidRDefault="00535639" w:rsidP="009B1AE2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39164FD" w14:textId="75B1022B" w:rsidR="00E44E94" w:rsidRDefault="001B1D90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>. Almacena la inform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 xml:space="preserve">ción del perfil </w:t>
            </w:r>
            <w:r w:rsidR="00444F9A">
              <w:rPr>
                <w:rFonts w:cs="Arial"/>
                <w:sz w:val="22"/>
                <w:szCs w:val="22"/>
                <w:lang w:eastAsia="es-EC"/>
              </w:rPr>
              <w:t xml:space="preserve">y cuenta 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>de</w:t>
            </w:r>
            <w:r w:rsidR="00444F9A">
              <w:rPr>
                <w:rFonts w:cs="Arial"/>
                <w:sz w:val="22"/>
                <w:szCs w:val="22"/>
                <w:lang w:eastAsia="es-EC"/>
              </w:rPr>
              <w:t>l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 xml:space="preserve"> usuario. (</w:t>
            </w:r>
            <w:r>
              <w:rPr>
                <w:rFonts w:cs="Arial"/>
                <w:sz w:val="22"/>
                <w:szCs w:val="22"/>
                <w:lang w:eastAsia="es-EC"/>
              </w:rPr>
              <w:t>FA1-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>FA2)</w:t>
            </w:r>
          </w:p>
          <w:p w14:paraId="25D95C08" w14:textId="77777777" w:rsidR="00C218F9" w:rsidRDefault="00C218F9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49A75B82" w:rsidR="00D1604A" w:rsidRPr="00805625" w:rsidRDefault="001B1D90" w:rsidP="00E44E94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9B1AE2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646574" w:rsidRPr="00805625" w14:paraId="67FDED60" w14:textId="77777777" w:rsidTr="00646574">
        <w:tc>
          <w:tcPr>
            <w:tcW w:w="4464" w:type="dxa"/>
          </w:tcPr>
          <w:p w14:paraId="7BAADA77" w14:textId="1EAC61E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alternativo</w:t>
            </w:r>
          </w:p>
        </w:tc>
        <w:tc>
          <w:tcPr>
            <w:tcW w:w="4464" w:type="dxa"/>
            <w:gridSpan w:val="2"/>
          </w:tcPr>
          <w:p w14:paraId="5F7F8833" w14:textId="7777777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no se ingresa 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>algún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campo, muestra un mensaje</w:t>
            </w:r>
            <w:r w:rsidR="00AB1C6A">
              <w:rPr>
                <w:rFonts w:cs="Arial"/>
                <w:sz w:val="22"/>
                <w:szCs w:val="22"/>
                <w:lang w:eastAsia="es-EC"/>
              </w:rPr>
              <w:t xml:space="preserve"> que se ingrese el campo del formulario en ese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momento.</w:t>
            </w:r>
          </w:p>
          <w:p w14:paraId="04F93FBC" w14:textId="202C0088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C218F9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625E8C87" w:rsidR="009B1AE2" w:rsidRDefault="009B1AE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86313B">
              <w:rPr>
                <w:rFonts w:cs="Arial"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648BF334" w14:textId="3011B6E3" w:rsidR="00646574" w:rsidRPr="00805625" w:rsidRDefault="009B1AE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El flujo vuelve al paso </w:t>
            </w:r>
            <w:r w:rsidR="00C218F9">
              <w:rPr>
                <w:rFonts w:cs="Arial"/>
                <w:sz w:val="22"/>
                <w:szCs w:val="22"/>
                <w:lang w:eastAsia="es-EC"/>
              </w:rPr>
              <w:t>4</w:t>
            </w:r>
          </w:p>
        </w:tc>
      </w:tr>
      <w:tr w:rsidR="00646574" w:rsidRPr="00805625" w14:paraId="66EB705B" w14:textId="77777777" w:rsidTr="00646574">
        <w:tc>
          <w:tcPr>
            <w:tcW w:w="4464" w:type="dxa"/>
          </w:tcPr>
          <w:p w14:paraId="2C9FA5B5" w14:textId="7AA032DF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funcionales</w:t>
            </w:r>
          </w:p>
        </w:tc>
        <w:tc>
          <w:tcPr>
            <w:tcW w:w="4464" w:type="dxa"/>
            <w:gridSpan w:val="2"/>
          </w:tcPr>
          <w:p w14:paraId="03A4DE29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370CD773" w14:textId="77777777" w:rsidTr="00646574">
        <w:tc>
          <w:tcPr>
            <w:tcW w:w="4464" w:type="dxa"/>
          </w:tcPr>
          <w:p w14:paraId="070F558B" w14:textId="6ECC9CA1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4464" w:type="dxa"/>
            <w:gridSpan w:val="2"/>
          </w:tcPr>
          <w:p w14:paraId="72516140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6D36F3DE" w14:textId="77777777" w:rsidTr="00646574">
        <w:tc>
          <w:tcPr>
            <w:tcW w:w="4464" w:type="dxa"/>
          </w:tcPr>
          <w:p w14:paraId="02B232B8" w14:textId="4E3CF50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4464" w:type="dxa"/>
            <w:gridSpan w:val="2"/>
          </w:tcPr>
          <w:p w14:paraId="09506B74" w14:textId="5D2D902F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646574" w:rsidRPr="00805625" w14:paraId="74ACFD89" w14:textId="77777777" w:rsidTr="00646574">
        <w:tc>
          <w:tcPr>
            <w:tcW w:w="4464" w:type="dxa"/>
          </w:tcPr>
          <w:p w14:paraId="7D444BD9" w14:textId="1390ACD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4464" w:type="dxa"/>
            <w:gridSpan w:val="2"/>
          </w:tcPr>
          <w:p w14:paraId="401EB25A" w14:textId="4CFC5143" w:rsidR="00646574" w:rsidRPr="00805625" w:rsidRDefault="00DD0CE8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requerimiento REQ001</w:t>
            </w:r>
          </w:p>
        </w:tc>
      </w:tr>
      <w:tr w:rsidR="00646574" w:rsidRPr="00805625" w14:paraId="1EF7BE2B" w14:textId="77777777" w:rsidTr="00646574">
        <w:tc>
          <w:tcPr>
            <w:tcW w:w="4464" w:type="dxa"/>
          </w:tcPr>
          <w:p w14:paraId="2B875E9E" w14:textId="3044714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4464" w:type="dxa"/>
            <w:gridSpan w:val="2"/>
          </w:tcPr>
          <w:p w14:paraId="5F9434EB" w14:textId="2B02CCEF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483A2E27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u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de</w:t>
            </w:r>
            <w:r w:rsidR="00B27A8D">
              <w:rPr>
                <w:rFonts w:cs="Arial"/>
                <w:sz w:val="22"/>
                <w:szCs w:val="22"/>
                <w:lang w:eastAsia="es-EC"/>
              </w:rPr>
              <w:t>l</w:t>
            </w:r>
            <w:bookmarkStart w:id="2" w:name="_GoBack"/>
            <w:bookmarkEnd w:id="2"/>
            <w:r>
              <w:rPr>
                <w:rFonts w:cs="Arial"/>
                <w:sz w:val="22"/>
                <w:szCs w:val="22"/>
                <w:lang w:eastAsia="es-EC"/>
              </w:rPr>
              <w:t xml:space="preserve"> usuario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Usabilidad</w:t>
            </w:r>
          </w:p>
          <w:p w14:paraId="4178F977" w14:textId="379E3CBE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BF098F" w:rsidRPr="00BF098F" w:rsidRDefault="00BF098F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646574" w:rsidRPr="00BF098F" w:rsidRDefault="00BF098F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BF098F" w:rsidRDefault="00BF098F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BF098F" w:rsidRPr="00805625" w:rsidRDefault="00BF098F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646574" w:rsidRPr="00805625" w14:paraId="5C88D7BE" w14:textId="77777777" w:rsidTr="00646574">
        <w:tc>
          <w:tcPr>
            <w:tcW w:w="4464" w:type="dxa"/>
          </w:tcPr>
          <w:p w14:paraId="214736CA" w14:textId="4CBA8636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Asunciones y dependencias</w:t>
            </w:r>
          </w:p>
        </w:tc>
        <w:tc>
          <w:tcPr>
            <w:tcW w:w="4464" w:type="dxa"/>
            <w:gridSpan w:val="2"/>
          </w:tcPr>
          <w:p w14:paraId="440DB295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646574" w:rsidRPr="00805625" w14:paraId="251642D6" w14:textId="77777777" w:rsidTr="00646574">
        <w:tc>
          <w:tcPr>
            <w:tcW w:w="4464" w:type="dxa"/>
          </w:tcPr>
          <w:p w14:paraId="08C97728" w14:textId="7B489884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4464" w:type="dxa"/>
            <w:gridSpan w:val="2"/>
          </w:tcPr>
          <w:p w14:paraId="33ECF8EC" w14:textId="7777777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7A7E24" w14:textId="77777777" w:rsidR="00EE28C0" w:rsidRDefault="00EE28C0" w:rsidP="0078035B">
      <w:pPr>
        <w:pStyle w:val="NormalInd"/>
      </w:pPr>
      <w:r>
        <w:separator/>
      </w:r>
    </w:p>
  </w:endnote>
  <w:endnote w:type="continuationSeparator" w:id="0">
    <w:p w14:paraId="38C42B32" w14:textId="77777777" w:rsidR="00EE28C0" w:rsidRDefault="00EE28C0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35639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535639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B27A8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4DFE4" w14:textId="77777777" w:rsidR="00EE28C0" w:rsidRDefault="00EE28C0" w:rsidP="0078035B">
      <w:pPr>
        <w:pStyle w:val="NormalInd"/>
      </w:pPr>
      <w:r>
        <w:separator/>
      </w:r>
    </w:p>
  </w:footnote>
  <w:footnote w:type="continuationSeparator" w:id="0">
    <w:p w14:paraId="29B2A177" w14:textId="77777777" w:rsidR="00EE28C0" w:rsidRDefault="00EE28C0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0F5E5393" w:rsidR="00E701BE" w:rsidRDefault="00EE28C0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1B1D90">
      <w:rPr>
        <w:rFonts w:ascii="Bookman Old Style" w:hAnsi="Bookman Old Style"/>
      </w:rPr>
      <w:t>[1.0.2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4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55F1"/>
    <w:rsid w:val="001A7188"/>
    <w:rsid w:val="001A7514"/>
    <w:rsid w:val="001A75F1"/>
    <w:rsid w:val="001B11D4"/>
    <w:rsid w:val="001B139A"/>
    <w:rsid w:val="001B1D90"/>
    <w:rsid w:val="001B43DC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201F98"/>
    <w:rsid w:val="002039BC"/>
    <w:rsid w:val="002049CB"/>
    <w:rsid w:val="002053B2"/>
    <w:rsid w:val="00207480"/>
    <w:rsid w:val="00207A14"/>
    <w:rsid w:val="002130F2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688F"/>
    <w:rsid w:val="0027761A"/>
    <w:rsid w:val="0028017B"/>
    <w:rsid w:val="0028281A"/>
    <w:rsid w:val="002837B7"/>
    <w:rsid w:val="00286E29"/>
    <w:rsid w:val="002901EB"/>
    <w:rsid w:val="0029255C"/>
    <w:rsid w:val="00293073"/>
    <w:rsid w:val="002A02A5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5F4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4F9A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77BFF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E784C"/>
    <w:rsid w:val="004F1259"/>
    <w:rsid w:val="004F2623"/>
    <w:rsid w:val="004F4E47"/>
    <w:rsid w:val="004F757E"/>
    <w:rsid w:val="004F76B5"/>
    <w:rsid w:val="00501351"/>
    <w:rsid w:val="005018A1"/>
    <w:rsid w:val="005025C5"/>
    <w:rsid w:val="005030E0"/>
    <w:rsid w:val="005031DB"/>
    <w:rsid w:val="00504BAD"/>
    <w:rsid w:val="00506FAA"/>
    <w:rsid w:val="00510745"/>
    <w:rsid w:val="00511008"/>
    <w:rsid w:val="00516293"/>
    <w:rsid w:val="0052107E"/>
    <w:rsid w:val="00524998"/>
    <w:rsid w:val="00527099"/>
    <w:rsid w:val="005305A5"/>
    <w:rsid w:val="00530EAC"/>
    <w:rsid w:val="00534212"/>
    <w:rsid w:val="00535639"/>
    <w:rsid w:val="00535A3B"/>
    <w:rsid w:val="00540A55"/>
    <w:rsid w:val="00542FE9"/>
    <w:rsid w:val="0054385D"/>
    <w:rsid w:val="00544DFF"/>
    <w:rsid w:val="00545FB8"/>
    <w:rsid w:val="005461FA"/>
    <w:rsid w:val="00550921"/>
    <w:rsid w:val="00553E59"/>
    <w:rsid w:val="005541DC"/>
    <w:rsid w:val="00555E2B"/>
    <w:rsid w:val="005566CB"/>
    <w:rsid w:val="0055722E"/>
    <w:rsid w:val="00562030"/>
    <w:rsid w:val="005641C2"/>
    <w:rsid w:val="00566823"/>
    <w:rsid w:val="00571409"/>
    <w:rsid w:val="005720C9"/>
    <w:rsid w:val="0057539C"/>
    <w:rsid w:val="005769FC"/>
    <w:rsid w:val="00576BDD"/>
    <w:rsid w:val="00583308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1207"/>
    <w:rsid w:val="005B266B"/>
    <w:rsid w:val="005B32F1"/>
    <w:rsid w:val="005B350B"/>
    <w:rsid w:val="005B474A"/>
    <w:rsid w:val="005B5DC4"/>
    <w:rsid w:val="005B62FF"/>
    <w:rsid w:val="005C3FD2"/>
    <w:rsid w:val="005C4640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C7B"/>
    <w:rsid w:val="006160CB"/>
    <w:rsid w:val="0062072C"/>
    <w:rsid w:val="00620EB6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B17F2"/>
    <w:rsid w:val="006B3AE4"/>
    <w:rsid w:val="006B3D63"/>
    <w:rsid w:val="006B4D1D"/>
    <w:rsid w:val="006B5968"/>
    <w:rsid w:val="006B6BB2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3C66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625"/>
    <w:rsid w:val="00805D11"/>
    <w:rsid w:val="00813581"/>
    <w:rsid w:val="008160D3"/>
    <w:rsid w:val="008248AF"/>
    <w:rsid w:val="00832205"/>
    <w:rsid w:val="008342F3"/>
    <w:rsid w:val="00834EF4"/>
    <w:rsid w:val="00835C18"/>
    <w:rsid w:val="00843F0B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301A"/>
    <w:rsid w:val="0086313B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605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4331"/>
    <w:rsid w:val="008F5F04"/>
    <w:rsid w:val="008F65B6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3CA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DE3"/>
    <w:rsid w:val="009E471F"/>
    <w:rsid w:val="009E4EC3"/>
    <w:rsid w:val="009E545E"/>
    <w:rsid w:val="009F06DF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B89"/>
    <w:rsid w:val="00A71C27"/>
    <w:rsid w:val="00A71D0A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B5E7D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A8D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4CCB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52C1"/>
    <w:rsid w:val="00BE643B"/>
    <w:rsid w:val="00BE7567"/>
    <w:rsid w:val="00BE7E47"/>
    <w:rsid w:val="00BF098F"/>
    <w:rsid w:val="00BF320D"/>
    <w:rsid w:val="00BF7E0F"/>
    <w:rsid w:val="00C025E3"/>
    <w:rsid w:val="00C06709"/>
    <w:rsid w:val="00C06936"/>
    <w:rsid w:val="00C069E5"/>
    <w:rsid w:val="00C10208"/>
    <w:rsid w:val="00C10264"/>
    <w:rsid w:val="00C10349"/>
    <w:rsid w:val="00C12774"/>
    <w:rsid w:val="00C163BF"/>
    <w:rsid w:val="00C17973"/>
    <w:rsid w:val="00C209FE"/>
    <w:rsid w:val="00C218F9"/>
    <w:rsid w:val="00C23A7D"/>
    <w:rsid w:val="00C24171"/>
    <w:rsid w:val="00C24CC2"/>
    <w:rsid w:val="00C25B07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1A3"/>
    <w:rsid w:val="00C655C8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4BD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44BE"/>
    <w:rsid w:val="00D85D5B"/>
    <w:rsid w:val="00D8642A"/>
    <w:rsid w:val="00D903A8"/>
    <w:rsid w:val="00D94702"/>
    <w:rsid w:val="00D94C37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7A58"/>
    <w:rsid w:val="00E07D48"/>
    <w:rsid w:val="00E11014"/>
    <w:rsid w:val="00E1561D"/>
    <w:rsid w:val="00E15BE9"/>
    <w:rsid w:val="00E228DF"/>
    <w:rsid w:val="00E23662"/>
    <w:rsid w:val="00E238CE"/>
    <w:rsid w:val="00E2701E"/>
    <w:rsid w:val="00E32219"/>
    <w:rsid w:val="00E36597"/>
    <w:rsid w:val="00E37E7B"/>
    <w:rsid w:val="00E4065A"/>
    <w:rsid w:val="00E41C7E"/>
    <w:rsid w:val="00E424E4"/>
    <w:rsid w:val="00E42519"/>
    <w:rsid w:val="00E42C98"/>
    <w:rsid w:val="00E43FE5"/>
    <w:rsid w:val="00E44B52"/>
    <w:rsid w:val="00E44E94"/>
    <w:rsid w:val="00E4689A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62E9"/>
    <w:rsid w:val="00E87CB9"/>
    <w:rsid w:val="00E909E7"/>
    <w:rsid w:val="00EA06BF"/>
    <w:rsid w:val="00EA26D9"/>
    <w:rsid w:val="00EA2DB3"/>
    <w:rsid w:val="00EA4062"/>
    <w:rsid w:val="00EA4710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28C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683A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90"/>
    <w:rsid w:val="00F521D5"/>
    <w:rsid w:val="00F52FC6"/>
    <w:rsid w:val="00F542C8"/>
    <w:rsid w:val="00F55D67"/>
    <w:rsid w:val="00F56216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58A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6447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ACC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53953-725A-4362-BC2A-6EF189F1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160</TotalTime>
  <Pages>5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AME</Company>
  <LinksUpToDate>false</LinksUpToDate>
  <CharactersWithSpaces>2750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Coordinacion Administrativa</dc:subject>
  <dc:creator>Santiago Castillo</dc:creator>
  <cp:keywords>DIAG-C-U</cp:keywords>
  <cp:lastModifiedBy>user</cp:lastModifiedBy>
  <cp:revision>22</cp:revision>
  <cp:lastPrinted>2006-10-15T17:13:00Z</cp:lastPrinted>
  <dcterms:created xsi:type="dcterms:W3CDTF">2019-05-06T20:00:00Z</dcterms:created>
  <dcterms:modified xsi:type="dcterms:W3CDTF">2019-07-16T21:42:00Z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