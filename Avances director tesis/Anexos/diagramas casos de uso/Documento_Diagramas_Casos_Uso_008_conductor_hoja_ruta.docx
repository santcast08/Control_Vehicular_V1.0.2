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7C4F6C5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</w:t>
      </w:r>
      <w:r w:rsidR="00AE40BC">
        <w:rPr>
          <w:rFonts w:ascii="Bookman Old Style" w:hAnsi="Bookman Old Style"/>
          <w:b/>
          <w:sz w:val="32"/>
          <w:szCs w:val="32"/>
        </w:rPr>
        <w:t>conductor</w:t>
      </w:r>
      <w:r>
        <w:rPr>
          <w:rFonts w:ascii="Bookman Old Style" w:hAnsi="Bookman Old Style"/>
          <w:b/>
          <w:sz w:val="32"/>
          <w:szCs w:val="32"/>
        </w:rPr>
        <w:t xml:space="preserve"> a la información de la hoja</w:t>
      </w:r>
      <w:r w:rsidR="00A15928">
        <w:rPr>
          <w:rFonts w:ascii="Bookman Old Style" w:hAnsi="Bookman Old Style"/>
          <w:b/>
          <w:sz w:val="32"/>
          <w:szCs w:val="32"/>
        </w:rPr>
        <w:t xml:space="preserve"> de ruta</w:t>
      </w:r>
      <w:r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7ED81B3D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D71FA0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6A1D3423" w:rsidR="00C57182" w:rsidRPr="000449A8" w:rsidRDefault="009A2ADB" w:rsidP="001F0FF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Ingresar </w:t>
            </w:r>
            <w:r w:rsidR="001F0FF4">
              <w:rPr>
                <w:rFonts w:ascii="Bookman Old Style" w:hAnsi="Bookman Old Style"/>
                <w:sz w:val="22"/>
                <w:szCs w:val="22"/>
              </w:rPr>
              <w:t>conductor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AA2BFD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D71FA0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77145053" w:rsidR="00C57182" w:rsidRPr="000449A8" w:rsidRDefault="00C57182" w:rsidP="00AE40B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B838C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008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AE40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conductor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B838C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007577F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D71FA0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67BBAAA4" w:rsidR="00547C55" w:rsidRPr="000449A8" w:rsidRDefault="00547C55" w:rsidP="00396E8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396E80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D71FA0" w:rsidRPr="000449A8" w14:paraId="5B2648DE" w14:textId="77777777" w:rsidTr="00CC0679">
        <w:tc>
          <w:tcPr>
            <w:tcW w:w="1087" w:type="dxa"/>
          </w:tcPr>
          <w:p w14:paraId="3538D8AA" w14:textId="77777777" w:rsidR="00D71FA0" w:rsidRPr="000449A8" w:rsidRDefault="00D71FA0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60DCB81D" w14:textId="77777777" w:rsidR="00D71FA0" w:rsidRPr="000449A8" w:rsidRDefault="00D71FA0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1310" w:type="dxa"/>
          </w:tcPr>
          <w:p w14:paraId="0E901FE2" w14:textId="77777777" w:rsidR="00D71FA0" w:rsidRPr="000449A8" w:rsidRDefault="00D71FA0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4A23D16E" w14:textId="38391207" w:rsidR="00D71FA0" w:rsidRPr="000449A8" w:rsidRDefault="00D71FA0" w:rsidP="00CC067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D71FA0" w:rsidRPr="000449A8" w14:paraId="29CCE9FA" w14:textId="77777777">
        <w:tc>
          <w:tcPr>
            <w:tcW w:w="1087" w:type="dxa"/>
          </w:tcPr>
          <w:p w14:paraId="74A5E08E" w14:textId="77777777" w:rsidR="00D71FA0" w:rsidRDefault="00D71FA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1AA492E3" w14:textId="77777777" w:rsidR="00D71FA0" w:rsidRPr="000449A8" w:rsidRDefault="00D71FA0" w:rsidP="00396E8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36A3C623" w14:textId="77777777" w:rsidR="00D71FA0" w:rsidRDefault="00D71FA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43F504FB" w14:textId="77777777" w:rsidR="00D71FA0" w:rsidRDefault="00D71FA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44C96326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 xml:space="preserve">Ingresar </w:t>
      </w:r>
      <w:r w:rsidR="003300FD">
        <w:rPr>
          <w:rFonts w:cs="Arial"/>
          <w:bCs/>
          <w:sz w:val="28"/>
          <w:szCs w:val="36"/>
          <w:lang w:eastAsia="es-EC"/>
        </w:rPr>
        <w:t>conductor</w:t>
      </w:r>
      <w:r w:rsidRPr="009A2ADB">
        <w:rPr>
          <w:rFonts w:cs="Arial"/>
          <w:bCs/>
          <w:sz w:val="28"/>
          <w:szCs w:val="36"/>
          <w:lang w:eastAsia="es-EC"/>
        </w:rPr>
        <w:t xml:space="preserve"> a la información de la 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745A8870" w:rsidR="00646574" w:rsidRPr="0048489D" w:rsidRDefault="00B838C0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48489D">
              <w:rPr>
                <w:b/>
                <w:sz w:val="22"/>
                <w:szCs w:val="22"/>
                <w:lang w:eastAsia="es-EC"/>
              </w:rPr>
              <w:t>008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7F17E505" w:rsidR="00646574" w:rsidRPr="00805625" w:rsidRDefault="009A2ADB" w:rsidP="003300F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Ingresar </w:t>
            </w:r>
            <w:r w:rsidR="003300FD">
              <w:rPr>
                <w:sz w:val="22"/>
                <w:szCs w:val="22"/>
                <w:lang w:eastAsia="es-EC"/>
              </w:rPr>
              <w:t>conductor</w:t>
            </w:r>
            <w:r>
              <w:rPr>
                <w:sz w:val="22"/>
                <w:szCs w:val="22"/>
                <w:lang w:eastAsia="es-EC"/>
              </w:rPr>
              <w:t xml:space="preserve"> a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2532EF8A" w:rsidR="00646574" w:rsidRPr="00805625" w:rsidRDefault="00604729" w:rsidP="00396E8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 w:rsidR="00396E80">
              <w:rPr>
                <w:sz w:val="22"/>
                <w:szCs w:val="22"/>
                <w:lang w:eastAsia="es-EC"/>
              </w:rPr>
              <w:t>el</w:t>
            </w:r>
            <w:r>
              <w:rPr>
                <w:sz w:val="22"/>
                <w:szCs w:val="22"/>
                <w:lang w:eastAsia="es-EC"/>
              </w:rPr>
              <w:t xml:space="preserve"> </w:t>
            </w:r>
            <w:r w:rsidR="003300FD">
              <w:rPr>
                <w:sz w:val="22"/>
                <w:szCs w:val="22"/>
                <w:lang w:eastAsia="es-EC"/>
              </w:rPr>
              <w:t>conductor</w:t>
            </w:r>
            <w:r w:rsidRPr="00604729">
              <w:rPr>
                <w:sz w:val="22"/>
                <w:szCs w:val="22"/>
                <w:lang w:eastAsia="es-EC"/>
              </w:rPr>
              <w:t xml:space="preserve"> a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35878436" w14:textId="43426A80" w:rsidR="00D71FA0" w:rsidRDefault="00D71FA0" w:rsidP="00156BDD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D71FA0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0612717F" w14:textId="27BE08B8" w:rsidR="00646574" w:rsidRDefault="00D71FA0" w:rsidP="00156BD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493375"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del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usuario conductor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  <w:p w14:paraId="44E3068B" w14:textId="3824D282" w:rsidR="00D71FA0" w:rsidRPr="00805625" w:rsidRDefault="00D71FA0" w:rsidP="00D71FA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 Recuperar información del vehículo institucional.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10025A6A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del </w:t>
            </w:r>
            <w:r w:rsidR="003300FD">
              <w:rPr>
                <w:rFonts w:cs="Arial"/>
                <w:bCs/>
                <w:sz w:val="22"/>
                <w:szCs w:val="22"/>
                <w:lang w:eastAsia="es-EC"/>
              </w:rPr>
              <w:t>conductor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 en la hoja de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40CED7E4" w:rsidR="00646574" w:rsidRPr="00D71FA0" w:rsidRDefault="00604729" w:rsidP="00D71FA0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actualiza la información del </w:t>
            </w:r>
            <w:r w:rsidR="003300FD">
              <w:rPr>
                <w:rFonts w:cs="Arial"/>
                <w:bCs/>
                <w:sz w:val="22"/>
                <w:szCs w:val="22"/>
                <w:lang w:eastAsia="es-EC"/>
              </w:rPr>
              <w:t>conductor</w:t>
            </w:r>
            <w:r w:rsidR="00D71FA0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en la hoja de </w:t>
            </w:r>
            <w:r w:rsidR="00D71FA0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94746B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E707AE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EFD303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7ED5E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0E016F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FDEEA95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DA4DF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2ECDB0A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39BC2DB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98F3C8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712C3C4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5ED082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15F753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621D5FE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B1B3E85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D893F9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A91544" w14:textId="77777777" w:rsidR="00DD37D8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2BA183C2" w14:textId="77777777" w:rsidR="00396E80" w:rsidRDefault="00396E80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E4869D7" w14:textId="77777777" w:rsidR="00396E80" w:rsidRDefault="00396E80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B114F12" w14:textId="77777777" w:rsidR="00396E80" w:rsidRDefault="00396E80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56721801" w14:textId="720FBD38" w:rsidR="00D71FA0" w:rsidRPr="00604729" w:rsidRDefault="00396E80" w:rsidP="00D71FA0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Se asigna el usuario conductor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en la hoja de </w:t>
            </w:r>
            <w:r w:rsidR="00D71FA0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s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tible y kilometraje.</w:t>
            </w:r>
          </w:p>
          <w:p w14:paraId="459F272E" w14:textId="60DB0BE5" w:rsidR="00396E80" w:rsidRDefault="00396E80" w:rsidP="00D71FA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05AEDA7E" w14:textId="77777777" w:rsidR="00396E80" w:rsidRDefault="00396E80" w:rsidP="00396E80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000D1E4" w14:textId="77777777" w:rsidR="00396E80" w:rsidRDefault="00396E80" w:rsidP="00396E80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A80E18E" w14:textId="77777777" w:rsidR="00396E80" w:rsidRDefault="00396E80" w:rsidP="00396E80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2D49122C" w:rsidR="00396E80" w:rsidRPr="00805625" w:rsidRDefault="00396E80" w:rsidP="00396E8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160381AD" w14:textId="6A148CFE" w:rsidR="003F659A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conductor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59B89A57" w14:textId="07D61466" w:rsidR="009B1AE2" w:rsidRDefault="00DE0A74" w:rsidP="003300FD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7CF9C875" w14:textId="77777777" w:rsidR="00396E80" w:rsidRDefault="00396E80" w:rsidP="003F659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03A3687" w14:textId="0A6CDE85" w:rsidR="003F659A" w:rsidRDefault="003F659A" w:rsidP="003F659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-Vehículo.</w:t>
            </w:r>
          </w:p>
          <w:p w14:paraId="12DADE01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71838C6D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5EAF228D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7FCD617F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05224305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E71D04A" w14:textId="77777777" w:rsidR="003F659A" w:rsidRPr="00064B31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3F506692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0A7BD804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C1AD749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CC1F073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773238F3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4629AD96" w14:textId="22211B57" w:rsidR="00A71492" w:rsidRDefault="00A71492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proofErr w:type="spellStart"/>
            <w:r>
              <w:rPr>
                <w:sz w:val="22"/>
                <w:szCs w:val="22"/>
                <w:lang w:eastAsia="es-EC"/>
              </w:rPr>
              <w:t>Diponibilidad</w:t>
            </w:r>
            <w:proofErr w:type="spellEnd"/>
            <w:r>
              <w:rPr>
                <w:sz w:val="22"/>
                <w:szCs w:val="22"/>
                <w:lang w:eastAsia="es-EC"/>
              </w:rPr>
              <w:t>.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644873" w14:textId="77777777" w:rsidR="00D71FA0" w:rsidRDefault="00D71FA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3C5212" w14:textId="77777777" w:rsidR="00D71FA0" w:rsidRDefault="00D71FA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D2564C4" w14:textId="77777777" w:rsidR="00D71FA0" w:rsidRDefault="00D71FA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19C243B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26D7EF" w14:textId="417DCCE7" w:rsidR="00396E8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3</w:t>
            </w:r>
            <w:r w:rsidR="00396E80">
              <w:rPr>
                <w:rFonts w:cs="Arial"/>
                <w:sz w:val="22"/>
                <w:szCs w:val="22"/>
                <w:lang w:eastAsia="es-EC"/>
              </w:rPr>
              <w:t>.  Almacena la información del conductor. (</w:t>
            </w:r>
            <w:r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396E80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03369FE7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07FD196F" w:rsidR="00D1604A" w:rsidRPr="00805625" w:rsidRDefault="00D71FA0" w:rsidP="00D71FA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396E80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012C12D3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C52E2A6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CDCB14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F4A7C4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3D4DA74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7CD5C3A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C57C681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E672DDB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7573972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843B33D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840096B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BB63B0A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3E16D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4EBD090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5AD0678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9DE017B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EBCE5C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55870DE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CEEDF7F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300E5B9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479DB32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1DB0A12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1E2683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B83E7E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D422584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6AB4CA" w14:textId="77777777" w:rsidR="00D71FA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DA65BBC" w14:textId="77777777" w:rsidR="00D71FA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21A1788" w14:textId="77777777" w:rsidR="00D71FA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48DD25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58AFA1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568F80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EA4D521" w14:textId="54912DBA" w:rsidR="00D71FA0" w:rsidRPr="00604729" w:rsidRDefault="00396E80" w:rsidP="00D71FA0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>Se 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ctualiza 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>la info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>r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mación del usuario </w:t>
            </w:r>
            <w:r w:rsidR="00293C70">
              <w:rPr>
                <w:rFonts w:cs="Arial"/>
                <w:sz w:val="22"/>
                <w:szCs w:val="22"/>
                <w:lang w:eastAsia="es-EC"/>
              </w:rPr>
              <w:t>co</w:t>
            </w:r>
            <w:r w:rsidR="00293C70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93C70">
              <w:rPr>
                <w:rFonts w:cs="Arial"/>
                <w:sz w:val="22"/>
                <w:szCs w:val="22"/>
                <w:lang w:eastAsia="es-EC"/>
              </w:rPr>
              <w:t>ductor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 en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="00D71FA0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4F6A8FDC" w14:textId="3D3F40C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61DDC4A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37839EA9" w:rsidR="00DE0A74" w:rsidRPr="00805625" w:rsidRDefault="00DE0A74" w:rsidP="00D71FA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192E9A2C" w14:textId="3171E6DB" w:rsidR="00D71FA0" w:rsidRPr="00604729" w:rsidRDefault="00396E80" w:rsidP="00D71FA0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Despliega la información del 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usuario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conductor 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y el vehículo </w:t>
            </w:r>
            <w:r>
              <w:rPr>
                <w:rFonts w:cs="Arial"/>
                <w:sz w:val="22"/>
                <w:szCs w:val="22"/>
                <w:lang w:eastAsia="es-EC"/>
              </w:rPr>
              <w:t>para actualizar</w:t>
            </w:r>
            <w:r w:rsidR="00D71FA0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la hoja de </w:t>
            </w:r>
            <w:r w:rsidR="00D71FA0"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="00D71FA0"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20A98545" w14:textId="4D9ED79A" w:rsidR="00D71FA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- usuario conductor</w:t>
            </w:r>
          </w:p>
          <w:p w14:paraId="58409CBE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41CA1A53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2E92FEAA" w14:textId="467FD0E2" w:rsidR="00604729" w:rsidRPr="00604729" w:rsidRDefault="00604729" w:rsidP="00007404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743" w:hanging="284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604729">
              <w:rPr>
                <w:sz w:val="22"/>
                <w:szCs w:val="22"/>
                <w:lang w:eastAsia="es-EC"/>
              </w:rPr>
              <w:t>Apellido.</w:t>
            </w:r>
          </w:p>
          <w:p w14:paraId="1E07259E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133AEDAD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56BCC011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2212B30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05ADB243" w14:textId="77777777" w:rsidR="00196953" w:rsidRDefault="00196953" w:rsidP="00196953">
            <w:pPr>
              <w:pStyle w:val="NormalInd"/>
              <w:ind w:left="743"/>
              <w:rPr>
                <w:sz w:val="22"/>
                <w:szCs w:val="22"/>
                <w:lang w:eastAsia="es-EC"/>
              </w:rPr>
            </w:pPr>
          </w:p>
          <w:p w14:paraId="71AD2DB8" w14:textId="77777777" w:rsidR="00196953" w:rsidRDefault="00196953" w:rsidP="001969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-Vehículo.</w:t>
            </w:r>
          </w:p>
          <w:p w14:paraId="1BBFEC0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2CCF5A1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29C09E2B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D80A1B9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2AC928B3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22B237D" w14:textId="77777777" w:rsidR="00196953" w:rsidRPr="00064B31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4BFD1853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79AFE8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20241BE6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244F14A2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8D748A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6B229C57" w14:textId="5BBACCB6" w:rsidR="00A71492" w:rsidRDefault="00A71492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  <w:bookmarkStart w:id="2" w:name="_GoBack"/>
            <w:bookmarkEnd w:id="2"/>
          </w:p>
          <w:p w14:paraId="44E2E478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67451A1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76C6934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C70918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0941122" w14:textId="77777777" w:rsidR="00D71FA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4ECE84" w14:textId="75914838" w:rsidR="00396E80" w:rsidRDefault="00D71FA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</w:t>
            </w:r>
            <w:r w:rsidR="00396E80">
              <w:rPr>
                <w:rFonts w:cs="Arial"/>
                <w:sz w:val="22"/>
                <w:szCs w:val="22"/>
                <w:lang w:eastAsia="es-EC"/>
              </w:rPr>
              <w:t xml:space="preserve">  Almacena la información actualizada del conductor. (FA1 - FA2)</w:t>
            </w:r>
          </w:p>
          <w:p w14:paraId="7A55716C" w14:textId="77777777" w:rsidR="00396E80" w:rsidRDefault="00396E80" w:rsidP="00396E80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C9EC94C" w14:textId="67B0CBC3" w:rsidR="00DE0A74" w:rsidRPr="00805625" w:rsidRDefault="00D71FA0" w:rsidP="00396E80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396E80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4919696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C92D77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793FF0C1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40B8C8FB" w:rsidR="00DE0A74" w:rsidRPr="00805625" w:rsidRDefault="00B838C0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REQ008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695B7EC7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</w:t>
            </w:r>
            <w:r w:rsidR="00135B97">
              <w:rPr>
                <w:rFonts w:cs="Arial"/>
                <w:sz w:val="22"/>
                <w:szCs w:val="22"/>
                <w:lang w:eastAsia="es-EC"/>
              </w:rPr>
              <w:t>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usuario</w:t>
            </w:r>
            <w:r w:rsidR="00B838C0">
              <w:rPr>
                <w:rFonts w:cs="Arial"/>
                <w:sz w:val="22"/>
                <w:szCs w:val="22"/>
                <w:lang w:eastAsia="es-EC"/>
              </w:rPr>
              <w:t xml:space="preserve"> conductor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C8236" w14:textId="77777777" w:rsidR="002F5516" w:rsidRDefault="002F5516" w:rsidP="0078035B">
      <w:pPr>
        <w:pStyle w:val="NormalInd"/>
      </w:pPr>
      <w:r>
        <w:separator/>
      </w:r>
    </w:p>
  </w:endnote>
  <w:endnote w:type="continuationSeparator" w:id="0">
    <w:p w14:paraId="01BD7478" w14:textId="77777777" w:rsidR="002F5516" w:rsidRDefault="002F5516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71492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71492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A71492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03304" w14:textId="77777777" w:rsidR="002F5516" w:rsidRDefault="002F5516" w:rsidP="0078035B">
      <w:pPr>
        <w:pStyle w:val="NormalInd"/>
      </w:pPr>
      <w:r>
        <w:separator/>
      </w:r>
    </w:p>
  </w:footnote>
  <w:footnote w:type="continuationSeparator" w:id="0">
    <w:p w14:paraId="03634BCA" w14:textId="77777777" w:rsidR="002F5516" w:rsidRDefault="002F5516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6A6F37ED" w:rsidR="00E701BE" w:rsidRDefault="002F5516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B838C0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5B97"/>
    <w:rsid w:val="001368AD"/>
    <w:rsid w:val="00137B72"/>
    <w:rsid w:val="00146235"/>
    <w:rsid w:val="00146EBC"/>
    <w:rsid w:val="0015544C"/>
    <w:rsid w:val="0015554D"/>
    <w:rsid w:val="00155C23"/>
    <w:rsid w:val="0015636C"/>
    <w:rsid w:val="00156BDD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0FF4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93C70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5516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6E80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24E5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89D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5787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18DB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463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1B31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4518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928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492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38C0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2681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2D77"/>
    <w:rsid w:val="00C939E4"/>
    <w:rsid w:val="00C93D26"/>
    <w:rsid w:val="00C96198"/>
    <w:rsid w:val="00CA2DC7"/>
    <w:rsid w:val="00CA5E1F"/>
    <w:rsid w:val="00CB2C95"/>
    <w:rsid w:val="00CB32ED"/>
    <w:rsid w:val="00CB5374"/>
    <w:rsid w:val="00CB79CB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1FA0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4D5E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3F01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2FD86-D9F4-48A9-AB17-0F428A58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46</TotalTime>
  <Pages>6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4037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15</cp:revision>
  <cp:lastPrinted>2006-10-15T17:13:00Z</cp:lastPrinted>
  <dcterms:created xsi:type="dcterms:W3CDTF">2019-07-05T20:26:00Z</dcterms:created>
  <dcterms:modified xsi:type="dcterms:W3CDTF">2020-01-08T15:29:00Z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