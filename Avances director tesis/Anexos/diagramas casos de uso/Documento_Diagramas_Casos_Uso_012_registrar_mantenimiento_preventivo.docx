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9273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4115645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8277C3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DD634E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DB9899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1DF6A3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2FAF1C9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601A87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4BEF864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D4C1ABF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BAB0C7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C0B285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316B6D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29723DD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1EBB16C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0A64C60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70EB5B1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6A5D2063" w14:textId="77777777" w:rsidR="002572B9" w:rsidRPr="000449A8" w:rsidRDefault="002572B9">
      <w:pPr>
        <w:jc w:val="right"/>
        <w:rPr>
          <w:rFonts w:ascii="Bookman Old Style" w:hAnsi="Bookman Old Style"/>
        </w:rPr>
      </w:pPr>
    </w:p>
    <w:p w14:paraId="11B0750C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28FC5DA" w14:textId="7C64F0D1" w:rsidR="003B03E2" w:rsidRDefault="00594E93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Especificación de</w:t>
      </w:r>
      <w:r w:rsidR="00663EBD">
        <w:rPr>
          <w:rFonts w:ascii="Bookman Old Style" w:hAnsi="Bookman Old Style"/>
          <w:b/>
          <w:sz w:val="32"/>
          <w:szCs w:val="32"/>
        </w:rPr>
        <w:t xml:space="preserve"> Casos de Uso</w:t>
      </w:r>
    </w:p>
    <w:p w14:paraId="394FC347" w14:textId="67FCAB20" w:rsidR="00646574" w:rsidRDefault="00E80E0B" w:rsidP="00E2701E">
      <w:pPr>
        <w:spacing w:before="100"/>
        <w:jc w:val="right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>Registrar</w:t>
      </w:r>
      <w:r w:rsidR="002A0E53">
        <w:rPr>
          <w:rFonts w:ascii="Bookman Old Style" w:hAnsi="Bookman Old Style"/>
          <w:b/>
          <w:sz w:val="32"/>
          <w:szCs w:val="32"/>
        </w:rPr>
        <w:t xml:space="preserve"> mantenimiento </w:t>
      </w:r>
      <w:r>
        <w:rPr>
          <w:rFonts w:ascii="Bookman Old Style" w:hAnsi="Bookman Old Style"/>
          <w:b/>
          <w:sz w:val="32"/>
          <w:szCs w:val="32"/>
        </w:rPr>
        <w:t>preventivo</w:t>
      </w:r>
      <w:r w:rsidR="00646574">
        <w:rPr>
          <w:rFonts w:ascii="Bookman Old Style" w:hAnsi="Bookman Old Style"/>
          <w:b/>
          <w:sz w:val="32"/>
          <w:szCs w:val="32"/>
        </w:rPr>
        <w:t>.</w:t>
      </w:r>
      <w:r w:rsidR="002572B9" w:rsidRPr="000449A8">
        <w:rPr>
          <w:rFonts w:ascii="Bookman Old Style" w:hAnsi="Bookman Old Style"/>
          <w:b/>
          <w:sz w:val="32"/>
          <w:szCs w:val="32"/>
        </w:rPr>
        <w:t xml:space="preserve"> </w:t>
      </w:r>
    </w:p>
    <w:p w14:paraId="2553D42A" w14:textId="62332C5A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 w:rsidRPr="003B03E2">
        <w:rPr>
          <w:rFonts w:ascii="Bookman Old Style" w:hAnsi="Bookman Old Style"/>
          <w:i/>
          <w:iCs/>
          <w:sz w:val="28"/>
          <w:szCs w:val="28"/>
        </w:rPr>
        <w:t xml:space="preserve"> 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[</w:t>
      </w:r>
      <w:r>
        <w:rPr>
          <w:rFonts w:ascii="Bookman Old Style" w:hAnsi="Bookman Old Style"/>
          <w:i/>
          <w:iCs/>
          <w:sz w:val="28"/>
          <w:szCs w:val="28"/>
        </w:rPr>
        <w:t xml:space="preserve">Sistema 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web para el control </w:t>
      </w:r>
    </w:p>
    <w:p w14:paraId="1BFF1E4F" w14:textId="144AEA7C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proofErr w:type="gramStart"/>
      <w:r w:rsidRPr="00646574">
        <w:rPr>
          <w:rFonts w:ascii="Bookman Old Style" w:hAnsi="Bookman Old Style"/>
          <w:i/>
          <w:iCs/>
          <w:sz w:val="28"/>
          <w:szCs w:val="28"/>
        </w:rPr>
        <w:t>vehicular</w:t>
      </w:r>
      <w:proofErr w:type="gramEnd"/>
      <w:r w:rsidRPr="00646574">
        <w:rPr>
          <w:rFonts w:ascii="Bookman Old Style" w:hAnsi="Bookman Old Style"/>
          <w:i/>
          <w:iCs/>
          <w:sz w:val="28"/>
          <w:szCs w:val="28"/>
        </w:rPr>
        <w:t xml:space="preserve"> de la </w:t>
      </w:r>
    </w:p>
    <w:p w14:paraId="253A8861" w14:textId="47A8F03B" w:rsidR="00646574" w:rsidRPr="00646574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Asociación de M</w:t>
      </w:r>
      <w:r w:rsidRPr="00646574">
        <w:rPr>
          <w:rFonts w:ascii="Bookman Old Style" w:hAnsi="Bookman Old Style"/>
          <w:i/>
          <w:iCs/>
          <w:sz w:val="28"/>
          <w:szCs w:val="28"/>
        </w:rPr>
        <w:t xml:space="preserve">unicipalidades </w:t>
      </w:r>
    </w:p>
    <w:p w14:paraId="42E96F66" w14:textId="32E7999F" w:rsidR="00C57182" w:rsidRPr="000449A8" w:rsidRDefault="00646574" w:rsidP="00646574">
      <w:pPr>
        <w:spacing w:before="100"/>
        <w:jc w:val="right"/>
        <w:rPr>
          <w:rFonts w:ascii="Bookman Old Style" w:hAnsi="Bookman Old Style"/>
          <w:i/>
          <w:iCs/>
          <w:sz w:val="28"/>
          <w:szCs w:val="28"/>
        </w:rPr>
      </w:pPr>
      <w:r>
        <w:rPr>
          <w:rFonts w:ascii="Bookman Old Style" w:hAnsi="Bookman Old Style"/>
          <w:i/>
          <w:iCs/>
          <w:sz w:val="28"/>
          <w:szCs w:val="28"/>
        </w:rPr>
        <w:t>E</w:t>
      </w:r>
      <w:r w:rsidRPr="00646574">
        <w:rPr>
          <w:rFonts w:ascii="Bookman Old Style" w:hAnsi="Bookman Old Style"/>
          <w:i/>
          <w:iCs/>
          <w:sz w:val="28"/>
          <w:szCs w:val="28"/>
        </w:rPr>
        <w:t>cuatorianas</w:t>
      </w:r>
      <w:r w:rsidR="003B03E2" w:rsidRPr="003B03E2">
        <w:rPr>
          <w:rFonts w:ascii="Bookman Old Style" w:hAnsi="Bookman Old Style"/>
          <w:i/>
          <w:iCs/>
          <w:sz w:val="28"/>
          <w:szCs w:val="28"/>
        </w:rPr>
        <w:t>]</w:t>
      </w:r>
    </w:p>
    <w:p w14:paraId="10637646" w14:textId="77777777" w:rsidR="00C57182" w:rsidRPr="000449A8" w:rsidRDefault="00C57182">
      <w:pPr>
        <w:spacing w:before="100"/>
        <w:jc w:val="right"/>
        <w:rPr>
          <w:rFonts w:ascii="Bookman Old Style" w:hAnsi="Bookman Old Style"/>
          <w:sz w:val="32"/>
        </w:rPr>
      </w:pPr>
    </w:p>
    <w:p w14:paraId="52BD0337" w14:textId="77BE718D" w:rsidR="00C57182" w:rsidRPr="003B03E2" w:rsidRDefault="003B03E2">
      <w:pPr>
        <w:jc w:val="right"/>
        <w:rPr>
          <w:rFonts w:ascii="Bookman Old Style" w:hAnsi="Bookman Old Style"/>
          <w:vertAlign w:val="superscript"/>
        </w:rPr>
      </w:pPr>
      <w:r>
        <w:rPr>
          <w:rFonts w:ascii="Bookman Old Style" w:hAnsi="Bookman Old Style"/>
          <w:vertAlign w:val="superscript"/>
        </w:rPr>
        <w:t xml:space="preserve"> </w:t>
      </w:r>
    </w:p>
    <w:p w14:paraId="38314021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4760216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4E3AE680" w14:textId="42F8DF5C" w:rsidR="00C57182" w:rsidRPr="000449A8" w:rsidRDefault="00C57182">
      <w:pPr>
        <w:jc w:val="right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t xml:space="preserve">Versión </w:t>
      </w:r>
      <w:bookmarkStart w:id="0" w:name="Version"/>
      <w:r w:rsidR="00092602" w:rsidRPr="000449A8">
        <w:rPr>
          <w:rFonts w:ascii="Bookman Old Style" w:hAnsi="Bookman Old Style"/>
        </w:rPr>
        <w:t>[1.</w:t>
      </w:r>
      <w:r w:rsidRPr="000449A8">
        <w:rPr>
          <w:rFonts w:ascii="Bookman Old Style" w:hAnsi="Bookman Old Style"/>
        </w:rPr>
        <w:t>0</w:t>
      </w:r>
      <w:r w:rsidR="00092602" w:rsidRPr="000449A8">
        <w:rPr>
          <w:rFonts w:ascii="Bookman Old Style" w:hAnsi="Bookman Old Style"/>
        </w:rPr>
        <w:t>.</w:t>
      </w:r>
      <w:r w:rsidR="009E3B01">
        <w:rPr>
          <w:rFonts w:ascii="Bookman Old Style" w:hAnsi="Bookman Old Style"/>
        </w:rPr>
        <w:t>2</w:t>
      </w:r>
      <w:r w:rsidR="00092602" w:rsidRPr="000449A8">
        <w:rPr>
          <w:rFonts w:ascii="Bookman Old Style" w:hAnsi="Bookman Old Style"/>
        </w:rPr>
        <w:t>]</w:t>
      </w:r>
      <w:bookmarkEnd w:id="0"/>
      <w:r w:rsidRPr="000449A8">
        <w:rPr>
          <w:rFonts w:ascii="Bookman Old Style" w:hAnsi="Bookman Old Style"/>
        </w:rPr>
        <w:t xml:space="preserve"> </w:t>
      </w:r>
    </w:p>
    <w:p w14:paraId="44A9948A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38B45C62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7A48E4CE" w14:textId="77777777" w:rsidR="00C57182" w:rsidRPr="000449A8" w:rsidRDefault="00C57182">
      <w:pPr>
        <w:jc w:val="right"/>
        <w:rPr>
          <w:rFonts w:ascii="Bookman Old Style" w:hAnsi="Bookman Old Style"/>
        </w:rPr>
      </w:pPr>
    </w:p>
    <w:p w14:paraId="597E9E6F" w14:textId="77777777" w:rsidR="00C57182" w:rsidRPr="000449A8" w:rsidRDefault="00C57182">
      <w:pPr>
        <w:jc w:val="center"/>
        <w:rPr>
          <w:rFonts w:ascii="Bookman Old Style" w:hAnsi="Bookman Old Style"/>
        </w:rPr>
        <w:sectPr w:rsidR="00C57182" w:rsidRPr="000449A8" w:rsidSect="004D7EF9">
          <w:headerReference w:type="default" r:id="rId9"/>
          <w:footerReference w:type="default" r:id="rId10"/>
          <w:pgSz w:w="11907" w:h="16840" w:code="9"/>
          <w:pgMar w:top="2523" w:right="1418" w:bottom="1985" w:left="1701" w:header="1843" w:footer="1038" w:gutter="0"/>
          <w:cols w:space="720"/>
          <w:docGrid w:linePitch="360"/>
        </w:sectPr>
      </w:pPr>
    </w:p>
    <w:p w14:paraId="504516EA" w14:textId="77777777" w:rsidR="003B03E2" w:rsidRDefault="003B03E2" w:rsidP="003B03E2">
      <w:pPr>
        <w:autoSpaceDE w:val="0"/>
        <w:autoSpaceDN w:val="0"/>
        <w:adjustRightInd w:val="0"/>
        <w:jc w:val="left"/>
        <w:rPr>
          <w:rFonts w:cs="Arial"/>
          <w:b/>
          <w:bCs/>
          <w:szCs w:val="20"/>
          <w:lang w:eastAsia="es-EC"/>
        </w:rPr>
      </w:pPr>
    </w:p>
    <w:p w14:paraId="6990DBDE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Información del Documento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382"/>
        <w:gridCol w:w="7622"/>
      </w:tblGrid>
      <w:tr w:rsidR="00C57182" w:rsidRPr="000449A8" w14:paraId="62462576" w14:textId="77777777">
        <w:tc>
          <w:tcPr>
            <w:tcW w:w="1238" w:type="dxa"/>
            <w:tcBorders>
              <w:top w:val="single" w:sz="12" w:space="0" w:color="808080"/>
            </w:tcBorders>
          </w:tcPr>
          <w:p w14:paraId="754FC1C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Título:</w:t>
            </w:r>
          </w:p>
        </w:tc>
        <w:tc>
          <w:tcPr>
            <w:tcW w:w="7766" w:type="dxa"/>
            <w:tcBorders>
              <w:top w:val="single" w:sz="12" w:space="0" w:color="808080"/>
            </w:tcBorders>
          </w:tcPr>
          <w:p w14:paraId="0FCA630A" w14:textId="65969F97" w:rsidR="00C57182" w:rsidRPr="000449A8" w:rsidRDefault="00646574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Especificación de Casos de Uso (DEV-CUS)</w:t>
            </w:r>
          </w:p>
        </w:tc>
      </w:tr>
      <w:tr w:rsidR="00C57182" w:rsidRPr="000449A8" w14:paraId="4B0A8193" w14:textId="77777777">
        <w:tc>
          <w:tcPr>
            <w:tcW w:w="1238" w:type="dxa"/>
          </w:tcPr>
          <w:p w14:paraId="38180DD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Subtítulo:</w:t>
            </w:r>
          </w:p>
        </w:tc>
        <w:tc>
          <w:tcPr>
            <w:tcW w:w="7766" w:type="dxa"/>
          </w:tcPr>
          <w:p w14:paraId="0DD8A3A4" w14:textId="7F556A5A" w:rsidR="00C57182" w:rsidRPr="000449A8" w:rsidRDefault="00E80E0B" w:rsidP="00290170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Mantenimiento preventivo</w:t>
            </w:r>
            <w:r w:rsidR="00646574"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</w:tr>
      <w:tr w:rsidR="00C57182" w:rsidRPr="000449A8" w14:paraId="28695B68" w14:textId="77777777">
        <w:tc>
          <w:tcPr>
            <w:tcW w:w="1238" w:type="dxa"/>
          </w:tcPr>
          <w:p w14:paraId="6D19CAA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Versión:</w:t>
            </w:r>
          </w:p>
        </w:tc>
        <w:tc>
          <w:tcPr>
            <w:tcW w:w="7766" w:type="dxa"/>
          </w:tcPr>
          <w:p w14:paraId="11814CBB" w14:textId="50F1649A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REF Version \h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[1.0.</w:t>
            </w:r>
            <w:r w:rsidR="009E3B01">
              <w:rPr>
                <w:rFonts w:ascii="Bookman Old Style" w:hAnsi="Bookman Old Style"/>
                <w:sz w:val="22"/>
                <w:szCs w:val="22"/>
              </w:rPr>
              <w:t>2</w:t>
            </w:r>
            <w:r w:rsidR="004658B7" w:rsidRPr="004658B7">
              <w:rPr>
                <w:rFonts w:ascii="Bookman Old Style" w:hAnsi="Bookman Old Style"/>
                <w:sz w:val="22"/>
                <w:szCs w:val="22"/>
              </w:rPr>
              <w:t>]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4459FEF2" w14:textId="77777777">
        <w:tc>
          <w:tcPr>
            <w:tcW w:w="1238" w:type="dxa"/>
          </w:tcPr>
          <w:p w14:paraId="6CE4647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Archivo:</w:t>
            </w:r>
          </w:p>
        </w:tc>
        <w:tc>
          <w:tcPr>
            <w:tcW w:w="7766" w:type="dxa"/>
          </w:tcPr>
          <w:p w14:paraId="10EF3892" w14:textId="6AA47055" w:rsidR="00C57182" w:rsidRPr="000449A8" w:rsidRDefault="00C57182" w:rsidP="00E80E0B">
            <w:pPr>
              <w:rPr>
                <w:rFonts w:ascii="Bookman Old Style" w:hAnsi="Bookman Old Style"/>
                <w:sz w:val="22"/>
                <w:szCs w:val="22"/>
                <w:lang w:val="fr-FR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  <w:lang w:val="fr-FR"/>
              </w:rPr>
              <w:instrText xml:space="preserve"> FILENAME 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DEV-</w:t>
            </w:r>
            <w:r w:rsidR="00663EBD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CU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S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(</w:t>
            </w:r>
            <w:r w:rsidR="006C1191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012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</w:t>
            </w:r>
            <w:r w:rsidR="00E80E0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registrar</w:t>
            </w:r>
            <w:r w:rsidR="002A0E53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mantenimiento</w:t>
            </w:r>
            <w:r w:rsidR="00E80E0B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preventivo</w:t>
            </w:r>
            <w:r w:rsidR="00646574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.</w:t>
            </w:r>
            <w:r w:rsidR="006C1191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 xml:space="preserve"> v1.0.2</w:t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  <w:lang w:val="fr-FR"/>
              </w:rPr>
              <w:t>).doc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</w:tr>
      <w:tr w:rsidR="00C57182" w:rsidRPr="000449A8" w14:paraId="38D70C0F" w14:textId="77777777">
        <w:tc>
          <w:tcPr>
            <w:tcW w:w="1238" w:type="dxa"/>
          </w:tcPr>
          <w:p w14:paraId="4B9675C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Autor:</w:t>
            </w:r>
          </w:p>
        </w:tc>
        <w:tc>
          <w:tcPr>
            <w:tcW w:w="7766" w:type="dxa"/>
          </w:tcPr>
          <w:p w14:paraId="6632759E" w14:textId="7482880B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 Mejía</w:t>
            </w:r>
          </w:p>
        </w:tc>
      </w:tr>
      <w:tr w:rsidR="00C57182" w:rsidRPr="000449A8" w14:paraId="3F4B0722" w14:textId="77777777">
        <w:tc>
          <w:tcPr>
            <w:tcW w:w="1238" w:type="dxa"/>
            <w:tcBorders>
              <w:bottom w:val="single" w:sz="12" w:space="0" w:color="808080"/>
            </w:tcBorders>
          </w:tcPr>
          <w:p w14:paraId="2CF6773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Estado:</w:t>
            </w:r>
          </w:p>
        </w:tc>
        <w:tc>
          <w:tcPr>
            <w:tcW w:w="7766" w:type="dxa"/>
            <w:tcBorders>
              <w:bottom w:val="single" w:sz="12" w:space="0" w:color="808080"/>
            </w:tcBorders>
          </w:tcPr>
          <w:p w14:paraId="06492632" w14:textId="609DA21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Borrador</w:t>
            </w:r>
            <w:r w:rsidR="009E3B01">
              <w:rPr>
                <w:rFonts w:ascii="Bookman Old Style" w:hAnsi="Bookman Old Style"/>
                <w:sz w:val="22"/>
                <w:szCs w:val="22"/>
              </w:rPr>
              <w:t xml:space="preserve"> 2</w:t>
            </w:r>
          </w:p>
        </w:tc>
      </w:tr>
    </w:tbl>
    <w:p w14:paraId="3C5D7B51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Lista de Cambios</w:t>
      </w:r>
    </w:p>
    <w:tbl>
      <w:tblPr>
        <w:tblW w:w="8968" w:type="dxa"/>
        <w:tblBorders>
          <w:top w:val="single" w:sz="12" w:space="0" w:color="808080"/>
          <w:left w:val="nil"/>
          <w:bottom w:val="single" w:sz="12" w:space="0" w:color="808080"/>
          <w:right w:val="nil"/>
          <w:insideH w:val="nil"/>
          <w:insideV w:val="nil"/>
        </w:tblBorders>
        <w:tblLook w:val="00A0" w:firstRow="1" w:lastRow="0" w:firstColumn="1" w:lastColumn="0" w:noHBand="0" w:noVBand="0"/>
      </w:tblPr>
      <w:tblGrid>
        <w:gridCol w:w="1087"/>
        <w:gridCol w:w="1620"/>
        <w:gridCol w:w="1310"/>
        <w:gridCol w:w="4951"/>
      </w:tblGrid>
      <w:tr w:rsidR="00C57182" w:rsidRPr="000449A8" w14:paraId="5E2A4EB5" w14:textId="77777777">
        <w:tc>
          <w:tcPr>
            <w:tcW w:w="1087" w:type="dxa"/>
            <w:tcBorders>
              <w:bottom w:val="single" w:sz="6" w:space="0" w:color="808080"/>
            </w:tcBorders>
          </w:tcPr>
          <w:p w14:paraId="6950B5B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Versión</w:t>
            </w:r>
          </w:p>
        </w:tc>
        <w:tc>
          <w:tcPr>
            <w:tcW w:w="1620" w:type="dxa"/>
            <w:tcBorders>
              <w:bottom w:val="single" w:sz="6" w:space="0" w:color="808080"/>
            </w:tcBorders>
          </w:tcPr>
          <w:p w14:paraId="5857AE1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</w:t>
            </w:r>
          </w:p>
        </w:tc>
        <w:tc>
          <w:tcPr>
            <w:tcW w:w="1310" w:type="dxa"/>
            <w:tcBorders>
              <w:bottom w:val="single" w:sz="6" w:space="0" w:color="808080"/>
            </w:tcBorders>
          </w:tcPr>
          <w:p w14:paraId="36BE207D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Autor</w:t>
            </w:r>
          </w:p>
        </w:tc>
        <w:tc>
          <w:tcPr>
            <w:tcW w:w="4951" w:type="dxa"/>
            <w:tcBorders>
              <w:bottom w:val="single" w:sz="6" w:space="0" w:color="808080"/>
            </w:tcBorders>
          </w:tcPr>
          <w:p w14:paraId="36F1327A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Descripción</w:t>
            </w:r>
          </w:p>
        </w:tc>
      </w:tr>
      <w:tr w:rsidR="00C57182" w:rsidRPr="000449A8" w14:paraId="64E575C7" w14:textId="77777777">
        <w:tc>
          <w:tcPr>
            <w:tcW w:w="1087" w:type="dxa"/>
            <w:tcBorders>
              <w:top w:val="single" w:sz="6" w:space="0" w:color="808080"/>
            </w:tcBorders>
          </w:tcPr>
          <w:p w14:paraId="181A4E2C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1.0.0</w:t>
            </w:r>
          </w:p>
        </w:tc>
        <w:tc>
          <w:tcPr>
            <w:tcW w:w="1620" w:type="dxa"/>
            <w:tcBorders>
              <w:top w:val="single" w:sz="6" w:space="0" w:color="808080"/>
            </w:tcBorders>
          </w:tcPr>
          <w:p w14:paraId="4435AE59" w14:textId="27CA2675" w:rsidR="00C57182" w:rsidRPr="000449A8" w:rsidRDefault="00C57182" w:rsidP="003B03E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="00CF579D"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 w:rsidR="00765EB9">
              <w:rPr>
                <w:rFonts w:ascii="Bookman Old Style" w:hAnsi="Bookman Old Style"/>
                <w:noProof/>
                <w:sz w:val="22"/>
                <w:szCs w:val="22"/>
              </w:rPr>
              <w:t>1</w:t>
            </w:r>
            <w:r w:rsidR="003B03E2">
              <w:rPr>
                <w:rFonts w:ascii="Bookman Old Style" w:hAnsi="Bookman Old Style"/>
                <w:noProof/>
                <w:sz w:val="22"/>
                <w:szCs w:val="22"/>
              </w:rPr>
              <w:t>9-02-12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  <w:tcBorders>
              <w:top w:val="single" w:sz="6" w:space="0" w:color="808080"/>
            </w:tcBorders>
          </w:tcPr>
          <w:p w14:paraId="5A6E674B" w14:textId="18AFC3D5" w:rsidR="00C57182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  <w:tcBorders>
              <w:top w:val="single" w:sz="6" w:space="0" w:color="808080"/>
            </w:tcBorders>
          </w:tcPr>
          <w:p w14:paraId="587D95B7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Emisión Inicial</w:t>
            </w:r>
          </w:p>
        </w:tc>
      </w:tr>
      <w:tr w:rsidR="00547C55" w:rsidRPr="000449A8" w14:paraId="5E7144DC" w14:textId="77777777">
        <w:tc>
          <w:tcPr>
            <w:tcW w:w="1087" w:type="dxa"/>
          </w:tcPr>
          <w:p w14:paraId="51E44D80" w14:textId="4A4CE929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1.0.1</w:t>
            </w:r>
          </w:p>
        </w:tc>
        <w:tc>
          <w:tcPr>
            <w:tcW w:w="1620" w:type="dxa"/>
          </w:tcPr>
          <w:p w14:paraId="3E7E0B28" w14:textId="07DD10AE" w:rsidR="00547C55" w:rsidRPr="000449A8" w:rsidRDefault="00547C55" w:rsidP="005C57E4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19-07-0</w:t>
            </w:r>
            <w:r w:rsidR="005C57E4">
              <w:rPr>
                <w:rFonts w:ascii="Bookman Old Style" w:hAnsi="Bookman Old Style"/>
                <w:noProof/>
                <w:sz w:val="22"/>
                <w:szCs w:val="22"/>
              </w:rPr>
              <w:t>8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047EC757" w14:textId="30BAD0F2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0EB204DD" w14:textId="05C87495" w:rsidR="00547C55" w:rsidRPr="000449A8" w:rsidRDefault="00547C55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1</w:t>
            </w:r>
          </w:p>
        </w:tc>
      </w:tr>
      <w:tr w:rsidR="009E3B01" w:rsidRPr="000449A8" w14:paraId="56017DDA" w14:textId="77777777">
        <w:tc>
          <w:tcPr>
            <w:tcW w:w="1087" w:type="dxa"/>
          </w:tcPr>
          <w:p w14:paraId="50EED6C0" w14:textId="3DF7FE1E" w:rsidR="009E3B01" w:rsidRDefault="009E3B0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1.0.2</w:t>
            </w:r>
          </w:p>
        </w:tc>
        <w:tc>
          <w:tcPr>
            <w:tcW w:w="1620" w:type="dxa"/>
          </w:tcPr>
          <w:p w14:paraId="75B165D4" w14:textId="77C9400D" w:rsidR="009E3B01" w:rsidRPr="000449A8" w:rsidRDefault="009E3B01" w:rsidP="009E3B01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begin"/>
            </w:r>
            <w:r w:rsidRPr="000449A8">
              <w:rPr>
                <w:rFonts w:ascii="Bookman Old Style" w:hAnsi="Bookman Old Style"/>
                <w:sz w:val="22"/>
                <w:szCs w:val="22"/>
              </w:rPr>
              <w:instrText xml:space="preserve"> CREATEDATE \@ "yyyy-MM-dd" \* MERGEFORMAT </w:instrTex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separate"/>
            </w:r>
            <w:r w:rsidRPr="000449A8">
              <w:rPr>
                <w:rFonts w:ascii="Bookman Old Style" w:hAnsi="Bookman Old Style"/>
                <w:noProof/>
                <w:sz w:val="22"/>
                <w:szCs w:val="22"/>
              </w:rPr>
              <w:t>20</w:t>
            </w:r>
            <w:r>
              <w:rPr>
                <w:rFonts w:ascii="Bookman Old Style" w:hAnsi="Bookman Old Style"/>
                <w:noProof/>
                <w:sz w:val="22"/>
                <w:szCs w:val="22"/>
              </w:rPr>
              <w:t>19-07-16</w:t>
            </w:r>
            <w:r w:rsidRPr="000449A8">
              <w:rPr>
                <w:rFonts w:ascii="Bookman Old Style" w:hAnsi="Bookman Old Style"/>
                <w:sz w:val="22"/>
                <w:szCs w:val="22"/>
              </w:rPr>
              <w:fldChar w:fldCharType="end"/>
            </w:r>
          </w:p>
        </w:tc>
        <w:tc>
          <w:tcPr>
            <w:tcW w:w="1310" w:type="dxa"/>
          </w:tcPr>
          <w:p w14:paraId="319C6D4D" w14:textId="58F42151" w:rsidR="009E3B01" w:rsidRDefault="009E3B0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SCM</w:t>
            </w:r>
          </w:p>
        </w:tc>
        <w:tc>
          <w:tcPr>
            <w:tcW w:w="4951" w:type="dxa"/>
          </w:tcPr>
          <w:p w14:paraId="591A0367" w14:textId="55C8C2F1" w:rsidR="009E3B01" w:rsidRDefault="009E3B01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Borrador 2</w:t>
            </w:r>
          </w:p>
        </w:tc>
      </w:tr>
      <w:tr w:rsidR="009E3B01" w:rsidRPr="000449A8" w14:paraId="04339BA9" w14:textId="77777777">
        <w:tc>
          <w:tcPr>
            <w:tcW w:w="1087" w:type="dxa"/>
          </w:tcPr>
          <w:p w14:paraId="3A6B9D10" w14:textId="0006E388" w:rsidR="009E3B01" w:rsidRPr="000449A8" w:rsidRDefault="009E3B0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620" w:type="dxa"/>
          </w:tcPr>
          <w:p w14:paraId="4D75534A" w14:textId="6DFF8E66" w:rsidR="009E3B01" w:rsidRPr="000449A8" w:rsidRDefault="009E3B0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310" w:type="dxa"/>
          </w:tcPr>
          <w:p w14:paraId="29092DFA" w14:textId="17E958C7" w:rsidR="009E3B01" w:rsidRPr="000449A8" w:rsidRDefault="009E3B0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4951" w:type="dxa"/>
          </w:tcPr>
          <w:p w14:paraId="60359F78" w14:textId="5CE352B9" w:rsidR="009E3B01" w:rsidRPr="000449A8" w:rsidRDefault="009E3B01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4AE7466F" w14:textId="77777777" w:rsidR="00C57182" w:rsidRPr="000449A8" w:rsidRDefault="00C57182">
      <w:pPr>
        <w:pStyle w:val="Ttulo"/>
        <w:rPr>
          <w:rFonts w:ascii="Bookman Old Style" w:hAnsi="Bookman Old Style"/>
          <w:sz w:val="28"/>
        </w:rPr>
      </w:pPr>
      <w:r w:rsidRPr="000449A8">
        <w:rPr>
          <w:rFonts w:ascii="Bookman Old Style" w:hAnsi="Bookman Old Style"/>
          <w:sz w:val="28"/>
        </w:rPr>
        <w:t>Firmas y Aprobaciones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857FB35" w14:textId="77777777">
        <w:trPr>
          <w:cantSplit/>
        </w:trPr>
        <w:tc>
          <w:tcPr>
            <w:tcW w:w="1803" w:type="dxa"/>
            <w:tcBorders>
              <w:top w:val="single" w:sz="12" w:space="0" w:color="808080"/>
            </w:tcBorders>
          </w:tcPr>
          <w:p w14:paraId="2585F854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Elaborado Por:</w:t>
            </w:r>
          </w:p>
        </w:tc>
        <w:tc>
          <w:tcPr>
            <w:tcW w:w="3487" w:type="dxa"/>
            <w:gridSpan w:val="2"/>
            <w:tcBorders>
              <w:top w:val="single" w:sz="12" w:space="0" w:color="808080"/>
              <w:bottom w:val="single" w:sz="2" w:space="0" w:color="DDDDDD"/>
            </w:tcBorders>
          </w:tcPr>
          <w:p w14:paraId="1B2C9730" w14:textId="60434D31" w:rsidR="00146EBC" w:rsidRPr="000449A8" w:rsidRDefault="00F52FC6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Santiago Castillo</w:t>
            </w:r>
            <w:r w:rsidR="00F46D50">
              <w:rPr>
                <w:rFonts w:ascii="Bookman Old Style" w:hAnsi="Bookman Old Style"/>
                <w:sz w:val="22"/>
                <w:szCs w:val="22"/>
              </w:rPr>
              <w:t xml:space="preserve"> Mejía </w:t>
            </w:r>
          </w:p>
          <w:p w14:paraId="18B0D4BF" w14:textId="4292C608" w:rsidR="00C57182" w:rsidRPr="000449A8" w:rsidRDefault="008820AB"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Estudiante en formación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 xml:space="preserve"> I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n</w:t>
            </w:r>
            <w:r w:rsidR="00460505">
              <w:rPr>
                <w:rFonts w:ascii="Bookman Old Style" w:hAnsi="Bookman Old Style"/>
                <w:sz w:val="22"/>
                <w:szCs w:val="22"/>
              </w:rPr>
              <w:t>geniería Informática</w:t>
            </w:r>
          </w:p>
        </w:tc>
        <w:tc>
          <w:tcPr>
            <w:tcW w:w="3714" w:type="dxa"/>
            <w:vMerge w:val="restart"/>
            <w:tcBorders>
              <w:top w:val="single" w:sz="12" w:space="0" w:color="808080"/>
              <w:bottom w:val="single" w:sz="2" w:space="0" w:color="DDDDDD"/>
            </w:tcBorders>
          </w:tcPr>
          <w:p w14:paraId="52DE61BA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A8E682" w14:textId="77777777">
        <w:trPr>
          <w:cantSplit/>
        </w:trPr>
        <w:tc>
          <w:tcPr>
            <w:tcW w:w="1803" w:type="dxa"/>
          </w:tcPr>
          <w:p w14:paraId="224CE38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7AC20350" w14:textId="6A03AD8B" w:rsidR="00CF579D" w:rsidRPr="00547C55" w:rsidRDefault="00765EB9">
            <w:pPr>
              <w:rPr>
                <w:rFonts w:ascii="Bookman Old Style" w:hAnsi="Bookman Old Style"/>
                <w:color w:val="FF0000"/>
                <w:sz w:val="22"/>
                <w:szCs w:val="22"/>
              </w:rPr>
            </w:pPr>
            <w:r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375000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9</w:t>
            </w:r>
            <w:r w:rsidR="00732163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/</w:t>
            </w:r>
            <w:r w:rsidR="00646574" w:rsidRPr="00547C55">
              <w:rPr>
                <w:rFonts w:ascii="Bookman Old Style" w:hAnsi="Bookman Old Style"/>
                <w:color w:val="FF0000"/>
                <w:sz w:val="22"/>
                <w:szCs w:val="22"/>
              </w:rPr>
              <w:t>03/01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000620A2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61E910A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5DAEEA39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1A5C800B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F9FF221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3DFD0FCF" w14:textId="77777777">
        <w:trPr>
          <w:cantSplit/>
        </w:trPr>
        <w:tc>
          <w:tcPr>
            <w:tcW w:w="1803" w:type="dxa"/>
          </w:tcPr>
          <w:p w14:paraId="06189ADB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78F9863E" w14:textId="77777777" w:rsidR="00C57182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  <w:p w14:paraId="179FEBB1" w14:textId="77777777" w:rsidR="00C10208" w:rsidRPr="000449A8" w:rsidRDefault="00C10208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Director de Tesis</w:t>
            </w: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6D219FD1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115F2293" w14:textId="77777777">
        <w:trPr>
          <w:cantSplit/>
        </w:trPr>
        <w:tc>
          <w:tcPr>
            <w:tcW w:w="1803" w:type="dxa"/>
          </w:tcPr>
          <w:p w14:paraId="30544DD8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Fecha:</w:t>
            </w: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2D3B228C" w14:textId="120E6CCB" w:rsidR="00C57182" w:rsidRPr="000449A8" w:rsidRDefault="00765EB9">
            <w:pPr>
              <w:rPr>
                <w:rFonts w:ascii="Bookman Old Style" w:hAnsi="Bookman Old Style"/>
                <w:sz w:val="22"/>
                <w:szCs w:val="22"/>
              </w:rPr>
            </w:pPr>
            <w:r w:rsidRPr="00CD5518">
              <w:rPr>
                <w:rFonts w:ascii="Bookman Old Style" w:hAnsi="Bookman Old Style"/>
                <w:color w:val="FF0000"/>
                <w:sz w:val="22"/>
                <w:szCs w:val="22"/>
              </w:rPr>
              <w:t>201</w:t>
            </w:r>
            <w:r w:rsidR="00646574">
              <w:rPr>
                <w:rFonts w:ascii="Bookman Old Style" w:hAnsi="Bookman Old Style"/>
                <w:color w:val="FF0000"/>
                <w:sz w:val="22"/>
                <w:szCs w:val="22"/>
              </w:rPr>
              <w:t>9/03</w:t>
            </w:r>
            <w:r w:rsidR="00375000">
              <w:rPr>
                <w:rFonts w:ascii="Bookman Old Style" w:hAnsi="Bookman Old Style"/>
                <w:color w:val="FF0000"/>
                <w:sz w:val="22"/>
                <w:szCs w:val="22"/>
              </w:rPr>
              <w:t>/00</w:t>
            </w: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50A92ED9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Firma:</w:t>
            </w:r>
          </w:p>
          <w:p w14:paraId="05771A72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  <w:p w14:paraId="453E3233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E189D8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9BE2A9C" w14:textId="77777777" w:rsidR="00C57182" w:rsidRPr="000449A8" w:rsidRDefault="00C57182">
      <w:pPr>
        <w:rPr>
          <w:rFonts w:ascii="Bookman Old Style" w:hAnsi="Bookman Old Style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803"/>
        <w:gridCol w:w="1630"/>
        <w:gridCol w:w="1857"/>
        <w:gridCol w:w="3714"/>
      </w:tblGrid>
      <w:tr w:rsidR="00C57182" w:rsidRPr="000449A8" w14:paraId="4F70502C" w14:textId="77777777">
        <w:trPr>
          <w:cantSplit/>
        </w:trPr>
        <w:tc>
          <w:tcPr>
            <w:tcW w:w="1803" w:type="dxa"/>
          </w:tcPr>
          <w:p w14:paraId="5F7567E7" w14:textId="1EC5AEA1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3487" w:type="dxa"/>
            <w:gridSpan w:val="2"/>
            <w:tcBorders>
              <w:bottom w:val="single" w:sz="2" w:space="0" w:color="DDDDDD"/>
            </w:tcBorders>
          </w:tcPr>
          <w:p w14:paraId="051946CD" w14:textId="3F9A5543" w:rsidR="00C10208" w:rsidRPr="000449A8" w:rsidRDefault="00C10208">
            <w:pPr>
              <w:rPr>
                <w:rFonts w:ascii="Bookman Old Style" w:hAnsi="Bookman Old Style"/>
                <w:iCs/>
                <w:sz w:val="22"/>
                <w:szCs w:val="22"/>
              </w:rPr>
            </w:pPr>
          </w:p>
        </w:tc>
        <w:tc>
          <w:tcPr>
            <w:tcW w:w="3714" w:type="dxa"/>
            <w:vMerge w:val="restart"/>
            <w:tcBorders>
              <w:bottom w:val="single" w:sz="2" w:space="0" w:color="DDDDDD"/>
            </w:tcBorders>
          </w:tcPr>
          <w:p w14:paraId="35BDDA66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2EFE4130" w14:textId="77777777">
        <w:trPr>
          <w:cantSplit/>
        </w:trPr>
        <w:tc>
          <w:tcPr>
            <w:tcW w:w="1803" w:type="dxa"/>
          </w:tcPr>
          <w:p w14:paraId="22C08F03" w14:textId="5C36D2E6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2" w:space="0" w:color="DDDDDD"/>
            </w:tcBorders>
          </w:tcPr>
          <w:p w14:paraId="503B3690" w14:textId="20C90E50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top w:val="single" w:sz="2" w:space="0" w:color="DDDDDD"/>
            </w:tcBorders>
          </w:tcPr>
          <w:p w14:paraId="6E2E41E6" w14:textId="77777777" w:rsidR="00C10208" w:rsidRPr="000449A8" w:rsidRDefault="00C10208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vMerge/>
            <w:tcBorders>
              <w:bottom w:val="single" w:sz="2" w:space="0" w:color="DDDDDD"/>
            </w:tcBorders>
          </w:tcPr>
          <w:p w14:paraId="7FA318E0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 w:rsidR="00C57182" w:rsidRPr="000449A8" w14:paraId="69D73FBA" w14:textId="77777777">
        <w:trPr>
          <w:cantSplit/>
        </w:trPr>
        <w:tc>
          <w:tcPr>
            <w:tcW w:w="1803" w:type="dxa"/>
            <w:tcBorders>
              <w:bottom w:val="single" w:sz="12" w:space="0" w:color="808080"/>
            </w:tcBorders>
          </w:tcPr>
          <w:p w14:paraId="6B1792FF" w14:textId="77777777" w:rsidR="00C57182" w:rsidRPr="000449A8" w:rsidRDefault="00C57182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</w:p>
        </w:tc>
        <w:tc>
          <w:tcPr>
            <w:tcW w:w="1630" w:type="dxa"/>
            <w:tcBorders>
              <w:top w:val="single" w:sz="2" w:space="0" w:color="DDDDDD"/>
              <w:bottom w:val="single" w:sz="12" w:space="0" w:color="808080"/>
            </w:tcBorders>
          </w:tcPr>
          <w:p w14:paraId="026F2233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857" w:type="dxa"/>
            <w:tcBorders>
              <w:bottom w:val="single" w:sz="12" w:space="0" w:color="808080"/>
            </w:tcBorders>
          </w:tcPr>
          <w:p w14:paraId="7C7F9ED1" w14:textId="77777777" w:rsidR="00C57182" w:rsidRPr="000449A8" w:rsidRDefault="00C57182">
            <w:pPr>
              <w:jc w:val="right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714" w:type="dxa"/>
            <w:tcBorders>
              <w:top w:val="single" w:sz="2" w:space="0" w:color="DDDDDD"/>
              <w:bottom w:val="single" w:sz="12" w:space="0" w:color="808080"/>
            </w:tcBorders>
          </w:tcPr>
          <w:p w14:paraId="46FCC325" w14:textId="77777777" w:rsidR="00C57182" w:rsidRPr="000449A8" w:rsidRDefault="00C57182"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p w14:paraId="01B4A1E2" w14:textId="77777777" w:rsidR="00C57182" w:rsidRPr="000449A8" w:rsidRDefault="00C57182">
      <w:pPr>
        <w:rPr>
          <w:rFonts w:ascii="Bookman Old Style" w:hAnsi="Bookman Old Style"/>
        </w:rPr>
      </w:pPr>
    </w:p>
    <w:p w14:paraId="09B31061" w14:textId="77777777" w:rsidR="00C57182" w:rsidRPr="000449A8" w:rsidRDefault="00C57182">
      <w:pPr>
        <w:rPr>
          <w:rFonts w:ascii="Bookman Old Style" w:hAnsi="Bookman Old Style"/>
        </w:rPr>
      </w:pPr>
    </w:p>
    <w:p w14:paraId="35881256" w14:textId="77777777" w:rsidR="00C57182" w:rsidRPr="000449A8" w:rsidRDefault="00C57182">
      <w:pPr>
        <w:tabs>
          <w:tab w:val="left" w:pos="3045"/>
        </w:tabs>
        <w:rPr>
          <w:rFonts w:ascii="Bookman Old Style" w:hAnsi="Bookman Old Style"/>
        </w:rPr>
      </w:pPr>
    </w:p>
    <w:p w14:paraId="40344772" w14:textId="77777777" w:rsidR="00C57182" w:rsidRPr="000449A8" w:rsidRDefault="00C57182">
      <w:pPr>
        <w:pStyle w:val="Ttulo"/>
        <w:rPr>
          <w:rFonts w:ascii="Bookman Old Style" w:hAnsi="Bookman Old Style"/>
        </w:rPr>
      </w:pPr>
      <w:r w:rsidRPr="000449A8">
        <w:rPr>
          <w:rFonts w:ascii="Bookman Old Style" w:hAnsi="Bookman Old Style"/>
        </w:rPr>
        <w:br w:type="page"/>
      </w:r>
      <w:r w:rsidRPr="000449A8">
        <w:rPr>
          <w:rFonts w:ascii="Bookman Old Style" w:hAnsi="Bookman Old Style"/>
        </w:rPr>
        <w:lastRenderedPageBreak/>
        <w:t>Contenido</w:t>
      </w:r>
    </w:p>
    <w:p w14:paraId="2646653B" w14:textId="77777777" w:rsidR="00AD4CC8" w:rsidRDefault="00C57182">
      <w:pPr>
        <w:pStyle w:val="TDC1"/>
        <w:tabs>
          <w:tab w:val="left" w:pos="600"/>
          <w:tab w:val="right" w:leader="dot" w:pos="877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s-EC"/>
        </w:rPr>
      </w:pP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begin"/>
      </w:r>
      <w:r w:rsidRPr="00A56623">
        <w:rPr>
          <w:rFonts w:ascii="Bookman Old Style" w:hAnsi="Bookman Old Style" w:cs="Arial"/>
          <w:sz w:val="22"/>
          <w:szCs w:val="22"/>
        </w:rPr>
        <w:instrText xml:space="preserve"> TOC \o "1-4" \h \z </w:instrText>
      </w:r>
      <w:r w:rsidRPr="00A56623">
        <w:rPr>
          <w:rFonts w:ascii="Bookman Old Style" w:hAnsi="Bookman Old Style" w:cs="Arial"/>
          <w:b w:val="0"/>
          <w:bCs w:val="0"/>
          <w:caps w:val="0"/>
          <w:smallCaps/>
          <w:sz w:val="22"/>
          <w:szCs w:val="22"/>
        </w:rPr>
        <w:fldChar w:fldCharType="separate"/>
      </w:r>
      <w:hyperlink w:anchor="_Toc2331753" w:history="1">
        <w:r w:rsidR="00AD4CC8" w:rsidRPr="00B96E16">
          <w:rPr>
            <w:rStyle w:val="Hipervnculo"/>
            <w:noProof/>
            <w:lang w:eastAsia="es-EC"/>
          </w:rPr>
          <w:t xml:space="preserve">1. </w:t>
        </w:r>
        <w:r w:rsidR="00AD4C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s-EC"/>
          </w:rPr>
          <w:tab/>
        </w:r>
        <w:r w:rsidR="00AD4CC8" w:rsidRPr="00B96E16">
          <w:rPr>
            <w:rStyle w:val="Hipervnculo"/>
            <w:noProof/>
            <w:lang w:eastAsia="es-EC"/>
          </w:rPr>
          <w:t>Especificación de Casos de Uso.</w:t>
        </w:r>
        <w:r w:rsidR="00AD4CC8">
          <w:rPr>
            <w:noProof/>
            <w:webHidden/>
          </w:rPr>
          <w:tab/>
        </w:r>
        <w:r w:rsidR="00AD4CC8">
          <w:rPr>
            <w:noProof/>
            <w:webHidden/>
          </w:rPr>
          <w:fldChar w:fldCharType="begin"/>
        </w:r>
        <w:r w:rsidR="00AD4CC8">
          <w:rPr>
            <w:noProof/>
            <w:webHidden/>
          </w:rPr>
          <w:instrText xml:space="preserve"> PAGEREF _Toc2331753 \h </w:instrText>
        </w:r>
        <w:r w:rsidR="00AD4CC8">
          <w:rPr>
            <w:noProof/>
            <w:webHidden/>
          </w:rPr>
        </w:r>
        <w:r w:rsidR="00AD4CC8">
          <w:rPr>
            <w:noProof/>
            <w:webHidden/>
          </w:rPr>
          <w:fldChar w:fldCharType="separate"/>
        </w:r>
        <w:r w:rsidR="00AD4CC8">
          <w:rPr>
            <w:noProof/>
            <w:webHidden/>
          </w:rPr>
          <w:t>1</w:t>
        </w:r>
        <w:r w:rsidR="00AD4CC8">
          <w:rPr>
            <w:noProof/>
            <w:webHidden/>
          </w:rPr>
          <w:fldChar w:fldCharType="end"/>
        </w:r>
      </w:hyperlink>
    </w:p>
    <w:p w14:paraId="7A3A937D" w14:textId="77777777" w:rsidR="00C57182" w:rsidRPr="000449A8" w:rsidRDefault="00C57182">
      <w:pPr>
        <w:pStyle w:val="TDC2"/>
        <w:tabs>
          <w:tab w:val="right" w:leader="dot" w:pos="8778"/>
        </w:tabs>
        <w:rPr>
          <w:rFonts w:ascii="Bookman Old Style" w:hAnsi="Bookman Old Style" w:cs="Arial"/>
        </w:rPr>
      </w:pPr>
      <w:r w:rsidRPr="00A56623">
        <w:rPr>
          <w:rFonts w:ascii="Bookman Old Style" w:hAnsi="Bookman Old Style" w:cs="Arial"/>
          <w:b/>
          <w:bCs/>
          <w:caps/>
          <w:smallCaps w:val="0"/>
          <w:sz w:val="22"/>
          <w:szCs w:val="22"/>
        </w:rPr>
        <w:fldChar w:fldCharType="end"/>
      </w:r>
    </w:p>
    <w:p w14:paraId="34390D7C" w14:textId="77777777" w:rsidR="00C57182" w:rsidRPr="000449A8" w:rsidRDefault="00C57182">
      <w:pPr>
        <w:pStyle w:val="Tabladeilustraciones"/>
        <w:tabs>
          <w:tab w:val="right" w:leader="dot" w:pos="8778"/>
        </w:tabs>
        <w:rPr>
          <w:rFonts w:ascii="Bookman Old Style" w:hAnsi="Bookman Old Style"/>
        </w:rPr>
      </w:pPr>
    </w:p>
    <w:p w14:paraId="0BC71741" w14:textId="77777777" w:rsidR="00C57182" w:rsidRPr="000449A8" w:rsidRDefault="00C57182">
      <w:pPr>
        <w:rPr>
          <w:rFonts w:ascii="Bookman Old Style" w:hAnsi="Bookman Old Style"/>
        </w:rPr>
      </w:pPr>
    </w:p>
    <w:p w14:paraId="6FD3DDD8" w14:textId="77777777" w:rsidR="00C57182" w:rsidRPr="000449A8" w:rsidRDefault="00C57182">
      <w:pPr>
        <w:rPr>
          <w:rFonts w:ascii="Bookman Old Style" w:hAnsi="Bookman Old Style"/>
        </w:rPr>
      </w:pPr>
    </w:p>
    <w:p w14:paraId="2DF2A161" w14:textId="77777777" w:rsidR="00C57182" w:rsidRPr="000449A8" w:rsidRDefault="00C57182">
      <w:pPr>
        <w:rPr>
          <w:rFonts w:ascii="Bookman Old Style" w:hAnsi="Bookman Old Style"/>
        </w:rPr>
        <w:sectPr w:rsidR="00C57182" w:rsidRPr="000449A8" w:rsidSect="0093369D">
          <w:headerReference w:type="default" r:id="rId11"/>
          <w:footerReference w:type="default" r:id="rId12"/>
          <w:pgSz w:w="11907" w:h="16840" w:code="9"/>
          <w:pgMar w:top="1418" w:right="1418" w:bottom="1418" w:left="1701" w:header="709" w:footer="709" w:gutter="0"/>
          <w:pgNumType w:fmt="lowerRoman"/>
          <w:cols w:space="720"/>
          <w:docGrid w:linePitch="360"/>
        </w:sectPr>
      </w:pPr>
    </w:p>
    <w:p w14:paraId="44FEE35C" w14:textId="4BEE83E6" w:rsidR="00005341" w:rsidRDefault="00646574" w:rsidP="00646574">
      <w:pPr>
        <w:autoSpaceDE w:val="0"/>
        <w:autoSpaceDN w:val="0"/>
        <w:adjustRightInd w:val="0"/>
        <w:jc w:val="left"/>
        <w:rPr>
          <w:rFonts w:cs="Arial"/>
          <w:b/>
          <w:bCs/>
          <w:sz w:val="36"/>
          <w:szCs w:val="36"/>
          <w:lang w:eastAsia="es-EC"/>
        </w:rPr>
      </w:pPr>
      <w:r>
        <w:rPr>
          <w:rFonts w:cs="Arial"/>
          <w:b/>
          <w:bCs/>
          <w:sz w:val="36"/>
          <w:szCs w:val="36"/>
          <w:lang w:eastAsia="es-EC"/>
        </w:rPr>
        <w:lastRenderedPageBreak/>
        <w:t>Especificación</w:t>
      </w:r>
      <w:r w:rsidR="00663EBD">
        <w:rPr>
          <w:rFonts w:cs="Arial"/>
          <w:b/>
          <w:bCs/>
          <w:sz w:val="36"/>
          <w:szCs w:val="36"/>
          <w:lang w:eastAsia="es-EC"/>
        </w:rPr>
        <w:t xml:space="preserve"> de Casos de Uso</w:t>
      </w:r>
      <w:r>
        <w:rPr>
          <w:rFonts w:cs="Arial"/>
          <w:b/>
          <w:bCs/>
          <w:sz w:val="36"/>
          <w:szCs w:val="36"/>
          <w:lang w:eastAsia="es-EC"/>
        </w:rPr>
        <w:t xml:space="preserve"> (DEV-CUS)</w:t>
      </w:r>
    </w:p>
    <w:p w14:paraId="1846F3C9" w14:textId="46BE3171" w:rsidR="00646574" w:rsidRPr="00646574" w:rsidRDefault="00802B02" w:rsidP="00646574">
      <w:pPr>
        <w:autoSpaceDE w:val="0"/>
        <w:autoSpaceDN w:val="0"/>
        <w:adjustRightInd w:val="0"/>
        <w:jc w:val="left"/>
        <w:rPr>
          <w:rFonts w:cs="Arial"/>
          <w:bCs/>
          <w:sz w:val="28"/>
          <w:szCs w:val="36"/>
          <w:lang w:eastAsia="es-EC"/>
        </w:rPr>
      </w:pPr>
      <w:r>
        <w:rPr>
          <w:rFonts w:cs="Arial"/>
          <w:bCs/>
          <w:sz w:val="28"/>
          <w:szCs w:val="36"/>
          <w:lang w:eastAsia="es-EC"/>
        </w:rPr>
        <w:t>R</w:t>
      </w:r>
      <w:r w:rsidR="00E80E0B">
        <w:rPr>
          <w:rFonts w:cs="Arial"/>
          <w:bCs/>
          <w:sz w:val="28"/>
          <w:szCs w:val="36"/>
          <w:lang w:eastAsia="es-EC"/>
        </w:rPr>
        <w:t>egistrar</w:t>
      </w:r>
      <w:r w:rsidR="002A0E53">
        <w:rPr>
          <w:rFonts w:cs="Arial"/>
          <w:bCs/>
          <w:sz w:val="28"/>
          <w:szCs w:val="36"/>
          <w:lang w:eastAsia="es-EC"/>
        </w:rPr>
        <w:t xml:space="preserve"> mantenimiento</w:t>
      </w:r>
      <w:r w:rsidR="00E80E0B">
        <w:rPr>
          <w:rFonts w:cs="Arial"/>
          <w:bCs/>
          <w:sz w:val="28"/>
          <w:szCs w:val="36"/>
          <w:lang w:eastAsia="es-EC"/>
        </w:rPr>
        <w:t xml:space="preserve"> preventivo</w:t>
      </w:r>
      <w:r w:rsidR="00646574" w:rsidRPr="00646574">
        <w:rPr>
          <w:rFonts w:cs="Arial"/>
          <w:bCs/>
          <w:sz w:val="28"/>
          <w:szCs w:val="36"/>
          <w:lang w:eastAsia="es-EC"/>
        </w:rPr>
        <w:t>.</w:t>
      </w:r>
    </w:p>
    <w:p w14:paraId="016525CE" w14:textId="77A931C9" w:rsidR="00005341" w:rsidRDefault="00005341" w:rsidP="004C666E">
      <w:pPr>
        <w:pStyle w:val="Ttulo1"/>
        <w:numPr>
          <w:ilvl w:val="0"/>
          <w:numId w:val="0"/>
        </w:numPr>
        <w:ind w:left="567" w:hanging="567"/>
        <w:rPr>
          <w:sz w:val="22"/>
          <w:szCs w:val="22"/>
          <w:lang w:eastAsia="es-EC"/>
        </w:rPr>
      </w:pPr>
      <w:bookmarkStart w:id="1" w:name="_Toc2331753"/>
      <w:r w:rsidRPr="004C666E">
        <w:rPr>
          <w:sz w:val="22"/>
          <w:szCs w:val="22"/>
          <w:lang w:eastAsia="es-EC"/>
        </w:rPr>
        <w:t xml:space="preserve">1. </w:t>
      </w:r>
      <w:r w:rsidR="004C666E">
        <w:rPr>
          <w:sz w:val="22"/>
          <w:szCs w:val="22"/>
          <w:lang w:eastAsia="es-EC"/>
        </w:rPr>
        <w:tab/>
      </w:r>
      <w:r w:rsidR="00646574">
        <w:rPr>
          <w:sz w:val="22"/>
          <w:szCs w:val="22"/>
          <w:lang w:eastAsia="es-EC"/>
        </w:rPr>
        <w:t>Especificación de Casos de Uso.</w:t>
      </w:r>
      <w:bookmarkEnd w:id="1"/>
    </w:p>
    <w:p w14:paraId="052E71C5" w14:textId="4B52A3C6" w:rsidR="00005341" w:rsidRDefault="00005341">
      <w:pPr>
        <w:spacing w:before="100"/>
        <w:rPr>
          <w:rFonts w:ascii="Bookman Old Style" w:hAnsi="Bookman Old Style"/>
          <w:b/>
          <w:bCs/>
          <w:sz w:val="32"/>
          <w:szCs w:val="3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147"/>
        <w:gridCol w:w="2773"/>
        <w:gridCol w:w="3084"/>
      </w:tblGrid>
      <w:tr w:rsidR="00646574" w:rsidRPr="00805625" w14:paraId="630C2B50" w14:textId="77777777" w:rsidTr="00547C55">
        <w:tc>
          <w:tcPr>
            <w:tcW w:w="3147" w:type="dxa"/>
          </w:tcPr>
          <w:p w14:paraId="121B3EDE" w14:textId="331680E8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Numero</w:t>
            </w:r>
          </w:p>
        </w:tc>
        <w:tc>
          <w:tcPr>
            <w:tcW w:w="5857" w:type="dxa"/>
            <w:gridSpan w:val="2"/>
          </w:tcPr>
          <w:p w14:paraId="3A47797B" w14:textId="7515E963" w:rsidR="00646574" w:rsidRPr="00805625" w:rsidRDefault="00E80E0B" w:rsidP="006C1191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01</w:t>
            </w:r>
            <w:r w:rsidR="006C1191">
              <w:rPr>
                <w:sz w:val="22"/>
                <w:szCs w:val="22"/>
                <w:lang w:eastAsia="es-EC"/>
              </w:rPr>
              <w:t>2</w:t>
            </w:r>
          </w:p>
        </w:tc>
      </w:tr>
      <w:tr w:rsidR="00646574" w:rsidRPr="00805625" w14:paraId="317CFDF2" w14:textId="77777777" w:rsidTr="00547C55">
        <w:tc>
          <w:tcPr>
            <w:tcW w:w="3147" w:type="dxa"/>
          </w:tcPr>
          <w:p w14:paraId="64E68EC7" w14:textId="695652D7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Nombre</w:t>
            </w:r>
          </w:p>
        </w:tc>
        <w:tc>
          <w:tcPr>
            <w:tcW w:w="5857" w:type="dxa"/>
            <w:gridSpan w:val="2"/>
          </w:tcPr>
          <w:p w14:paraId="7C0045A6" w14:textId="51666029" w:rsidR="00646574" w:rsidRPr="00805625" w:rsidRDefault="00E80E0B" w:rsidP="00290170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Registrar mantenimiento preventivo</w:t>
            </w:r>
          </w:p>
        </w:tc>
      </w:tr>
      <w:tr w:rsidR="00646574" w:rsidRPr="00805625" w14:paraId="2233EEB1" w14:textId="77777777" w:rsidTr="00547C55">
        <w:tc>
          <w:tcPr>
            <w:tcW w:w="3147" w:type="dxa"/>
          </w:tcPr>
          <w:p w14:paraId="23270482" w14:textId="76C46F1E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Actores</w:t>
            </w:r>
          </w:p>
        </w:tc>
        <w:tc>
          <w:tcPr>
            <w:tcW w:w="5857" w:type="dxa"/>
            <w:gridSpan w:val="2"/>
          </w:tcPr>
          <w:p w14:paraId="2AE4AFAB" w14:textId="320E9B4C" w:rsidR="00646574" w:rsidRPr="00805625" w:rsidRDefault="00547C55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Responsable Administrativo</w:t>
            </w:r>
          </w:p>
        </w:tc>
      </w:tr>
      <w:tr w:rsidR="00646574" w:rsidRPr="00805625" w14:paraId="2DA51A7D" w14:textId="77777777" w:rsidTr="00547C55">
        <w:tc>
          <w:tcPr>
            <w:tcW w:w="3147" w:type="dxa"/>
          </w:tcPr>
          <w:p w14:paraId="3D58BF4A" w14:textId="1FF586E2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Descripción</w:t>
            </w:r>
          </w:p>
        </w:tc>
        <w:tc>
          <w:tcPr>
            <w:tcW w:w="5857" w:type="dxa"/>
            <w:gridSpan w:val="2"/>
          </w:tcPr>
          <w:p w14:paraId="10AF3C33" w14:textId="72E7DE1B" w:rsidR="00646574" w:rsidRPr="00805625" w:rsidRDefault="00D1604A" w:rsidP="00E80E0B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 w:rsidRPr="002A0E53">
              <w:rPr>
                <w:sz w:val="22"/>
                <w:szCs w:val="22"/>
                <w:lang w:eastAsia="es-EC"/>
              </w:rPr>
              <w:t>Permite</w:t>
            </w:r>
            <w:r w:rsidR="008F2F16" w:rsidRPr="002A0E53">
              <w:rPr>
                <w:sz w:val="22"/>
                <w:szCs w:val="22"/>
                <w:lang w:eastAsia="es-EC"/>
              </w:rPr>
              <w:t xml:space="preserve"> </w:t>
            </w:r>
            <w:r w:rsidR="00E80E0B">
              <w:rPr>
                <w:rFonts w:cs="Arial"/>
                <w:bCs/>
                <w:sz w:val="22"/>
                <w:szCs w:val="22"/>
                <w:lang w:eastAsia="es-EC"/>
              </w:rPr>
              <w:t>registrar el</w:t>
            </w:r>
            <w:r w:rsidR="002A0E53" w:rsidRPr="002A0E53">
              <w:rPr>
                <w:rFonts w:cs="Arial"/>
                <w:bCs/>
                <w:sz w:val="22"/>
                <w:szCs w:val="22"/>
                <w:lang w:eastAsia="es-EC"/>
              </w:rPr>
              <w:t xml:space="preserve"> mantenimiento</w:t>
            </w:r>
            <w:r w:rsidR="00E80E0B">
              <w:rPr>
                <w:rFonts w:cs="Arial"/>
                <w:bCs/>
                <w:sz w:val="22"/>
                <w:szCs w:val="22"/>
                <w:lang w:eastAsia="es-EC"/>
              </w:rPr>
              <w:t xml:space="preserve"> preventivo</w:t>
            </w:r>
            <w:r w:rsidR="000827F3">
              <w:rPr>
                <w:rFonts w:cs="Arial"/>
                <w:bCs/>
                <w:sz w:val="22"/>
                <w:szCs w:val="22"/>
                <w:lang w:eastAsia="es-EC"/>
              </w:rPr>
              <w:t xml:space="preserve"> en el vehículo institucional</w:t>
            </w:r>
            <w:r w:rsidR="00E80E0B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</w:p>
        </w:tc>
      </w:tr>
      <w:tr w:rsidR="00646574" w:rsidRPr="00805625" w14:paraId="547EEDDE" w14:textId="77777777" w:rsidTr="00547C55">
        <w:tc>
          <w:tcPr>
            <w:tcW w:w="3147" w:type="dxa"/>
          </w:tcPr>
          <w:p w14:paraId="31F5FC76" w14:textId="294461F9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Precondiciones</w:t>
            </w:r>
          </w:p>
        </w:tc>
        <w:tc>
          <w:tcPr>
            <w:tcW w:w="5857" w:type="dxa"/>
            <w:gridSpan w:val="2"/>
          </w:tcPr>
          <w:p w14:paraId="11EB8912" w14:textId="66EE1DD6" w:rsidR="009E3B01" w:rsidRDefault="009E3B01" w:rsidP="00E80E0B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 w:rsidRPr="009E3B01">
              <w:rPr>
                <w:rFonts w:cs="Arial"/>
                <w:bCs/>
                <w:sz w:val="22"/>
                <w:szCs w:val="22"/>
                <w:lang w:eastAsia="es-EC"/>
              </w:rPr>
              <w:t>- Autenticación en la aplicación según el usuario.</w:t>
            </w:r>
          </w:p>
          <w:p w14:paraId="0A8E388B" w14:textId="151BDC15" w:rsidR="00E80E0B" w:rsidRDefault="009E3B01" w:rsidP="00E80E0B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E80E0B">
              <w:rPr>
                <w:rFonts w:cs="Arial"/>
                <w:bCs/>
                <w:sz w:val="22"/>
                <w:szCs w:val="22"/>
                <w:lang w:eastAsia="es-EC"/>
              </w:rPr>
              <w:t xml:space="preserve">Recuperar 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información del </w:t>
            </w:r>
            <w:r w:rsidR="00E80E0B">
              <w:rPr>
                <w:rFonts w:cs="Arial"/>
                <w:bCs/>
                <w:sz w:val="22"/>
                <w:szCs w:val="22"/>
                <w:lang w:eastAsia="es-EC"/>
              </w:rPr>
              <w:t>usuario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 conductor</w:t>
            </w:r>
            <w:r w:rsidR="00E80E0B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</w:p>
          <w:p w14:paraId="6934F5F0" w14:textId="0242FCC6" w:rsidR="00646574" w:rsidRDefault="009E3B01" w:rsidP="00E80E0B">
            <w:pPr>
              <w:pStyle w:val="NormalInd"/>
              <w:ind w:left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="00E80E0B">
              <w:rPr>
                <w:rFonts w:cs="Arial"/>
                <w:bCs/>
                <w:sz w:val="22"/>
                <w:szCs w:val="22"/>
                <w:lang w:eastAsia="es-EC"/>
              </w:rPr>
              <w:t xml:space="preserve">Recuperar 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información del </w:t>
            </w:r>
            <w:r w:rsidR="00E80E0B">
              <w:rPr>
                <w:rFonts w:cs="Arial"/>
                <w:bCs/>
                <w:sz w:val="22"/>
                <w:szCs w:val="22"/>
                <w:lang w:eastAsia="es-EC"/>
              </w:rPr>
              <w:t>vehículo.</w:t>
            </w:r>
          </w:p>
          <w:p w14:paraId="44E3068B" w14:textId="19BDF736" w:rsidR="009E3B01" w:rsidRPr="00805625" w:rsidRDefault="009E3B01" w:rsidP="00E80E0B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>- Recuperar información del tipo de mantenimiento pr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>e</w:t>
            </w:r>
            <w:r>
              <w:rPr>
                <w:rFonts w:cs="Arial"/>
                <w:bCs/>
                <w:sz w:val="22"/>
                <w:szCs w:val="22"/>
                <w:lang w:eastAsia="es-EC"/>
              </w:rPr>
              <w:t>ventivo.</w:t>
            </w:r>
          </w:p>
        </w:tc>
      </w:tr>
      <w:tr w:rsidR="00646574" w:rsidRPr="00805625" w14:paraId="3F6E08BA" w14:textId="77777777" w:rsidTr="00547C55">
        <w:tc>
          <w:tcPr>
            <w:tcW w:w="3147" w:type="dxa"/>
          </w:tcPr>
          <w:p w14:paraId="247842A7" w14:textId="02355C15" w:rsidR="00646574" w:rsidRPr="00805625" w:rsidRDefault="00646574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proofErr w:type="spellStart"/>
            <w:r w:rsidRPr="00805625">
              <w:rPr>
                <w:sz w:val="22"/>
                <w:szCs w:val="22"/>
                <w:lang w:eastAsia="es-EC"/>
              </w:rPr>
              <w:t>Pos</w:t>
            </w:r>
            <w:proofErr w:type="spellEnd"/>
            <w:r w:rsidRPr="00805625">
              <w:rPr>
                <w:sz w:val="22"/>
                <w:szCs w:val="22"/>
                <w:lang w:eastAsia="es-EC"/>
              </w:rPr>
              <w:t xml:space="preserve"> condiciones</w:t>
            </w:r>
          </w:p>
        </w:tc>
        <w:tc>
          <w:tcPr>
            <w:tcW w:w="5857" w:type="dxa"/>
            <w:gridSpan w:val="2"/>
          </w:tcPr>
          <w:p w14:paraId="78F84F5F" w14:textId="2FCD8F37" w:rsidR="00E80E0B" w:rsidRPr="00E80E0B" w:rsidRDefault="00E80E0B" w:rsidP="00E80E0B">
            <w:pPr>
              <w:autoSpaceDE w:val="0"/>
              <w:autoSpaceDN w:val="0"/>
              <w:adjustRightInd w:val="0"/>
              <w:rPr>
                <w:rFonts w:cs="Arial"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E80E0B">
              <w:rPr>
                <w:rFonts w:cs="Arial"/>
                <w:bCs/>
                <w:sz w:val="22"/>
                <w:szCs w:val="22"/>
                <w:lang w:eastAsia="es-EC"/>
              </w:rPr>
              <w:t>Se registra el mantenimiento preventivo.</w:t>
            </w:r>
          </w:p>
          <w:p w14:paraId="34A1D4D0" w14:textId="61877F34" w:rsidR="00646574" w:rsidRPr="00805625" w:rsidRDefault="00E80E0B" w:rsidP="009E3B01">
            <w:pPr>
              <w:autoSpaceDE w:val="0"/>
              <w:autoSpaceDN w:val="0"/>
              <w:adjustRightInd w:val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bCs/>
                <w:sz w:val="22"/>
                <w:szCs w:val="22"/>
                <w:lang w:eastAsia="es-EC"/>
              </w:rPr>
              <w:t xml:space="preserve">- </w:t>
            </w:r>
            <w:r w:rsidRPr="00E80E0B">
              <w:rPr>
                <w:rFonts w:cs="Arial"/>
                <w:bCs/>
                <w:sz w:val="22"/>
                <w:szCs w:val="22"/>
                <w:lang w:eastAsia="es-EC"/>
              </w:rPr>
              <w:t xml:space="preserve">Se actualiza la información del mantenimiento </w:t>
            </w:r>
            <w:r w:rsidR="009E3B01">
              <w:rPr>
                <w:rFonts w:cs="Arial"/>
                <w:bCs/>
                <w:sz w:val="22"/>
                <w:szCs w:val="22"/>
                <w:lang w:eastAsia="es-EC"/>
              </w:rPr>
              <w:t>prevent</w:t>
            </w:r>
            <w:r w:rsidR="009E3B01">
              <w:rPr>
                <w:rFonts w:cs="Arial"/>
                <w:bCs/>
                <w:sz w:val="22"/>
                <w:szCs w:val="22"/>
                <w:lang w:eastAsia="es-EC"/>
              </w:rPr>
              <w:t>i</w:t>
            </w:r>
            <w:r w:rsidR="009E3B01">
              <w:rPr>
                <w:rFonts w:cs="Arial"/>
                <w:bCs/>
                <w:sz w:val="22"/>
                <w:szCs w:val="22"/>
                <w:lang w:eastAsia="es-EC"/>
              </w:rPr>
              <w:t>vo</w:t>
            </w:r>
            <w:r w:rsidRPr="00E80E0B">
              <w:rPr>
                <w:rFonts w:cs="Arial"/>
                <w:bCs/>
                <w:sz w:val="22"/>
                <w:szCs w:val="22"/>
                <w:lang w:eastAsia="es-EC"/>
              </w:rPr>
              <w:t>.</w:t>
            </w:r>
          </w:p>
        </w:tc>
      </w:tr>
      <w:tr w:rsidR="00D1604A" w:rsidRPr="00805625" w14:paraId="00E210CB" w14:textId="77777777" w:rsidTr="00547C55">
        <w:tc>
          <w:tcPr>
            <w:tcW w:w="3147" w:type="dxa"/>
          </w:tcPr>
          <w:p w14:paraId="7B51A740" w14:textId="4A2D7714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Flujo normal</w:t>
            </w:r>
          </w:p>
        </w:tc>
        <w:tc>
          <w:tcPr>
            <w:tcW w:w="2773" w:type="dxa"/>
          </w:tcPr>
          <w:p w14:paraId="75F02767" w14:textId="192487F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068A40BC" w14:textId="2980D7A3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D1604A" w:rsidRPr="00805625" w14:paraId="79EB9B77" w14:textId="77777777" w:rsidTr="00547C55">
        <w:tc>
          <w:tcPr>
            <w:tcW w:w="3147" w:type="dxa"/>
          </w:tcPr>
          <w:p w14:paraId="1166CA81" w14:textId="77777777" w:rsidR="00D1604A" w:rsidRPr="00805625" w:rsidRDefault="00D1604A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4163433D" w14:textId="77777777" w:rsidR="00DD37D8" w:rsidRDefault="00DD37D8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5D0F122" w14:textId="77777777" w:rsidR="00DE0A74" w:rsidRDefault="00DE0A74" w:rsidP="00D1604A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2263F79" w14:textId="77777777" w:rsidR="00DE0A74" w:rsidRDefault="00DE0A74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5AE7F3F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25458C0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8DD6E74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1E33486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462F776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3BC2A3B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4ACF465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A28B42A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6947144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7CA3EE1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4DB1D45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4FED09C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E95C3C4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28420E6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1EF0A92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A7555E9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26DA170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2D71EB5" w14:textId="77777777" w:rsidR="00E5202E" w:rsidRDefault="00E5202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F1573D8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50A1A6F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FA4DCA2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2B0F131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921C370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3F5362F9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D08C8A3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F11CFF8" w14:textId="77777777" w:rsidR="000F4EBE" w:rsidRDefault="000F4EB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9644CCF" w14:textId="77777777" w:rsidR="000F4EBE" w:rsidRDefault="000F4EB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7E39ACF" w14:textId="77777777" w:rsidR="000F4EBE" w:rsidRDefault="000F4EB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1B6C97A" w14:textId="77777777" w:rsidR="000F4EBE" w:rsidRDefault="000F4EB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C5BEB5D" w14:textId="77777777" w:rsidR="000F4EBE" w:rsidRDefault="000F4EB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4D6148C5" w14:textId="77777777" w:rsidR="000F4EBE" w:rsidRDefault="000F4EB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8319352" w14:textId="77777777" w:rsidR="000F4EBE" w:rsidRDefault="000F4EB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10ED7DE5" w14:textId="77777777" w:rsidR="000F4EBE" w:rsidRDefault="000F4EB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2036A26" w14:textId="77777777" w:rsidR="000F4EBE" w:rsidRDefault="000F4EB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80BF0DF" w14:textId="77777777" w:rsidR="000F4EBE" w:rsidRDefault="000F4EB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7F6C425" w14:textId="77777777" w:rsidR="000F4EBE" w:rsidRDefault="000F4EB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D247646" w14:textId="77777777" w:rsidR="000F4EBE" w:rsidRDefault="000F4EBE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627C8B5" w14:textId="77777777" w:rsidR="009E3B01" w:rsidRDefault="009E3B01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550621C8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4AC634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7C57103" w14:textId="78C37FFC" w:rsidR="000F4EBE" w:rsidRDefault="000F4EBE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2. Registra el manten</w:t>
            </w:r>
            <w:r>
              <w:rPr>
                <w:rFonts w:cs="Arial"/>
                <w:sz w:val="22"/>
                <w:szCs w:val="22"/>
                <w:lang w:eastAsia="es-EC"/>
              </w:rPr>
              <w:t>i</w:t>
            </w:r>
            <w:r>
              <w:rPr>
                <w:rFonts w:cs="Arial"/>
                <w:sz w:val="22"/>
                <w:szCs w:val="22"/>
                <w:lang w:eastAsia="es-EC"/>
              </w:rPr>
              <w:t>miento preventivo</w:t>
            </w:r>
          </w:p>
          <w:p w14:paraId="5C8D51FC" w14:textId="77777777" w:rsidR="000F4EBE" w:rsidRDefault="000F4EBE" w:rsidP="000F4EBE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0B67F026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2D74A7F0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7B1702BC" w14:textId="77777777" w:rsidR="00E80E0B" w:rsidRDefault="00E80E0B" w:rsidP="00DE0A74">
            <w:pPr>
              <w:pStyle w:val="NormalInd"/>
              <w:ind w:left="0"/>
              <w:rPr>
                <w:rFonts w:cs="Arial"/>
                <w:sz w:val="22"/>
                <w:szCs w:val="22"/>
                <w:lang w:eastAsia="es-EC"/>
              </w:rPr>
            </w:pPr>
          </w:p>
          <w:p w14:paraId="67F48000" w14:textId="6F298AF9" w:rsidR="00DD37D8" w:rsidRPr="00805625" w:rsidRDefault="00DD37D8" w:rsidP="00DE0A7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69F1A7C2" w14:textId="60AFA17C" w:rsidR="00D1604A" w:rsidRDefault="000F4EBE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1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Despliega la información del mantenimiento prevent</w:t>
            </w:r>
            <w:r>
              <w:rPr>
                <w:rFonts w:cs="Arial"/>
                <w:sz w:val="22"/>
                <w:szCs w:val="22"/>
                <w:lang w:eastAsia="es-EC"/>
              </w:rPr>
              <w:t>i</w:t>
            </w:r>
            <w:r>
              <w:rPr>
                <w:rFonts w:cs="Arial"/>
                <w:sz w:val="22"/>
                <w:szCs w:val="22"/>
                <w:lang w:eastAsia="es-EC"/>
              </w:rPr>
              <w:t>vo</w:t>
            </w:r>
            <w:r w:rsidR="00D1604A" w:rsidRPr="00805625">
              <w:rPr>
                <w:rFonts w:cs="Arial"/>
                <w:sz w:val="22"/>
                <w:szCs w:val="22"/>
                <w:lang w:eastAsia="es-EC"/>
              </w:rPr>
              <w:t xml:space="preserve">: </w:t>
            </w:r>
          </w:p>
          <w:p w14:paraId="42D67B00" w14:textId="77777777" w:rsidR="00E80E0B" w:rsidRDefault="00E80E0B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7BBDCC8" w14:textId="732D9A46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usuario</w:t>
            </w:r>
            <w:r w:rsidR="00D45182">
              <w:rPr>
                <w:sz w:val="22"/>
                <w:szCs w:val="22"/>
                <w:lang w:eastAsia="es-EC"/>
              </w:rPr>
              <w:t xml:space="preserve"> conductor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4D1199DB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37483F0D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69A79D0D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5E40F8ED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7D9A89F0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2CAAC755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2EADC732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5BBF8F4C" w14:textId="77777777" w:rsidR="00E80E0B" w:rsidRDefault="00E80E0B" w:rsidP="00E80E0B">
            <w:pPr>
              <w:pStyle w:val="NormalInd"/>
              <w:ind w:left="0"/>
              <w:rPr>
                <w:lang w:eastAsia="es-EC"/>
              </w:rPr>
            </w:pPr>
          </w:p>
          <w:p w14:paraId="5EE9310C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vehíc</w:t>
            </w:r>
            <w:r>
              <w:rPr>
                <w:sz w:val="22"/>
                <w:szCs w:val="22"/>
                <w:lang w:eastAsia="es-EC"/>
              </w:rPr>
              <w:t>u</w:t>
            </w:r>
            <w:r>
              <w:rPr>
                <w:sz w:val="22"/>
                <w:szCs w:val="22"/>
                <w:lang w:eastAsia="es-EC"/>
              </w:rPr>
              <w:t>lo.</w:t>
            </w:r>
          </w:p>
          <w:p w14:paraId="330B7C6A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5AB0CD4A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4BC08778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3419DC8A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Modelo.</w:t>
            </w:r>
          </w:p>
          <w:p w14:paraId="5F2E5AB8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105B34B7" w14:textId="77777777" w:rsidR="00E80E0B" w:rsidRPr="00064B31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16020B3A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67757321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prom</w:t>
            </w:r>
            <w:r w:rsidRPr="00BB5F83">
              <w:rPr>
                <w:sz w:val="22"/>
                <w:szCs w:val="22"/>
                <w:lang w:eastAsia="es-EC"/>
              </w:rPr>
              <w:t>e</w:t>
            </w:r>
            <w:r w:rsidRPr="00BB5F83">
              <w:rPr>
                <w:sz w:val="22"/>
                <w:szCs w:val="22"/>
                <w:lang w:eastAsia="es-EC"/>
              </w:rPr>
              <w:t>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1FCEA8A2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56281B0D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5BA2B782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Valor del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0C66E4C0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lastRenderedPageBreak/>
              <w:t xml:space="preserve">Estado. </w:t>
            </w:r>
          </w:p>
          <w:p w14:paraId="6BE62451" w14:textId="2B20A8D7" w:rsidR="007E1625" w:rsidRDefault="007E162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Disponibilidad.</w:t>
            </w:r>
          </w:p>
          <w:p w14:paraId="6FC3A10B" w14:textId="77777777" w:rsidR="00E80E0B" w:rsidRDefault="00E80E0B" w:rsidP="00E80E0B">
            <w:pPr>
              <w:pStyle w:val="NormalInd"/>
              <w:ind w:left="720"/>
              <w:rPr>
                <w:rFonts w:cs="Arial"/>
                <w:sz w:val="22"/>
                <w:szCs w:val="22"/>
                <w:lang w:eastAsia="es-EC"/>
              </w:rPr>
            </w:pPr>
          </w:p>
          <w:p w14:paraId="3F060BE5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mant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nimiento preventivo.</w:t>
            </w:r>
          </w:p>
          <w:p w14:paraId="6603356B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Aceite del motor.</w:t>
            </w:r>
          </w:p>
          <w:p w14:paraId="242532EC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 frenos.</w:t>
            </w:r>
          </w:p>
          <w:p w14:paraId="421F5489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del refrig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rante.</w:t>
            </w:r>
          </w:p>
          <w:p w14:paraId="46FAEC94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 la dire</w:t>
            </w:r>
            <w:r>
              <w:rPr>
                <w:sz w:val="22"/>
                <w:szCs w:val="22"/>
                <w:lang w:eastAsia="es-EC"/>
              </w:rPr>
              <w:t>c</w:t>
            </w:r>
            <w:r>
              <w:rPr>
                <w:sz w:val="22"/>
                <w:szCs w:val="22"/>
                <w:lang w:eastAsia="es-EC"/>
              </w:rPr>
              <w:t>ción hidráulica.</w:t>
            </w:r>
          </w:p>
          <w:p w14:paraId="2352B752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</w:t>
            </w:r>
            <w:r w:rsidRPr="0039006E">
              <w:rPr>
                <w:sz w:val="22"/>
                <w:szCs w:val="22"/>
                <w:lang w:eastAsia="es-EC"/>
              </w:rPr>
              <w:t>ceite de la caja de cambios.</w:t>
            </w:r>
          </w:p>
          <w:p w14:paraId="1EFA0784" w14:textId="6B3ED4C7" w:rsidR="007E1625" w:rsidRPr="0039006E" w:rsidRDefault="007E162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769FBB12" w14:textId="77777777" w:rsidR="00DE0A74" w:rsidRDefault="00DE0A74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ADA5569" w14:textId="77777777" w:rsidR="000F4EBE" w:rsidRDefault="000F4EBE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028FDFA" w14:textId="6E9DCE46" w:rsidR="000F4EBE" w:rsidRDefault="009E3B01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0F4EBE">
              <w:rPr>
                <w:rFonts w:cs="Arial"/>
                <w:sz w:val="22"/>
                <w:szCs w:val="22"/>
                <w:lang w:eastAsia="es-EC"/>
              </w:rPr>
              <w:t>.  Almacena información del mantenimiento preventivo. (FA1-F</w:t>
            </w:r>
            <w:r w:rsidR="00021A4E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0F4EBE">
              <w:rPr>
                <w:rFonts w:cs="Arial"/>
                <w:sz w:val="22"/>
                <w:szCs w:val="22"/>
                <w:lang w:eastAsia="es-EC"/>
              </w:rPr>
              <w:t>2)</w:t>
            </w:r>
          </w:p>
          <w:p w14:paraId="4FA44785" w14:textId="77777777" w:rsidR="000F4EBE" w:rsidRDefault="000F4EBE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F736B64" w14:textId="7B358B3C" w:rsidR="00D1604A" w:rsidRPr="00805625" w:rsidRDefault="009E3B01" w:rsidP="000F4E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0F4EBE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</w:tc>
      </w:tr>
      <w:tr w:rsidR="008216B2" w:rsidRPr="00805625" w14:paraId="793DBFE2" w14:textId="77777777" w:rsidTr="008F65C1">
        <w:tc>
          <w:tcPr>
            <w:tcW w:w="3147" w:type="dxa"/>
          </w:tcPr>
          <w:p w14:paraId="06293E48" w14:textId="77777777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normal</w:t>
            </w:r>
          </w:p>
        </w:tc>
        <w:tc>
          <w:tcPr>
            <w:tcW w:w="5857" w:type="dxa"/>
            <w:gridSpan w:val="2"/>
          </w:tcPr>
          <w:p w14:paraId="7B54A4A8" w14:textId="559FB801" w:rsidR="008216B2" w:rsidRPr="00805625" w:rsidRDefault="008216B2" w:rsidP="00BF6D69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SF1 Actualizar mantenimiento</w:t>
            </w:r>
            <w:r w:rsidR="00BF6D69">
              <w:rPr>
                <w:sz w:val="22"/>
                <w:szCs w:val="22"/>
                <w:lang w:eastAsia="es-EC"/>
              </w:rPr>
              <w:t xml:space="preserve"> preventivo</w:t>
            </w:r>
          </w:p>
        </w:tc>
      </w:tr>
      <w:tr w:rsidR="008216B2" w:rsidRPr="00805625" w14:paraId="743DBFAE" w14:textId="77777777" w:rsidTr="00007404">
        <w:tc>
          <w:tcPr>
            <w:tcW w:w="3147" w:type="dxa"/>
          </w:tcPr>
          <w:p w14:paraId="27035BF5" w14:textId="77777777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46EB961A" w14:textId="72C9814F" w:rsidR="008216B2" w:rsidRPr="00805625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Actor</w:t>
            </w:r>
          </w:p>
        </w:tc>
        <w:tc>
          <w:tcPr>
            <w:tcW w:w="3084" w:type="dxa"/>
          </w:tcPr>
          <w:p w14:paraId="56EA43F4" w14:textId="3772A930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Sistema</w:t>
            </w:r>
          </w:p>
        </w:tc>
      </w:tr>
      <w:tr w:rsidR="008216B2" w:rsidRPr="00805625" w14:paraId="5AFA28B5" w14:textId="77777777" w:rsidTr="00007404">
        <w:tc>
          <w:tcPr>
            <w:tcW w:w="3147" w:type="dxa"/>
          </w:tcPr>
          <w:p w14:paraId="50F72EDF" w14:textId="77777777" w:rsidR="008216B2" w:rsidRPr="00805625" w:rsidRDefault="008216B2" w:rsidP="00007404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2773" w:type="dxa"/>
          </w:tcPr>
          <w:p w14:paraId="350B9794" w14:textId="77777777" w:rsidR="000F4EBE" w:rsidRDefault="000F4EBE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8C2DE90" w14:textId="77777777" w:rsidR="000F4EBE" w:rsidRDefault="000F4EBE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6E0ECF8" w14:textId="77777777" w:rsidR="000F4EBE" w:rsidRDefault="000F4EBE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DEF9179" w14:textId="77777777" w:rsidR="000F4EBE" w:rsidRDefault="000F4EBE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AACD5AD" w14:textId="77777777" w:rsidR="000F4EBE" w:rsidRDefault="000F4EBE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38E3E52" w14:textId="77777777" w:rsidR="000F4EBE" w:rsidRDefault="000F4EBE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2F9758F" w14:textId="77777777" w:rsidR="000F4EBE" w:rsidRDefault="000F4EBE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71F910B" w14:textId="77777777" w:rsidR="000F4EBE" w:rsidRDefault="000F4EBE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10C1F46" w14:textId="77777777" w:rsidR="000F4EBE" w:rsidRDefault="000F4EBE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18ADD3" w14:textId="77777777" w:rsidR="000F4EBE" w:rsidRDefault="000F4EBE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2D158FC" w14:textId="77777777" w:rsidR="000F4EBE" w:rsidRDefault="000F4EBE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44F9383" w14:textId="77777777" w:rsidR="000F4EBE" w:rsidRDefault="000F4EBE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925AB4C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52939FC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9A234F1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ED5C477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9DEC494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2280FD9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5F4C682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A70386C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E318736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D1D05BE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D725636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6625021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4A8B4CB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72C8911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293294A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2A3ED1A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5CBC388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518FE05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AD5AF79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2B9B4DB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95C3828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1E34773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738D65A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A8410C9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784E3E8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02822E8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4ED00023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CA22119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2DC8285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3087D1E7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658C5D7D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4EB64B1" w14:textId="77777777" w:rsidR="007E1625" w:rsidRDefault="007E1625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bookmarkStart w:id="2" w:name="_GoBack"/>
            <w:bookmarkEnd w:id="2"/>
          </w:p>
          <w:p w14:paraId="0BDAEBE0" w14:textId="77777777" w:rsidR="000F4EBE" w:rsidRDefault="000F4EBE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39A45B3" w14:textId="770B6CFE" w:rsidR="000F4EBE" w:rsidRDefault="000F4EBE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2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Actualiza el manten</w:t>
            </w:r>
            <w:r>
              <w:rPr>
                <w:rFonts w:cs="Arial"/>
                <w:sz w:val="22"/>
                <w:szCs w:val="22"/>
                <w:lang w:eastAsia="es-EC"/>
              </w:rPr>
              <w:t>i</w:t>
            </w:r>
            <w:r>
              <w:rPr>
                <w:rFonts w:cs="Arial"/>
                <w:sz w:val="22"/>
                <w:szCs w:val="22"/>
                <w:lang w:eastAsia="es-EC"/>
              </w:rPr>
              <w:t>miento preventivo.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</w:p>
          <w:p w14:paraId="6070CEB9" w14:textId="77777777" w:rsidR="000F4EBE" w:rsidRDefault="000F4EBE" w:rsidP="000F4EB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E461762" w14:textId="502B76C8" w:rsidR="008216B2" w:rsidRPr="00805625" w:rsidRDefault="008216B2" w:rsidP="000F4EBE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  <w:tc>
          <w:tcPr>
            <w:tcW w:w="3084" w:type="dxa"/>
          </w:tcPr>
          <w:p w14:paraId="31FBB889" w14:textId="40B451B7" w:rsidR="008216B2" w:rsidRDefault="000F4EBE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lastRenderedPageBreak/>
              <w:t>1</w:t>
            </w:r>
            <w:r w:rsidRPr="00805625">
              <w:rPr>
                <w:rFonts w:cs="Arial"/>
                <w:sz w:val="22"/>
                <w:szCs w:val="22"/>
                <w:lang w:eastAsia="es-EC"/>
              </w:rPr>
              <w:t xml:space="preserve">. </w:t>
            </w:r>
            <w:r>
              <w:rPr>
                <w:rFonts w:cs="Arial"/>
                <w:sz w:val="22"/>
                <w:szCs w:val="22"/>
                <w:lang w:eastAsia="es-EC"/>
              </w:rPr>
              <w:t>Despliega la información del mantenimiento prevent</w:t>
            </w:r>
            <w:r>
              <w:rPr>
                <w:rFonts w:cs="Arial"/>
                <w:sz w:val="22"/>
                <w:szCs w:val="22"/>
                <w:lang w:eastAsia="es-EC"/>
              </w:rPr>
              <w:t>i</w:t>
            </w:r>
            <w:r>
              <w:rPr>
                <w:rFonts w:cs="Arial"/>
                <w:sz w:val="22"/>
                <w:szCs w:val="22"/>
                <w:lang w:eastAsia="es-EC"/>
              </w:rPr>
              <w:t>vo para actualizar.</w:t>
            </w:r>
          </w:p>
          <w:p w14:paraId="20E32083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8E0022A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usuario conductor.</w:t>
            </w:r>
          </w:p>
          <w:p w14:paraId="44C00636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Cédula.</w:t>
            </w:r>
          </w:p>
          <w:p w14:paraId="15BB1053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Nombre.</w:t>
            </w:r>
          </w:p>
          <w:p w14:paraId="446DF74D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Apellido.</w:t>
            </w:r>
          </w:p>
          <w:p w14:paraId="49B512D3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Correo.</w:t>
            </w:r>
          </w:p>
          <w:p w14:paraId="429FF7ED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Cargo.</w:t>
            </w:r>
          </w:p>
          <w:p w14:paraId="0DF71FAF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Dependencia.</w:t>
            </w:r>
          </w:p>
          <w:p w14:paraId="5C873538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Estado.</w:t>
            </w:r>
          </w:p>
          <w:p w14:paraId="4A118B79" w14:textId="77777777" w:rsidR="007E1625" w:rsidRDefault="007E1625" w:rsidP="007E1625">
            <w:pPr>
              <w:pStyle w:val="NormalInd"/>
              <w:ind w:left="0"/>
              <w:rPr>
                <w:lang w:eastAsia="es-EC"/>
              </w:rPr>
            </w:pPr>
          </w:p>
          <w:p w14:paraId="1E206A8A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vehíc</w:t>
            </w:r>
            <w:r>
              <w:rPr>
                <w:sz w:val="22"/>
                <w:szCs w:val="22"/>
                <w:lang w:eastAsia="es-EC"/>
              </w:rPr>
              <w:t>u</w:t>
            </w:r>
            <w:r>
              <w:rPr>
                <w:sz w:val="22"/>
                <w:szCs w:val="22"/>
                <w:lang w:eastAsia="es-EC"/>
              </w:rPr>
              <w:t>lo.</w:t>
            </w:r>
          </w:p>
          <w:p w14:paraId="5CA3F1D8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Placa.</w:t>
            </w:r>
          </w:p>
          <w:p w14:paraId="1881D0C6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Matrícula.</w:t>
            </w:r>
          </w:p>
          <w:p w14:paraId="47330596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Marca.</w:t>
            </w:r>
          </w:p>
          <w:p w14:paraId="0B6A142D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Modelo.</w:t>
            </w:r>
          </w:p>
          <w:p w14:paraId="7F94BD2A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Color.</w:t>
            </w:r>
          </w:p>
          <w:p w14:paraId="0829E4A7" w14:textId="77777777" w:rsidR="007E1625" w:rsidRPr="00064B31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 w:rsidRPr="00064B31">
              <w:rPr>
                <w:sz w:val="22"/>
                <w:szCs w:val="22"/>
                <w:lang w:eastAsia="es-EC"/>
              </w:rPr>
              <w:t>Chasis.</w:t>
            </w:r>
          </w:p>
          <w:p w14:paraId="4A359FD4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Número del motor.</w:t>
            </w:r>
          </w:p>
          <w:p w14:paraId="06415499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</w:t>
            </w:r>
            <w:r w:rsidRPr="00BB5F83">
              <w:rPr>
                <w:sz w:val="22"/>
                <w:szCs w:val="22"/>
                <w:lang w:eastAsia="es-EC"/>
              </w:rPr>
              <w:t>ilometraje prom</w:t>
            </w:r>
            <w:r w:rsidRPr="00BB5F83">
              <w:rPr>
                <w:sz w:val="22"/>
                <w:szCs w:val="22"/>
                <w:lang w:eastAsia="es-EC"/>
              </w:rPr>
              <w:t>e</w:t>
            </w:r>
            <w:r w:rsidRPr="00BB5F83">
              <w:rPr>
                <w:sz w:val="22"/>
                <w:szCs w:val="22"/>
                <w:lang w:eastAsia="es-EC"/>
              </w:rPr>
              <w:t>dio por galón</w:t>
            </w:r>
            <w:r>
              <w:rPr>
                <w:sz w:val="22"/>
                <w:szCs w:val="22"/>
                <w:lang w:eastAsia="es-EC"/>
              </w:rPr>
              <w:t>.</w:t>
            </w:r>
          </w:p>
          <w:p w14:paraId="13571720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Kilometraje inicial.</w:t>
            </w:r>
          </w:p>
          <w:p w14:paraId="0F1EDA2E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Tipo de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2DA4C8FD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Valor del combust</w:t>
            </w:r>
            <w:r>
              <w:rPr>
                <w:sz w:val="22"/>
                <w:szCs w:val="22"/>
                <w:lang w:eastAsia="es-EC"/>
              </w:rPr>
              <w:t>i</w:t>
            </w:r>
            <w:r>
              <w:rPr>
                <w:sz w:val="22"/>
                <w:szCs w:val="22"/>
                <w:lang w:eastAsia="es-EC"/>
              </w:rPr>
              <w:t>ble.</w:t>
            </w:r>
          </w:p>
          <w:p w14:paraId="25BF672E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lastRenderedPageBreak/>
              <w:t xml:space="preserve">Estado. </w:t>
            </w:r>
          </w:p>
          <w:p w14:paraId="3AE61E50" w14:textId="77777777" w:rsidR="007E1625" w:rsidRDefault="007E1625" w:rsidP="007E1625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Disponibilidad.</w:t>
            </w:r>
          </w:p>
          <w:p w14:paraId="76F03431" w14:textId="77777777" w:rsidR="007E1625" w:rsidRDefault="007E1625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780F2A8B" w14:textId="77777777" w:rsidR="007E1625" w:rsidRDefault="007E1625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10BC2BFC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459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Información del mant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nimiento preventivo.</w:t>
            </w:r>
          </w:p>
          <w:p w14:paraId="1DF014D3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Aceite del motor.</w:t>
            </w:r>
          </w:p>
          <w:p w14:paraId="1E5BB7EC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 frenos.</w:t>
            </w:r>
          </w:p>
          <w:p w14:paraId="3FABA756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del refrig</w:t>
            </w:r>
            <w:r>
              <w:rPr>
                <w:sz w:val="22"/>
                <w:szCs w:val="22"/>
                <w:lang w:eastAsia="es-EC"/>
              </w:rPr>
              <w:t>e</w:t>
            </w:r>
            <w:r>
              <w:rPr>
                <w:sz w:val="22"/>
                <w:szCs w:val="22"/>
                <w:lang w:eastAsia="es-EC"/>
              </w:rPr>
              <w:t>rante.</w:t>
            </w:r>
          </w:p>
          <w:p w14:paraId="373F5679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Líquido de la dire</w:t>
            </w:r>
            <w:r>
              <w:rPr>
                <w:sz w:val="22"/>
                <w:szCs w:val="22"/>
                <w:lang w:eastAsia="es-EC"/>
              </w:rPr>
              <w:t>c</w:t>
            </w:r>
            <w:r>
              <w:rPr>
                <w:sz w:val="22"/>
                <w:szCs w:val="22"/>
                <w:lang w:eastAsia="es-EC"/>
              </w:rPr>
              <w:t>ción hidráulica.</w:t>
            </w:r>
          </w:p>
          <w:p w14:paraId="13E53DB2" w14:textId="77777777" w:rsidR="00E80E0B" w:rsidRDefault="00E80E0B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</w:t>
            </w:r>
            <w:r w:rsidRPr="0039006E">
              <w:rPr>
                <w:sz w:val="22"/>
                <w:szCs w:val="22"/>
                <w:lang w:eastAsia="es-EC"/>
              </w:rPr>
              <w:t>ceite de la caja de cambios.</w:t>
            </w:r>
          </w:p>
          <w:p w14:paraId="6475BB85" w14:textId="2674B0D3" w:rsidR="007E1625" w:rsidRPr="0039006E" w:rsidRDefault="007E1625" w:rsidP="00E80E0B">
            <w:pPr>
              <w:pStyle w:val="NormalInd"/>
              <w:numPr>
                <w:ilvl w:val="0"/>
                <w:numId w:val="10"/>
              </w:numPr>
              <w:ind w:left="884" w:hanging="283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Disponibilidad.</w:t>
            </w:r>
          </w:p>
          <w:p w14:paraId="1C718C36" w14:textId="77777777" w:rsidR="008216B2" w:rsidRDefault="008216B2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226C9D0C" w14:textId="77777777" w:rsidR="00FB1A9E" w:rsidRDefault="00FB1A9E" w:rsidP="00007404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03F3E9BF" w14:textId="656E5CF2" w:rsidR="00FB1A9E" w:rsidRDefault="009E3B01" w:rsidP="00FB1A9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3</w:t>
            </w:r>
            <w:r w:rsidR="00FB1A9E">
              <w:rPr>
                <w:rFonts w:cs="Arial"/>
                <w:sz w:val="22"/>
                <w:szCs w:val="22"/>
                <w:lang w:eastAsia="es-EC"/>
              </w:rPr>
              <w:t>.  Almacena la información actualizada del mantenimie</w:t>
            </w:r>
            <w:r w:rsidR="00FB1A9E">
              <w:rPr>
                <w:rFonts w:cs="Arial"/>
                <w:sz w:val="22"/>
                <w:szCs w:val="22"/>
                <w:lang w:eastAsia="es-EC"/>
              </w:rPr>
              <w:t>n</w:t>
            </w:r>
            <w:r w:rsidR="00FB1A9E">
              <w:rPr>
                <w:rFonts w:cs="Arial"/>
                <w:sz w:val="22"/>
                <w:szCs w:val="22"/>
                <w:lang w:eastAsia="es-EC"/>
              </w:rPr>
              <w:t>to preventivo. (FA1 - FA2)</w:t>
            </w:r>
          </w:p>
          <w:p w14:paraId="3F5AFFBB" w14:textId="77777777" w:rsidR="00FB1A9E" w:rsidRDefault="00FB1A9E" w:rsidP="00FB1A9E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</w:p>
          <w:p w14:paraId="55DB5935" w14:textId="0CFA8813" w:rsidR="008216B2" w:rsidRPr="00805625" w:rsidRDefault="009E3B01" w:rsidP="00FB1A9E">
            <w:pPr>
              <w:autoSpaceDE w:val="0"/>
              <w:autoSpaceDN w:val="0"/>
              <w:adjustRightInd w:val="0"/>
              <w:jc w:val="left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4</w:t>
            </w:r>
            <w:r w:rsidR="00FB1A9E">
              <w:rPr>
                <w:rFonts w:cs="Arial"/>
                <w:sz w:val="22"/>
                <w:szCs w:val="22"/>
                <w:lang w:eastAsia="es-EC"/>
              </w:rPr>
              <w:t>. Fin del caso de uso.</w:t>
            </w:r>
          </w:p>
        </w:tc>
      </w:tr>
      <w:tr w:rsidR="008216B2" w:rsidRPr="00805625" w14:paraId="67FDED60" w14:textId="77777777" w:rsidTr="00547C55">
        <w:tc>
          <w:tcPr>
            <w:tcW w:w="3147" w:type="dxa"/>
          </w:tcPr>
          <w:p w14:paraId="7BAADA77" w14:textId="099D7C5B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lastRenderedPageBreak/>
              <w:t>Flujo alternativo</w:t>
            </w:r>
          </w:p>
        </w:tc>
        <w:tc>
          <w:tcPr>
            <w:tcW w:w="5857" w:type="dxa"/>
            <w:gridSpan w:val="2"/>
          </w:tcPr>
          <w:p w14:paraId="5F7F8833" w14:textId="77777777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FA1: Error al no rellenar ningún campo</w:t>
            </w:r>
          </w:p>
          <w:p w14:paraId="0B52DD1C" w14:textId="43CB268D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Sucede cuando no se ingresa algún campo, muestra un mensaje que se ingrese el campo del formulario en ese momento.</w:t>
            </w:r>
          </w:p>
          <w:p w14:paraId="04F93FBC" w14:textId="7BD077AC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b/>
                <w:bCs/>
                <w:sz w:val="22"/>
                <w:szCs w:val="22"/>
                <w:lang w:eastAsia="es-EC"/>
              </w:rPr>
            </w:pP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 xml:space="preserve">FA2: Error al almacenar </w:t>
            </w:r>
            <w:r w:rsidR="000F4EBE">
              <w:rPr>
                <w:rFonts w:cs="Arial"/>
                <w:b/>
                <w:bCs/>
                <w:sz w:val="22"/>
                <w:szCs w:val="22"/>
                <w:lang w:eastAsia="es-EC"/>
              </w:rPr>
              <w:t>la información</w:t>
            </w:r>
            <w:r>
              <w:rPr>
                <w:rFonts w:cs="Arial"/>
                <w:b/>
                <w:bCs/>
                <w:sz w:val="22"/>
                <w:szCs w:val="22"/>
                <w:lang w:eastAsia="es-EC"/>
              </w:rPr>
              <w:t>.</w:t>
            </w:r>
          </w:p>
          <w:p w14:paraId="690ECA7D" w14:textId="2F94834C" w:rsidR="008216B2" w:rsidRDefault="008216B2" w:rsidP="009B1AE2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 xml:space="preserve">Sucede cuando existe un error al almacenar </w:t>
            </w:r>
            <w:r w:rsidR="005C57E4">
              <w:rPr>
                <w:rFonts w:cs="Arial"/>
                <w:sz w:val="22"/>
                <w:szCs w:val="22"/>
                <w:lang w:eastAsia="es-EC"/>
              </w:rPr>
              <w:t>la inform</w:t>
            </w:r>
            <w:r w:rsidR="005C57E4">
              <w:rPr>
                <w:rFonts w:cs="Arial"/>
                <w:sz w:val="22"/>
                <w:szCs w:val="22"/>
                <w:lang w:eastAsia="es-EC"/>
              </w:rPr>
              <w:t>a</w:t>
            </w:r>
            <w:r w:rsidR="005C57E4"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648BF334" w14:textId="48D0675F" w:rsidR="008216B2" w:rsidRPr="00805625" w:rsidRDefault="008216B2" w:rsidP="00AB1C6A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El flujo vuelve al paso 2</w:t>
            </w:r>
          </w:p>
        </w:tc>
      </w:tr>
      <w:tr w:rsidR="008216B2" w:rsidRPr="00805625" w14:paraId="66EB705B" w14:textId="77777777" w:rsidTr="00547C55">
        <w:tc>
          <w:tcPr>
            <w:tcW w:w="3147" w:type="dxa"/>
          </w:tcPr>
          <w:p w14:paraId="2C9FA5B5" w14:textId="7AA032DF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no funcion</w:t>
            </w:r>
            <w:r w:rsidRPr="00805625">
              <w:rPr>
                <w:sz w:val="22"/>
                <w:szCs w:val="22"/>
                <w:lang w:eastAsia="es-EC"/>
              </w:rPr>
              <w:t>a</w:t>
            </w:r>
            <w:r w:rsidRPr="00805625">
              <w:rPr>
                <w:sz w:val="22"/>
                <w:szCs w:val="22"/>
                <w:lang w:eastAsia="es-EC"/>
              </w:rPr>
              <w:t>les</w:t>
            </w:r>
          </w:p>
        </w:tc>
        <w:tc>
          <w:tcPr>
            <w:tcW w:w="5857" w:type="dxa"/>
            <w:gridSpan w:val="2"/>
          </w:tcPr>
          <w:p w14:paraId="03A4DE29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370CD773" w14:textId="77777777" w:rsidTr="00547C55">
        <w:tc>
          <w:tcPr>
            <w:tcW w:w="3147" w:type="dxa"/>
          </w:tcPr>
          <w:p w14:paraId="070F558B" w14:textId="6ECC9CA1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Excepciones</w:t>
            </w:r>
          </w:p>
        </w:tc>
        <w:tc>
          <w:tcPr>
            <w:tcW w:w="5857" w:type="dxa"/>
            <w:gridSpan w:val="2"/>
          </w:tcPr>
          <w:p w14:paraId="72516140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6D36F3DE" w14:textId="77777777" w:rsidTr="00547C55">
        <w:tc>
          <w:tcPr>
            <w:tcW w:w="3147" w:type="dxa"/>
          </w:tcPr>
          <w:p w14:paraId="02B232B8" w14:textId="4E3CF505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 xml:space="preserve">Prioridad </w:t>
            </w:r>
          </w:p>
        </w:tc>
        <w:tc>
          <w:tcPr>
            <w:tcW w:w="5857" w:type="dxa"/>
            <w:gridSpan w:val="2"/>
          </w:tcPr>
          <w:p w14:paraId="09506B74" w14:textId="5D2D902F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Alta</w:t>
            </w:r>
          </w:p>
        </w:tc>
      </w:tr>
      <w:tr w:rsidR="008216B2" w:rsidRPr="00805625" w14:paraId="74ACFD89" w14:textId="77777777" w:rsidTr="00547C55">
        <w:tc>
          <w:tcPr>
            <w:tcW w:w="3147" w:type="dxa"/>
          </w:tcPr>
          <w:p w14:paraId="7D444BD9" w14:textId="1390ACDE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Referencias cruzadas</w:t>
            </w:r>
          </w:p>
        </w:tc>
        <w:tc>
          <w:tcPr>
            <w:tcW w:w="5857" w:type="dxa"/>
            <w:gridSpan w:val="2"/>
          </w:tcPr>
          <w:p w14:paraId="401EB25A" w14:textId="57267A20" w:rsidR="008216B2" w:rsidRPr="00805625" w:rsidRDefault="00E80E0B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>
              <w:rPr>
                <w:sz w:val="22"/>
                <w:szCs w:val="22"/>
                <w:lang w:eastAsia="es-EC"/>
              </w:rPr>
              <w:t>De requer</w:t>
            </w:r>
            <w:r w:rsidR="006C1191">
              <w:rPr>
                <w:sz w:val="22"/>
                <w:szCs w:val="22"/>
                <w:lang w:eastAsia="es-EC"/>
              </w:rPr>
              <w:t>imiento REQ012</w:t>
            </w:r>
          </w:p>
        </w:tc>
      </w:tr>
      <w:tr w:rsidR="008216B2" w:rsidRPr="00805625" w14:paraId="1EF7BE2B" w14:textId="77777777" w:rsidTr="00547C55">
        <w:tc>
          <w:tcPr>
            <w:tcW w:w="3147" w:type="dxa"/>
          </w:tcPr>
          <w:p w14:paraId="2B875E9E" w14:textId="3044714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Requerimientos especiales</w:t>
            </w:r>
          </w:p>
        </w:tc>
        <w:tc>
          <w:tcPr>
            <w:tcW w:w="5857" w:type="dxa"/>
            <w:gridSpan w:val="2"/>
          </w:tcPr>
          <w:p w14:paraId="5F9434EB" w14:textId="2B02CCEF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Funcionales</w:t>
            </w:r>
          </w:p>
          <w:p w14:paraId="61D19344" w14:textId="00969C71" w:rsidR="008216B2" w:rsidRPr="00BF098F" w:rsidRDefault="008216B2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Capacidad </w:t>
            </w:r>
            <w:r>
              <w:rPr>
                <w:rFonts w:cs="Arial"/>
                <w:sz w:val="22"/>
                <w:szCs w:val="22"/>
                <w:lang w:eastAsia="es-EC"/>
              </w:rPr>
              <w:t>en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navegación </w:t>
            </w:r>
            <w:r>
              <w:rPr>
                <w:rFonts w:cs="Arial"/>
                <w:sz w:val="22"/>
                <w:szCs w:val="22"/>
                <w:lang w:eastAsia="es-EC"/>
              </w:rPr>
              <w:t>y en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recupe</w:t>
            </w:r>
            <w:r>
              <w:rPr>
                <w:rFonts w:cs="Arial"/>
                <w:sz w:val="22"/>
                <w:szCs w:val="22"/>
                <w:lang w:eastAsia="es-EC"/>
              </w:rPr>
              <w:t>ración de la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información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general</w:t>
            </w:r>
            <w:r>
              <w:rPr>
                <w:rFonts w:cs="Arial"/>
                <w:sz w:val="22"/>
                <w:szCs w:val="22"/>
                <w:lang w:eastAsia="es-EC"/>
              </w:rPr>
              <w:t xml:space="preserve"> </w:t>
            </w:r>
            <w:r w:rsidR="006C1191">
              <w:rPr>
                <w:rFonts w:cs="Arial"/>
                <w:sz w:val="22"/>
                <w:szCs w:val="22"/>
                <w:lang w:eastAsia="es-EC"/>
              </w:rPr>
              <w:t>en el registro del manten</w:t>
            </w:r>
            <w:r w:rsidR="006C1191">
              <w:rPr>
                <w:rFonts w:cs="Arial"/>
                <w:sz w:val="22"/>
                <w:szCs w:val="22"/>
                <w:lang w:eastAsia="es-EC"/>
              </w:rPr>
              <w:t>i</w:t>
            </w:r>
            <w:r w:rsidR="006C1191">
              <w:rPr>
                <w:rFonts w:cs="Arial"/>
                <w:sz w:val="22"/>
                <w:szCs w:val="22"/>
                <w:lang w:eastAsia="es-EC"/>
              </w:rPr>
              <w:t>miento preventivo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>.</w:t>
            </w:r>
          </w:p>
          <w:p w14:paraId="400B92D0" w14:textId="3C43A0D4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Usabilidad</w:t>
            </w:r>
          </w:p>
          <w:p w14:paraId="4178F977" w14:textId="379E3CBE" w:rsidR="008216B2" w:rsidRPr="00BF098F" w:rsidRDefault="008216B2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>Facilidad en el ingreso de informa</w:t>
            </w:r>
            <w:r>
              <w:rPr>
                <w:rFonts w:cs="Arial"/>
                <w:sz w:val="22"/>
                <w:szCs w:val="22"/>
                <w:lang w:eastAsia="es-EC"/>
              </w:rPr>
              <w:t>ción.</w:t>
            </w:r>
          </w:p>
          <w:p w14:paraId="59072558" w14:textId="4AEF284E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Confiabilidad</w:t>
            </w:r>
          </w:p>
          <w:p w14:paraId="182C3127" w14:textId="066EDEF9" w:rsidR="008216B2" w:rsidRPr="00BF098F" w:rsidRDefault="008216B2" w:rsidP="00BF098F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Validación de la </w:t>
            </w:r>
            <w:r>
              <w:rPr>
                <w:rFonts w:cs="Arial"/>
                <w:sz w:val="22"/>
                <w:szCs w:val="22"/>
                <w:lang w:eastAsia="es-EC"/>
              </w:rPr>
              <w:t>información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guardada co</w:t>
            </w:r>
            <w:r>
              <w:rPr>
                <w:rFonts w:cs="Arial"/>
                <w:sz w:val="22"/>
                <w:szCs w:val="22"/>
                <w:lang w:eastAsia="es-EC"/>
              </w:rPr>
              <w:t>mo</w:t>
            </w:r>
            <w:r w:rsidRPr="00BF098F">
              <w:rPr>
                <w:rFonts w:cs="Arial"/>
                <w:sz w:val="22"/>
                <w:szCs w:val="22"/>
                <w:lang w:eastAsia="es-EC"/>
              </w:rPr>
              <w:t xml:space="preserve"> la recuperada.</w:t>
            </w:r>
          </w:p>
          <w:p w14:paraId="72665366" w14:textId="47E3B33D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Rendimiento</w:t>
            </w:r>
          </w:p>
          <w:p w14:paraId="55277FC5" w14:textId="77777777" w:rsidR="008216B2" w:rsidRPr="00BF098F" w:rsidRDefault="008216B2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Rapidez al almacenar la información.</w:t>
            </w:r>
          </w:p>
          <w:p w14:paraId="7AA4FF83" w14:textId="64CFFE89" w:rsidR="008216B2" w:rsidRDefault="008216B2" w:rsidP="00BF098F">
            <w:pPr>
              <w:autoSpaceDE w:val="0"/>
              <w:autoSpaceDN w:val="0"/>
              <w:adjustRightInd w:val="0"/>
              <w:jc w:val="left"/>
              <w:rPr>
                <w:rFonts w:cs="Arial"/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Soporte</w:t>
            </w:r>
          </w:p>
          <w:p w14:paraId="034591D1" w14:textId="666CAEBA" w:rsidR="008216B2" w:rsidRPr="00805625" w:rsidRDefault="008216B2" w:rsidP="00BF098F">
            <w:pPr>
              <w:pStyle w:val="NormalInd"/>
              <w:numPr>
                <w:ilvl w:val="0"/>
                <w:numId w:val="9"/>
              </w:numPr>
              <w:rPr>
                <w:sz w:val="22"/>
                <w:szCs w:val="22"/>
                <w:lang w:eastAsia="es-EC"/>
              </w:rPr>
            </w:pPr>
            <w:r>
              <w:rPr>
                <w:rFonts w:cs="Arial"/>
                <w:sz w:val="22"/>
                <w:szCs w:val="22"/>
                <w:lang w:eastAsia="es-EC"/>
              </w:rPr>
              <w:t>Facilidad de edición de datos.</w:t>
            </w:r>
          </w:p>
        </w:tc>
      </w:tr>
      <w:tr w:rsidR="008216B2" w:rsidRPr="00805625" w14:paraId="5C88D7BE" w14:textId="77777777" w:rsidTr="00547C55">
        <w:tc>
          <w:tcPr>
            <w:tcW w:w="3147" w:type="dxa"/>
          </w:tcPr>
          <w:p w14:paraId="214736CA" w14:textId="4CBA8636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Asunciones y dependencias</w:t>
            </w:r>
          </w:p>
        </w:tc>
        <w:tc>
          <w:tcPr>
            <w:tcW w:w="5857" w:type="dxa"/>
            <w:gridSpan w:val="2"/>
          </w:tcPr>
          <w:p w14:paraId="440DB295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  <w:tr w:rsidR="008216B2" w:rsidRPr="00805625" w14:paraId="251642D6" w14:textId="77777777" w:rsidTr="00547C55">
        <w:tc>
          <w:tcPr>
            <w:tcW w:w="3147" w:type="dxa"/>
          </w:tcPr>
          <w:p w14:paraId="08C97728" w14:textId="7B489884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  <w:r w:rsidRPr="00805625">
              <w:rPr>
                <w:sz w:val="22"/>
                <w:szCs w:val="22"/>
                <w:lang w:eastAsia="es-EC"/>
              </w:rPr>
              <w:t>Notas adicionales</w:t>
            </w:r>
          </w:p>
        </w:tc>
        <w:tc>
          <w:tcPr>
            <w:tcW w:w="5857" w:type="dxa"/>
            <w:gridSpan w:val="2"/>
          </w:tcPr>
          <w:p w14:paraId="33ECF8EC" w14:textId="77777777" w:rsidR="008216B2" w:rsidRPr="00805625" w:rsidRDefault="008216B2" w:rsidP="000B1BFC">
            <w:pPr>
              <w:pStyle w:val="NormalInd"/>
              <w:ind w:left="0"/>
              <w:rPr>
                <w:sz w:val="22"/>
                <w:szCs w:val="22"/>
                <w:lang w:eastAsia="es-EC"/>
              </w:rPr>
            </w:pPr>
          </w:p>
        </w:tc>
      </w:tr>
    </w:tbl>
    <w:p w14:paraId="05D06559" w14:textId="14B6DEF6" w:rsidR="000B1BFC" w:rsidRPr="000B1BFC" w:rsidRDefault="000B1BFC" w:rsidP="000B1BFC">
      <w:pPr>
        <w:pStyle w:val="NormalInd"/>
        <w:ind w:left="0"/>
        <w:rPr>
          <w:lang w:eastAsia="es-EC"/>
        </w:rPr>
      </w:pPr>
    </w:p>
    <w:sectPr w:rsidR="000B1BFC" w:rsidRPr="000B1BFC" w:rsidSect="004D7EF9">
      <w:footerReference w:type="default" r:id="rId13"/>
      <w:pgSz w:w="11907" w:h="16840" w:code="9"/>
      <w:pgMar w:top="1418" w:right="1418" w:bottom="1418" w:left="1701" w:header="709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29DB41" w14:textId="77777777" w:rsidR="0052039B" w:rsidRDefault="0052039B" w:rsidP="0078035B">
      <w:pPr>
        <w:pStyle w:val="NormalInd"/>
      </w:pPr>
      <w:r>
        <w:separator/>
      </w:r>
    </w:p>
  </w:endnote>
  <w:endnote w:type="continuationSeparator" w:id="0">
    <w:p w14:paraId="0B8821D9" w14:textId="77777777" w:rsidR="0052039B" w:rsidRDefault="0052039B" w:rsidP="0078035B">
      <w:pPr>
        <w:pStyle w:val="NormalInd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55D9D3" w14:textId="77777777" w:rsidR="00E701BE" w:rsidRDefault="00E701BE">
    <w:pPr>
      <w:pStyle w:val="Piedepgina"/>
      <w:pBdr>
        <w:top w:val="single" w:sz="4" w:space="1" w:color="auto"/>
      </w:pBdr>
      <w:jc w:val="center"/>
      <w:rPr>
        <w:b/>
        <w:bCs/>
        <w:sz w:val="18"/>
      </w:rPr>
    </w:pPr>
    <w:r>
      <w:rPr>
        <w:b/>
        <w:bCs/>
        <w:sz w:val="18"/>
      </w:rPr>
      <w:t>CONFIDENCIAL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689DC3C2" w14:textId="77777777">
      <w:tc>
        <w:tcPr>
          <w:tcW w:w="3164" w:type="dxa"/>
        </w:tcPr>
        <w:p w14:paraId="31BC35EE" w14:textId="04E281CE" w:rsidR="00E701BE" w:rsidRPr="00455C15" w:rsidRDefault="00E701BE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</w:p>
      </w:tc>
      <w:tc>
        <w:tcPr>
          <w:tcW w:w="2825" w:type="dxa"/>
        </w:tcPr>
        <w:p w14:paraId="1C6DB1D2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374B8E45" w14:textId="5EEB5E0F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7E1625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7E1625">
            <w:rPr>
              <w:noProof/>
              <w:sz w:val="18"/>
            </w:rPr>
            <w:t>iii</w:t>
          </w:r>
          <w:r>
            <w:rPr>
              <w:sz w:val="18"/>
            </w:rPr>
            <w:fldChar w:fldCharType="end"/>
          </w:r>
        </w:p>
      </w:tc>
    </w:tr>
  </w:tbl>
  <w:p w14:paraId="076BC963" w14:textId="77777777" w:rsidR="00E701BE" w:rsidRDefault="00E701BE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164"/>
      <w:gridCol w:w="2825"/>
      <w:gridCol w:w="2799"/>
    </w:tblGrid>
    <w:tr w:rsidR="00E701BE" w14:paraId="19FB4E5D" w14:textId="77777777">
      <w:tc>
        <w:tcPr>
          <w:tcW w:w="3164" w:type="dxa"/>
        </w:tcPr>
        <w:p w14:paraId="6B5A359D" w14:textId="14B5A709" w:rsidR="00E701BE" w:rsidRPr="00455C15" w:rsidRDefault="00E701BE" w:rsidP="00CF32BB">
          <w:pPr>
            <w:pStyle w:val="Piedepgina"/>
            <w:tabs>
              <w:tab w:val="clear" w:pos="4394"/>
              <w:tab w:val="center" w:pos="5415"/>
            </w:tabs>
            <w:rPr>
              <w:lang w:val="en-US"/>
            </w:rPr>
          </w:pPr>
          <w:r>
            <w:t xml:space="preserve">© AME </w:t>
          </w:r>
        </w:p>
      </w:tc>
      <w:tc>
        <w:tcPr>
          <w:tcW w:w="2825" w:type="dxa"/>
        </w:tcPr>
        <w:p w14:paraId="7EC7B49A" w14:textId="77777777" w:rsidR="00E701BE" w:rsidRDefault="00E701BE">
          <w:pPr>
            <w:pStyle w:val="Piedepgina"/>
            <w:tabs>
              <w:tab w:val="clear" w:pos="4394"/>
              <w:tab w:val="center" w:pos="5415"/>
            </w:tabs>
            <w:jc w:val="center"/>
          </w:pPr>
          <w:r>
            <w:rPr>
              <w:b/>
              <w:bCs/>
              <w:sz w:val="18"/>
            </w:rPr>
            <w:t>CONFIDENCIAL</w:t>
          </w:r>
        </w:p>
      </w:tc>
      <w:tc>
        <w:tcPr>
          <w:tcW w:w="2799" w:type="dxa"/>
        </w:tcPr>
        <w:p w14:paraId="4E687FCA" w14:textId="16EDD490" w:rsidR="00E701BE" w:rsidRDefault="00E701BE">
          <w:pPr>
            <w:pStyle w:val="Piedepgina"/>
            <w:tabs>
              <w:tab w:val="clear" w:pos="4394"/>
              <w:tab w:val="center" w:pos="5415"/>
            </w:tabs>
            <w:jc w:val="right"/>
          </w:pPr>
          <w:r>
            <w:rPr>
              <w:sz w:val="18"/>
            </w:rPr>
            <w:t xml:space="preserve">Pág.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PAGE </w:instrText>
          </w:r>
          <w:r>
            <w:rPr>
              <w:sz w:val="18"/>
            </w:rPr>
            <w:fldChar w:fldCharType="separate"/>
          </w:r>
          <w:r w:rsidR="007E1625">
            <w:rPr>
              <w:noProof/>
              <w:sz w:val="18"/>
            </w:rPr>
            <w:t>3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de </w:t>
          </w:r>
          <w:r w:rsidR="00C651A3">
            <w:rPr>
              <w:rStyle w:val="Nmerodepgina"/>
              <w:sz w:val="18"/>
              <w:szCs w:val="18"/>
            </w:rPr>
            <w:t>3</w:t>
          </w:r>
        </w:p>
      </w:tc>
    </w:tr>
  </w:tbl>
  <w:p w14:paraId="58FA016D" w14:textId="77777777" w:rsidR="00E701BE" w:rsidRDefault="00E701B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8C01F" w14:textId="77777777" w:rsidR="0052039B" w:rsidRDefault="0052039B" w:rsidP="0078035B">
      <w:pPr>
        <w:pStyle w:val="NormalInd"/>
      </w:pPr>
      <w:r>
        <w:separator/>
      </w:r>
    </w:p>
  </w:footnote>
  <w:footnote w:type="continuationSeparator" w:id="0">
    <w:p w14:paraId="5BDE74B3" w14:textId="77777777" w:rsidR="0052039B" w:rsidRDefault="0052039B" w:rsidP="0078035B">
      <w:pPr>
        <w:pStyle w:val="NormalInd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  <w:bottom w:val="thickThinSmallGap" w:sz="24" w:space="0" w:color="auto"/>
      </w:tblBorders>
      <w:tblCellMar>
        <w:top w:w="57" w:type="dxa"/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79"/>
      <w:gridCol w:w="5509"/>
    </w:tblGrid>
    <w:tr w:rsidR="00E701BE" w14:paraId="2824DA48" w14:textId="77777777">
      <w:tc>
        <w:tcPr>
          <w:tcW w:w="3279" w:type="dxa"/>
        </w:tcPr>
        <w:p w14:paraId="3F5C2590" w14:textId="77777777" w:rsidR="00E701BE" w:rsidRPr="00E41C7E" w:rsidRDefault="00E701BE" w:rsidP="00092602">
          <w:pPr>
            <w:pStyle w:val="Piedepgina"/>
            <w:tabs>
              <w:tab w:val="clear" w:pos="4394"/>
              <w:tab w:val="clear" w:pos="8789"/>
              <w:tab w:val="left" w:pos="3255"/>
            </w:tabs>
            <w:rPr>
              <w:rFonts w:cs="Arial"/>
              <w:spacing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</w:p>
        <w:p w14:paraId="4D19E419" w14:textId="77777777" w:rsidR="00E701BE" w:rsidRPr="00092602" w:rsidRDefault="00E701BE" w:rsidP="00092602"/>
      </w:tc>
      <w:tc>
        <w:tcPr>
          <w:tcW w:w="5509" w:type="dxa"/>
        </w:tcPr>
        <w:p w14:paraId="7550644D" w14:textId="77777777" w:rsidR="00E701BE" w:rsidRDefault="00E701BE" w:rsidP="00092602">
          <w:pPr>
            <w:pStyle w:val="Piedepgina"/>
            <w:jc w:val="right"/>
          </w:pPr>
        </w:p>
      </w:tc>
    </w:tr>
  </w:tbl>
  <w:p w14:paraId="28D6BCD2" w14:textId="77777777" w:rsidR="00E701BE" w:rsidRDefault="00E701B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7F0E6" w14:textId="77777777" w:rsidR="00E701BE" w:rsidRDefault="00E701BE">
    <w:pPr>
      <w:pStyle w:val="Encabezado"/>
    </w:pPr>
  </w:p>
  <w:p w14:paraId="1D818598" w14:textId="078550AA" w:rsidR="00E701BE" w:rsidRDefault="00E701BE">
    <w:pPr>
      <w:pStyle w:val="Encabezado"/>
    </w:pPr>
    <w:r>
      <w:t xml:space="preserve">DOCUMENTO DE </w:t>
    </w:r>
    <w:r w:rsidR="00663EBD">
      <w:t>DIAGRAMAS DE CASOS DE USO</w:t>
    </w:r>
    <w:r>
      <w:t xml:space="preserve"> </w:t>
    </w:r>
    <w:r>
      <w:tab/>
    </w:r>
    <w:r>
      <w:tab/>
    </w:r>
    <w:r>
      <w:fldChar w:fldCharType="begin"/>
    </w:r>
    <w:r>
      <w:instrText xml:space="preserve"> REF Code \h </w:instrText>
    </w:r>
    <w:r>
      <w:fldChar w:fldCharType="separate"/>
    </w:r>
    <w:r>
      <w:rPr>
        <w:rFonts w:ascii="Bookman Old Style" w:hAnsi="Bookman Old Style"/>
        <w:color w:val="999999"/>
        <w:lang w:val="es-ES"/>
      </w:rPr>
      <w:t>AME</w:t>
    </w:r>
    <w:r w:rsidRPr="000449A8">
      <w:rPr>
        <w:rFonts w:ascii="Bookman Old Style" w:hAnsi="Bookman Old Style"/>
        <w:color w:val="999999"/>
        <w:lang w:val="es-ES"/>
      </w:rPr>
      <w:t>-EC</w:t>
    </w:r>
    <w:r>
      <w:fldChar w:fldCharType="end"/>
    </w:r>
  </w:p>
  <w:p w14:paraId="0CEECA20" w14:textId="1A4FC6BD" w:rsidR="00E701BE" w:rsidRDefault="0052039B">
    <w:pPr>
      <w:pStyle w:val="Encabezado"/>
      <w:pBdr>
        <w:bottom w:val="single" w:sz="4" w:space="1" w:color="auto"/>
      </w:pBdr>
    </w:pPr>
    <w:r>
      <w:fldChar w:fldCharType="begin"/>
    </w:r>
    <w:r>
      <w:instrText xml:space="preserve"> SUBJECT  \* MERGEFORMAT </w:instrText>
    </w:r>
    <w:r>
      <w:fldChar w:fldCharType="separate"/>
    </w:r>
    <w:r w:rsidR="00E701BE">
      <w:t>Módulo Coordinación Administrativa</w:t>
    </w:r>
    <w:r>
      <w:fldChar w:fldCharType="end"/>
    </w:r>
    <w:r w:rsidR="00E701BE">
      <w:tab/>
    </w:r>
    <w:r w:rsidR="00E701BE">
      <w:tab/>
      <w:t xml:space="preserve">Versión </w:t>
    </w:r>
    <w:r w:rsidR="00E701BE">
      <w:fldChar w:fldCharType="begin"/>
    </w:r>
    <w:r w:rsidR="00E701BE">
      <w:instrText xml:space="preserve"> REF Version \h </w:instrText>
    </w:r>
    <w:r w:rsidR="00E701BE">
      <w:fldChar w:fldCharType="separate"/>
    </w:r>
    <w:r w:rsidR="00547C55">
      <w:rPr>
        <w:rFonts w:ascii="Bookman Old Style" w:hAnsi="Bookman Old Style"/>
      </w:rPr>
      <w:t>[1.0.</w:t>
    </w:r>
    <w:r w:rsidR="006C1191">
      <w:rPr>
        <w:rFonts w:ascii="Bookman Old Style" w:hAnsi="Bookman Old Style"/>
      </w:rPr>
      <w:t>2</w:t>
    </w:r>
    <w:r w:rsidR="00E701BE" w:rsidRPr="000449A8">
      <w:rPr>
        <w:rFonts w:ascii="Bookman Old Style" w:hAnsi="Bookman Old Style"/>
      </w:rPr>
      <w:t>]</w:t>
    </w:r>
    <w:r w:rsidR="00E701BE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E80"/>
    <w:multiLevelType w:val="hybridMultilevel"/>
    <w:tmpl w:val="FE1402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A016C2"/>
    <w:multiLevelType w:val="hybridMultilevel"/>
    <w:tmpl w:val="B08ECA7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BC211B5"/>
    <w:multiLevelType w:val="hybridMultilevel"/>
    <w:tmpl w:val="A7A2821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2414D5"/>
    <w:multiLevelType w:val="multilevel"/>
    <w:tmpl w:val="33F6B50A"/>
    <w:lvl w:ilvl="0">
      <w:start w:val="1"/>
      <w:numFmt w:val="decimal"/>
      <w:pStyle w:val="Ttulo1"/>
      <w:lvlText w:val="%1"/>
      <w:lvlJc w:val="left"/>
      <w:pPr>
        <w:tabs>
          <w:tab w:val="num" w:pos="538"/>
        </w:tabs>
        <w:ind w:left="538" w:hanging="42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425" w:hanging="425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09" w:hanging="709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080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5A4B2780"/>
    <w:multiLevelType w:val="hybridMultilevel"/>
    <w:tmpl w:val="3FA8760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1A12A2E"/>
    <w:multiLevelType w:val="hybridMultilevel"/>
    <w:tmpl w:val="CE88C20A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C31775"/>
    <w:multiLevelType w:val="hybridMultilevel"/>
    <w:tmpl w:val="41CE0858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D2E5D0A"/>
    <w:multiLevelType w:val="hybridMultilevel"/>
    <w:tmpl w:val="03226A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7"/>
  </w:num>
  <w:num w:numId="10">
    <w:abstractNumId w:val="1"/>
  </w:num>
  <w:num w:numId="11">
    <w:abstractNumId w:val="4"/>
  </w:num>
  <w:num w:numId="12">
    <w:abstractNumId w:val="5"/>
  </w:num>
  <w:num w:numId="13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567"/>
  <w:autoHyphenation/>
  <w:hyphenationZone w:val="357"/>
  <w:drawingGridHorizontalSpacing w:val="113"/>
  <w:drawingGridVerticalSpacing w:val="11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EC6"/>
    <w:rsid w:val="0000238F"/>
    <w:rsid w:val="0000262C"/>
    <w:rsid w:val="00002DB0"/>
    <w:rsid w:val="0000506D"/>
    <w:rsid w:val="00005341"/>
    <w:rsid w:val="00006034"/>
    <w:rsid w:val="000106BA"/>
    <w:rsid w:val="000143A8"/>
    <w:rsid w:val="00020147"/>
    <w:rsid w:val="000201A9"/>
    <w:rsid w:val="00021A4E"/>
    <w:rsid w:val="00031BAD"/>
    <w:rsid w:val="00034389"/>
    <w:rsid w:val="00034C90"/>
    <w:rsid w:val="00037304"/>
    <w:rsid w:val="0003736D"/>
    <w:rsid w:val="000449A8"/>
    <w:rsid w:val="00046859"/>
    <w:rsid w:val="00046DFA"/>
    <w:rsid w:val="00047685"/>
    <w:rsid w:val="0005459C"/>
    <w:rsid w:val="00056B45"/>
    <w:rsid w:val="00056CE0"/>
    <w:rsid w:val="0005777F"/>
    <w:rsid w:val="00061141"/>
    <w:rsid w:val="00061518"/>
    <w:rsid w:val="00065C2F"/>
    <w:rsid w:val="00071123"/>
    <w:rsid w:val="00072535"/>
    <w:rsid w:val="000758D9"/>
    <w:rsid w:val="000769C9"/>
    <w:rsid w:val="00077532"/>
    <w:rsid w:val="000807F5"/>
    <w:rsid w:val="000809C4"/>
    <w:rsid w:val="00081CD9"/>
    <w:rsid w:val="000827F3"/>
    <w:rsid w:val="0009041F"/>
    <w:rsid w:val="00092070"/>
    <w:rsid w:val="00092602"/>
    <w:rsid w:val="00092A32"/>
    <w:rsid w:val="00092F3B"/>
    <w:rsid w:val="00093B30"/>
    <w:rsid w:val="0009547A"/>
    <w:rsid w:val="00096258"/>
    <w:rsid w:val="00097DDF"/>
    <w:rsid w:val="000A3623"/>
    <w:rsid w:val="000B02B0"/>
    <w:rsid w:val="000B137F"/>
    <w:rsid w:val="000B1BFC"/>
    <w:rsid w:val="000B43C8"/>
    <w:rsid w:val="000C18C5"/>
    <w:rsid w:val="000C34F8"/>
    <w:rsid w:val="000C40F8"/>
    <w:rsid w:val="000C4BB4"/>
    <w:rsid w:val="000C5D2A"/>
    <w:rsid w:val="000D1767"/>
    <w:rsid w:val="000D1EE7"/>
    <w:rsid w:val="000D24D9"/>
    <w:rsid w:val="000D2A7B"/>
    <w:rsid w:val="000D65AD"/>
    <w:rsid w:val="000D7800"/>
    <w:rsid w:val="000E3D24"/>
    <w:rsid w:val="000E7053"/>
    <w:rsid w:val="000E7C0F"/>
    <w:rsid w:val="000F15A8"/>
    <w:rsid w:val="000F2122"/>
    <w:rsid w:val="000F23F7"/>
    <w:rsid w:val="000F4EBE"/>
    <w:rsid w:val="000F6F4B"/>
    <w:rsid w:val="00107373"/>
    <w:rsid w:val="00112FC1"/>
    <w:rsid w:val="0011470B"/>
    <w:rsid w:val="0011688C"/>
    <w:rsid w:val="001171A0"/>
    <w:rsid w:val="001174D0"/>
    <w:rsid w:val="0012011D"/>
    <w:rsid w:val="00122F69"/>
    <w:rsid w:val="001235B7"/>
    <w:rsid w:val="001238D0"/>
    <w:rsid w:val="00126422"/>
    <w:rsid w:val="00126F8E"/>
    <w:rsid w:val="001275D9"/>
    <w:rsid w:val="00132107"/>
    <w:rsid w:val="001324C1"/>
    <w:rsid w:val="00134342"/>
    <w:rsid w:val="001350C4"/>
    <w:rsid w:val="001368AD"/>
    <w:rsid w:val="00137B72"/>
    <w:rsid w:val="00146235"/>
    <w:rsid w:val="00146EBC"/>
    <w:rsid w:val="0015544C"/>
    <w:rsid w:val="0015554D"/>
    <w:rsid w:val="00155C23"/>
    <w:rsid w:val="0015636C"/>
    <w:rsid w:val="00156DB9"/>
    <w:rsid w:val="0016316E"/>
    <w:rsid w:val="0016377A"/>
    <w:rsid w:val="001655E8"/>
    <w:rsid w:val="00167E7A"/>
    <w:rsid w:val="001752EE"/>
    <w:rsid w:val="001758BD"/>
    <w:rsid w:val="001767DD"/>
    <w:rsid w:val="001768D0"/>
    <w:rsid w:val="001773E2"/>
    <w:rsid w:val="001825E7"/>
    <w:rsid w:val="0018495F"/>
    <w:rsid w:val="00186632"/>
    <w:rsid w:val="00191A11"/>
    <w:rsid w:val="0019233B"/>
    <w:rsid w:val="001926B2"/>
    <w:rsid w:val="001947AE"/>
    <w:rsid w:val="00194967"/>
    <w:rsid w:val="00196184"/>
    <w:rsid w:val="001A4EC3"/>
    <w:rsid w:val="001A7188"/>
    <w:rsid w:val="001A7514"/>
    <w:rsid w:val="001A75F1"/>
    <w:rsid w:val="001B11D4"/>
    <w:rsid w:val="001B139A"/>
    <w:rsid w:val="001B44B3"/>
    <w:rsid w:val="001B78ED"/>
    <w:rsid w:val="001C0D57"/>
    <w:rsid w:val="001C26FF"/>
    <w:rsid w:val="001C2A69"/>
    <w:rsid w:val="001C3AFB"/>
    <w:rsid w:val="001C557D"/>
    <w:rsid w:val="001C6BA7"/>
    <w:rsid w:val="001C7DB1"/>
    <w:rsid w:val="001D0E38"/>
    <w:rsid w:val="001D323B"/>
    <w:rsid w:val="001D4889"/>
    <w:rsid w:val="001E0FE1"/>
    <w:rsid w:val="001E35C1"/>
    <w:rsid w:val="001F0A7D"/>
    <w:rsid w:val="001F0BEF"/>
    <w:rsid w:val="001F1A4D"/>
    <w:rsid w:val="001F1FE4"/>
    <w:rsid w:val="001F293F"/>
    <w:rsid w:val="001F7A66"/>
    <w:rsid w:val="00201F98"/>
    <w:rsid w:val="00202970"/>
    <w:rsid w:val="002039BC"/>
    <w:rsid w:val="00204899"/>
    <w:rsid w:val="002049CB"/>
    <w:rsid w:val="002053B2"/>
    <w:rsid w:val="00207480"/>
    <w:rsid w:val="00207A14"/>
    <w:rsid w:val="002130F2"/>
    <w:rsid w:val="0021403C"/>
    <w:rsid w:val="00214630"/>
    <w:rsid w:val="00216AAE"/>
    <w:rsid w:val="00220F83"/>
    <w:rsid w:val="002218C5"/>
    <w:rsid w:val="002229A2"/>
    <w:rsid w:val="00223813"/>
    <w:rsid w:val="00223F6B"/>
    <w:rsid w:val="0022448D"/>
    <w:rsid w:val="00226F11"/>
    <w:rsid w:val="002275EC"/>
    <w:rsid w:val="00231C8F"/>
    <w:rsid w:val="002336DE"/>
    <w:rsid w:val="00233E95"/>
    <w:rsid w:val="00234927"/>
    <w:rsid w:val="00234EC4"/>
    <w:rsid w:val="00240B05"/>
    <w:rsid w:val="00243514"/>
    <w:rsid w:val="002529B0"/>
    <w:rsid w:val="00253C7D"/>
    <w:rsid w:val="002572B9"/>
    <w:rsid w:val="00263294"/>
    <w:rsid w:val="0027039F"/>
    <w:rsid w:val="0027076C"/>
    <w:rsid w:val="00271F28"/>
    <w:rsid w:val="0027260C"/>
    <w:rsid w:val="00272914"/>
    <w:rsid w:val="00272C33"/>
    <w:rsid w:val="00273882"/>
    <w:rsid w:val="00276658"/>
    <w:rsid w:val="0027761A"/>
    <w:rsid w:val="0028017B"/>
    <w:rsid w:val="0028281A"/>
    <w:rsid w:val="002837B7"/>
    <w:rsid w:val="00286E29"/>
    <w:rsid w:val="00290170"/>
    <w:rsid w:val="002901EB"/>
    <w:rsid w:val="0029255C"/>
    <w:rsid w:val="00293073"/>
    <w:rsid w:val="002A02A5"/>
    <w:rsid w:val="002A0E53"/>
    <w:rsid w:val="002A263A"/>
    <w:rsid w:val="002A37E3"/>
    <w:rsid w:val="002B1F09"/>
    <w:rsid w:val="002B3052"/>
    <w:rsid w:val="002B7108"/>
    <w:rsid w:val="002C03CD"/>
    <w:rsid w:val="002C071D"/>
    <w:rsid w:val="002C1300"/>
    <w:rsid w:val="002C2D45"/>
    <w:rsid w:val="002C3490"/>
    <w:rsid w:val="002C4F08"/>
    <w:rsid w:val="002C50EB"/>
    <w:rsid w:val="002C5970"/>
    <w:rsid w:val="002C727D"/>
    <w:rsid w:val="002D4C0C"/>
    <w:rsid w:val="002D5F49"/>
    <w:rsid w:val="002D6797"/>
    <w:rsid w:val="002D792D"/>
    <w:rsid w:val="002E3CD3"/>
    <w:rsid w:val="002E5B1D"/>
    <w:rsid w:val="002E646A"/>
    <w:rsid w:val="002E68FF"/>
    <w:rsid w:val="002E6B05"/>
    <w:rsid w:val="002E6FC6"/>
    <w:rsid w:val="002E73CC"/>
    <w:rsid w:val="002E7980"/>
    <w:rsid w:val="002F0C01"/>
    <w:rsid w:val="002F2112"/>
    <w:rsid w:val="002F4EAD"/>
    <w:rsid w:val="002F6862"/>
    <w:rsid w:val="00301BAE"/>
    <w:rsid w:val="003060A2"/>
    <w:rsid w:val="00311157"/>
    <w:rsid w:val="00311D25"/>
    <w:rsid w:val="0031217D"/>
    <w:rsid w:val="00313595"/>
    <w:rsid w:val="003161AF"/>
    <w:rsid w:val="0031796A"/>
    <w:rsid w:val="00317DE7"/>
    <w:rsid w:val="00321156"/>
    <w:rsid w:val="00322423"/>
    <w:rsid w:val="00327368"/>
    <w:rsid w:val="003278DE"/>
    <w:rsid w:val="00327C7A"/>
    <w:rsid w:val="00330013"/>
    <w:rsid w:val="003301E4"/>
    <w:rsid w:val="003325E4"/>
    <w:rsid w:val="003344EC"/>
    <w:rsid w:val="00335CEF"/>
    <w:rsid w:val="00336F36"/>
    <w:rsid w:val="00340587"/>
    <w:rsid w:val="0034535C"/>
    <w:rsid w:val="00346292"/>
    <w:rsid w:val="00350D94"/>
    <w:rsid w:val="00352A78"/>
    <w:rsid w:val="00353F61"/>
    <w:rsid w:val="00354906"/>
    <w:rsid w:val="00354DBA"/>
    <w:rsid w:val="00356A2D"/>
    <w:rsid w:val="0035760E"/>
    <w:rsid w:val="003627E0"/>
    <w:rsid w:val="003643C8"/>
    <w:rsid w:val="003678F1"/>
    <w:rsid w:val="0037139A"/>
    <w:rsid w:val="00371433"/>
    <w:rsid w:val="0037201B"/>
    <w:rsid w:val="00372862"/>
    <w:rsid w:val="00373EA1"/>
    <w:rsid w:val="00374A11"/>
    <w:rsid w:val="00375000"/>
    <w:rsid w:val="00377B1F"/>
    <w:rsid w:val="00381602"/>
    <w:rsid w:val="003824AD"/>
    <w:rsid w:val="003829FB"/>
    <w:rsid w:val="00383AA4"/>
    <w:rsid w:val="00384ED8"/>
    <w:rsid w:val="0039011A"/>
    <w:rsid w:val="003906DE"/>
    <w:rsid w:val="00390CD7"/>
    <w:rsid w:val="00392EBA"/>
    <w:rsid w:val="00394843"/>
    <w:rsid w:val="00394B9E"/>
    <w:rsid w:val="0039644D"/>
    <w:rsid w:val="00397BBE"/>
    <w:rsid w:val="003A0555"/>
    <w:rsid w:val="003A3201"/>
    <w:rsid w:val="003B03E2"/>
    <w:rsid w:val="003B08E2"/>
    <w:rsid w:val="003B3B9E"/>
    <w:rsid w:val="003B47AD"/>
    <w:rsid w:val="003B497A"/>
    <w:rsid w:val="003B5FF9"/>
    <w:rsid w:val="003B75A8"/>
    <w:rsid w:val="003C0FA1"/>
    <w:rsid w:val="003C65B8"/>
    <w:rsid w:val="003D18B9"/>
    <w:rsid w:val="003D452F"/>
    <w:rsid w:val="003D4B54"/>
    <w:rsid w:val="003D6466"/>
    <w:rsid w:val="003E1256"/>
    <w:rsid w:val="003E4E40"/>
    <w:rsid w:val="003E523C"/>
    <w:rsid w:val="003E65F1"/>
    <w:rsid w:val="003F1300"/>
    <w:rsid w:val="003F67E6"/>
    <w:rsid w:val="003F6A7D"/>
    <w:rsid w:val="00400103"/>
    <w:rsid w:val="004002B2"/>
    <w:rsid w:val="004023F6"/>
    <w:rsid w:val="0040445A"/>
    <w:rsid w:val="0040669D"/>
    <w:rsid w:val="004071AD"/>
    <w:rsid w:val="00407DF6"/>
    <w:rsid w:val="00411374"/>
    <w:rsid w:val="00412C30"/>
    <w:rsid w:val="00414526"/>
    <w:rsid w:val="00414F73"/>
    <w:rsid w:val="00416048"/>
    <w:rsid w:val="00416207"/>
    <w:rsid w:val="00417FD1"/>
    <w:rsid w:val="00420B5F"/>
    <w:rsid w:val="0042302D"/>
    <w:rsid w:val="00426CB4"/>
    <w:rsid w:val="00426FAB"/>
    <w:rsid w:val="00427E6B"/>
    <w:rsid w:val="00431B23"/>
    <w:rsid w:val="00431FA5"/>
    <w:rsid w:val="004330CA"/>
    <w:rsid w:val="00442869"/>
    <w:rsid w:val="004461B0"/>
    <w:rsid w:val="0044786A"/>
    <w:rsid w:val="00451F4D"/>
    <w:rsid w:val="0045494F"/>
    <w:rsid w:val="00455C15"/>
    <w:rsid w:val="00456C84"/>
    <w:rsid w:val="0045739A"/>
    <w:rsid w:val="00460505"/>
    <w:rsid w:val="00460A5E"/>
    <w:rsid w:val="00461B0C"/>
    <w:rsid w:val="00462608"/>
    <w:rsid w:val="00462B94"/>
    <w:rsid w:val="0046553B"/>
    <w:rsid w:val="004658B7"/>
    <w:rsid w:val="004676DE"/>
    <w:rsid w:val="004727A8"/>
    <w:rsid w:val="00480331"/>
    <w:rsid w:val="00480D87"/>
    <w:rsid w:val="00481C00"/>
    <w:rsid w:val="00483D9C"/>
    <w:rsid w:val="00483E92"/>
    <w:rsid w:val="004849FF"/>
    <w:rsid w:val="0048506A"/>
    <w:rsid w:val="0048610A"/>
    <w:rsid w:val="00486603"/>
    <w:rsid w:val="004900BC"/>
    <w:rsid w:val="00492827"/>
    <w:rsid w:val="004945A2"/>
    <w:rsid w:val="0049504D"/>
    <w:rsid w:val="004A031B"/>
    <w:rsid w:val="004A27A8"/>
    <w:rsid w:val="004A58B1"/>
    <w:rsid w:val="004B0FD6"/>
    <w:rsid w:val="004B18CD"/>
    <w:rsid w:val="004B3429"/>
    <w:rsid w:val="004B6DDD"/>
    <w:rsid w:val="004B7489"/>
    <w:rsid w:val="004B7E2E"/>
    <w:rsid w:val="004C4E91"/>
    <w:rsid w:val="004C666E"/>
    <w:rsid w:val="004D00B7"/>
    <w:rsid w:val="004D1393"/>
    <w:rsid w:val="004D6F59"/>
    <w:rsid w:val="004D7227"/>
    <w:rsid w:val="004D7874"/>
    <w:rsid w:val="004D7EF9"/>
    <w:rsid w:val="004E1AC3"/>
    <w:rsid w:val="004E4BAB"/>
    <w:rsid w:val="004E52F5"/>
    <w:rsid w:val="004E71C0"/>
    <w:rsid w:val="004F0DF5"/>
    <w:rsid w:val="004F1259"/>
    <w:rsid w:val="004F2623"/>
    <w:rsid w:val="004F4E47"/>
    <w:rsid w:val="004F757E"/>
    <w:rsid w:val="004F76B5"/>
    <w:rsid w:val="00501351"/>
    <w:rsid w:val="005018A1"/>
    <w:rsid w:val="00501917"/>
    <w:rsid w:val="005025C5"/>
    <w:rsid w:val="005030E0"/>
    <w:rsid w:val="005031DB"/>
    <w:rsid w:val="00504BAD"/>
    <w:rsid w:val="00506FAA"/>
    <w:rsid w:val="00510745"/>
    <w:rsid w:val="00511008"/>
    <w:rsid w:val="00516293"/>
    <w:rsid w:val="0052039B"/>
    <w:rsid w:val="0052107E"/>
    <w:rsid w:val="00521F01"/>
    <w:rsid w:val="00524998"/>
    <w:rsid w:val="00527099"/>
    <w:rsid w:val="005305A5"/>
    <w:rsid w:val="00530EAC"/>
    <w:rsid w:val="00534212"/>
    <w:rsid w:val="00535A3B"/>
    <w:rsid w:val="00540A55"/>
    <w:rsid w:val="00542FE9"/>
    <w:rsid w:val="0054385D"/>
    <w:rsid w:val="00544DFF"/>
    <w:rsid w:val="00545FB8"/>
    <w:rsid w:val="005461FA"/>
    <w:rsid w:val="00547C55"/>
    <w:rsid w:val="00550921"/>
    <w:rsid w:val="00553E59"/>
    <w:rsid w:val="005541DC"/>
    <w:rsid w:val="00555E2B"/>
    <w:rsid w:val="005566CB"/>
    <w:rsid w:val="0055722E"/>
    <w:rsid w:val="00562030"/>
    <w:rsid w:val="005641C2"/>
    <w:rsid w:val="00571409"/>
    <w:rsid w:val="005720C9"/>
    <w:rsid w:val="0057539C"/>
    <w:rsid w:val="005769FC"/>
    <w:rsid w:val="00576BDD"/>
    <w:rsid w:val="00583308"/>
    <w:rsid w:val="00585355"/>
    <w:rsid w:val="00585696"/>
    <w:rsid w:val="005874EC"/>
    <w:rsid w:val="0059186F"/>
    <w:rsid w:val="00594D5D"/>
    <w:rsid w:val="00594E93"/>
    <w:rsid w:val="00596540"/>
    <w:rsid w:val="005969BA"/>
    <w:rsid w:val="005A0876"/>
    <w:rsid w:val="005A11CC"/>
    <w:rsid w:val="005A1901"/>
    <w:rsid w:val="005A2F75"/>
    <w:rsid w:val="005A7580"/>
    <w:rsid w:val="005B266B"/>
    <w:rsid w:val="005B32F1"/>
    <w:rsid w:val="005B350B"/>
    <w:rsid w:val="005B474A"/>
    <w:rsid w:val="005B5DC4"/>
    <w:rsid w:val="005B62FF"/>
    <w:rsid w:val="005C3FD2"/>
    <w:rsid w:val="005C4640"/>
    <w:rsid w:val="005C57E4"/>
    <w:rsid w:val="005D343B"/>
    <w:rsid w:val="005D5B7B"/>
    <w:rsid w:val="005D67EA"/>
    <w:rsid w:val="005D6BE9"/>
    <w:rsid w:val="005E0725"/>
    <w:rsid w:val="005E370F"/>
    <w:rsid w:val="005E5E6B"/>
    <w:rsid w:val="005E6E5C"/>
    <w:rsid w:val="005F0339"/>
    <w:rsid w:val="006006CC"/>
    <w:rsid w:val="006019FC"/>
    <w:rsid w:val="00601E76"/>
    <w:rsid w:val="00601E90"/>
    <w:rsid w:val="006072DA"/>
    <w:rsid w:val="0061005C"/>
    <w:rsid w:val="00613EED"/>
    <w:rsid w:val="00615B3E"/>
    <w:rsid w:val="00615C7B"/>
    <w:rsid w:val="0062072C"/>
    <w:rsid w:val="00620EB6"/>
    <w:rsid w:val="00622058"/>
    <w:rsid w:val="00622F47"/>
    <w:rsid w:val="00627ADF"/>
    <w:rsid w:val="00630B13"/>
    <w:rsid w:val="00636048"/>
    <w:rsid w:val="00636645"/>
    <w:rsid w:val="00637D6D"/>
    <w:rsid w:val="00644A46"/>
    <w:rsid w:val="00646574"/>
    <w:rsid w:val="00654F20"/>
    <w:rsid w:val="006622D0"/>
    <w:rsid w:val="0066366E"/>
    <w:rsid w:val="00663EBD"/>
    <w:rsid w:val="00665726"/>
    <w:rsid w:val="00666354"/>
    <w:rsid w:val="006663CB"/>
    <w:rsid w:val="00666461"/>
    <w:rsid w:val="00667401"/>
    <w:rsid w:val="00667D6B"/>
    <w:rsid w:val="00670A70"/>
    <w:rsid w:val="00670BCB"/>
    <w:rsid w:val="00670FF0"/>
    <w:rsid w:val="00671345"/>
    <w:rsid w:val="0067198D"/>
    <w:rsid w:val="00677D0B"/>
    <w:rsid w:val="00683BE2"/>
    <w:rsid w:val="0068461D"/>
    <w:rsid w:val="006915DE"/>
    <w:rsid w:val="00692B54"/>
    <w:rsid w:val="00694889"/>
    <w:rsid w:val="00694FDA"/>
    <w:rsid w:val="0069685A"/>
    <w:rsid w:val="006B17F2"/>
    <w:rsid w:val="006B3AE4"/>
    <w:rsid w:val="006B3D63"/>
    <w:rsid w:val="006B4D1D"/>
    <w:rsid w:val="006B5968"/>
    <w:rsid w:val="006B6BB2"/>
    <w:rsid w:val="006C1191"/>
    <w:rsid w:val="006C15F3"/>
    <w:rsid w:val="006C2321"/>
    <w:rsid w:val="006C28B5"/>
    <w:rsid w:val="006C6253"/>
    <w:rsid w:val="006C770A"/>
    <w:rsid w:val="006D16B8"/>
    <w:rsid w:val="006D4AF3"/>
    <w:rsid w:val="006D4E31"/>
    <w:rsid w:val="006D6377"/>
    <w:rsid w:val="006D7821"/>
    <w:rsid w:val="006E02E9"/>
    <w:rsid w:val="006E094C"/>
    <w:rsid w:val="006E377D"/>
    <w:rsid w:val="006F2B32"/>
    <w:rsid w:val="006F3D3F"/>
    <w:rsid w:val="006F709B"/>
    <w:rsid w:val="006F7B5F"/>
    <w:rsid w:val="00702A8F"/>
    <w:rsid w:val="00704EA4"/>
    <w:rsid w:val="00711766"/>
    <w:rsid w:val="00712141"/>
    <w:rsid w:val="00713553"/>
    <w:rsid w:val="00713C4B"/>
    <w:rsid w:val="00715C95"/>
    <w:rsid w:val="00717083"/>
    <w:rsid w:val="007174E0"/>
    <w:rsid w:val="00717696"/>
    <w:rsid w:val="00720CD8"/>
    <w:rsid w:val="00730A68"/>
    <w:rsid w:val="007318C0"/>
    <w:rsid w:val="00731DBF"/>
    <w:rsid w:val="00732163"/>
    <w:rsid w:val="00733991"/>
    <w:rsid w:val="00735A6F"/>
    <w:rsid w:val="00735AA4"/>
    <w:rsid w:val="00741F3D"/>
    <w:rsid w:val="007467D4"/>
    <w:rsid w:val="007528BA"/>
    <w:rsid w:val="007578AF"/>
    <w:rsid w:val="00762CFB"/>
    <w:rsid w:val="00765982"/>
    <w:rsid w:val="00765E40"/>
    <w:rsid w:val="00765EB9"/>
    <w:rsid w:val="007700A9"/>
    <w:rsid w:val="00770AEA"/>
    <w:rsid w:val="00773D83"/>
    <w:rsid w:val="007746A5"/>
    <w:rsid w:val="007752D1"/>
    <w:rsid w:val="00775426"/>
    <w:rsid w:val="00777DCA"/>
    <w:rsid w:val="0078013F"/>
    <w:rsid w:val="007802C4"/>
    <w:rsid w:val="0078035B"/>
    <w:rsid w:val="00781724"/>
    <w:rsid w:val="00783275"/>
    <w:rsid w:val="007875D7"/>
    <w:rsid w:val="00787A5D"/>
    <w:rsid w:val="00792CC9"/>
    <w:rsid w:val="00792D21"/>
    <w:rsid w:val="007A222B"/>
    <w:rsid w:val="007A46E9"/>
    <w:rsid w:val="007B12D9"/>
    <w:rsid w:val="007B2663"/>
    <w:rsid w:val="007B2C88"/>
    <w:rsid w:val="007B4102"/>
    <w:rsid w:val="007B54B0"/>
    <w:rsid w:val="007B71B5"/>
    <w:rsid w:val="007C1AB4"/>
    <w:rsid w:val="007C3732"/>
    <w:rsid w:val="007C3CB5"/>
    <w:rsid w:val="007C436A"/>
    <w:rsid w:val="007D3E38"/>
    <w:rsid w:val="007D76F0"/>
    <w:rsid w:val="007E1625"/>
    <w:rsid w:val="007E2335"/>
    <w:rsid w:val="007E7428"/>
    <w:rsid w:val="007F1BBD"/>
    <w:rsid w:val="007F2335"/>
    <w:rsid w:val="007F59D1"/>
    <w:rsid w:val="007F6BD9"/>
    <w:rsid w:val="007F7BD5"/>
    <w:rsid w:val="008015C6"/>
    <w:rsid w:val="00802B02"/>
    <w:rsid w:val="00805625"/>
    <w:rsid w:val="00805D11"/>
    <w:rsid w:val="00813581"/>
    <w:rsid w:val="008160D3"/>
    <w:rsid w:val="008216B2"/>
    <w:rsid w:val="008248AF"/>
    <w:rsid w:val="00832205"/>
    <w:rsid w:val="008342F3"/>
    <w:rsid w:val="00834EF4"/>
    <w:rsid w:val="00835C18"/>
    <w:rsid w:val="008443C5"/>
    <w:rsid w:val="00844ED8"/>
    <w:rsid w:val="00845224"/>
    <w:rsid w:val="00845A6F"/>
    <w:rsid w:val="0084715B"/>
    <w:rsid w:val="00850569"/>
    <w:rsid w:val="00850907"/>
    <w:rsid w:val="00851BDE"/>
    <w:rsid w:val="0085309B"/>
    <w:rsid w:val="008532DE"/>
    <w:rsid w:val="008600F9"/>
    <w:rsid w:val="008618CC"/>
    <w:rsid w:val="0086301A"/>
    <w:rsid w:val="00864F71"/>
    <w:rsid w:val="00865C0D"/>
    <w:rsid w:val="008665ED"/>
    <w:rsid w:val="008667AB"/>
    <w:rsid w:val="00871DE8"/>
    <w:rsid w:val="00872FE2"/>
    <w:rsid w:val="008731D6"/>
    <w:rsid w:val="00875ED0"/>
    <w:rsid w:val="00876AE5"/>
    <w:rsid w:val="00880230"/>
    <w:rsid w:val="0088103F"/>
    <w:rsid w:val="008815E6"/>
    <w:rsid w:val="008820AB"/>
    <w:rsid w:val="0088342D"/>
    <w:rsid w:val="00883D22"/>
    <w:rsid w:val="008860CD"/>
    <w:rsid w:val="00887159"/>
    <w:rsid w:val="008872DD"/>
    <w:rsid w:val="0089069E"/>
    <w:rsid w:val="00892631"/>
    <w:rsid w:val="008959F6"/>
    <w:rsid w:val="0089747C"/>
    <w:rsid w:val="008A07E3"/>
    <w:rsid w:val="008A0A8A"/>
    <w:rsid w:val="008A12DC"/>
    <w:rsid w:val="008A22C0"/>
    <w:rsid w:val="008A4172"/>
    <w:rsid w:val="008A4340"/>
    <w:rsid w:val="008A4A79"/>
    <w:rsid w:val="008A5377"/>
    <w:rsid w:val="008A778B"/>
    <w:rsid w:val="008A7D6E"/>
    <w:rsid w:val="008B0090"/>
    <w:rsid w:val="008B0C0D"/>
    <w:rsid w:val="008B227C"/>
    <w:rsid w:val="008B291E"/>
    <w:rsid w:val="008B5A96"/>
    <w:rsid w:val="008B798D"/>
    <w:rsid w:val="008C1DDC"/>
    <w:rsid w:val="008C2447"/>
    <w:rsid w:val="008C6A64"/>
    <w:rsid w:val="008D04EA"/>
    <w:rsid w:val="008D5A68"/>
    <w:rsid w:val="008D661F"/>
    <w:rsid w:val="008E1472"/>
    <w:rsid w:val="008E545A"/>
    <w:rsid w:val="008E5723"/>
    <w:rsid w:val="008F0353"/>
    <w:rsid w:val="008F0706"/>
    <w:rsid w:val="008F0E48"/>
    <w:rsid w:val="008F2F16"/>
    <w:rsid w:val="008F4331"/>
    <w:rsid w:val="008F5F04"/>
    <w:rsid w:val="00900405"/>
    <w:rsid w:val="009009BB"/>
    <w:rsid w:val="00900EAB"/>
    <w:rsid w:val="00901067"/>
    <w:rsid w:val="00903234"/>
    <w:rsid w:val="00903B6F"/>
    <w:rsid w:val="00903D66"/>
    <w:rsid w:val="0090733D"/>
    <w:rsid w:val="00907A81"/>
    <w:rsid w:val="00911113"/>
    <w:rsid w:val="00912F92"/>
    <w:rsid w:val="0091609E"/>
    <w:rsid w:val="00916258"/>
    <w:rsid w:val="00917767"/>
    <w:rsid w:val="00926937"/>
    <w:rsid w:val="009276FA"/>
    <w:rsid w:val="0092796F"/>
    <w:rsid w:val="009301DA"/>
    <w:rsid w:val="0093369D"/>
    <w:rsid w:val="00936C40"/>
    <w:rsid w:val="009378B6"/>
    <w:rsid w:val="00943495"/>
    <w:rsid w:val="009459CA"/>
    <w:rsid w:val="00953662"/>
    <w:rsid w:val="00955EC0"/>
    <w:rsid w:val="00957FBA"/>
    <w:rsid w:val="0096024D"/>
    <w:rsid w:val="0096124A"/>
    <w:rsid w:val="00962294"/>
    <w:rsid w:val="00966749"/>
    <w:rsid w:val="009672C3"/>
    <w:rsid w:val="00975900"/>
    <w:rsid w:val="0097604E"/>
    <w:rsid w:val="00976E7D"/>
    <w:rsid w:val="00976EE8"/>
    <w:rsid w:val="0098017E"/>
    <w:rsid w:val="009819A9"/>
    <w:rsid w:val="009834BB"/>
    <w:rsid w:val="00983D8C"/>
    <w:rsid w:val="00986019"/>
    <w:rsid w:val="00986840"/>
    <w:rsid w:val="0099545A"/>
    <w:rsid w:val="00995FE8"/>
    <w:rsid w:val="00996206"/>
    <w:rsid w:val="009972F5"/>
    <w:rsid w:val="00997A56"/>
    <w:rsid w:val="00997F55"/>
    <w:rsid w:val="009B0B4B"/>
    <w:rsid w:val="009B0E5C"/>
    <w:rsid w:val="009B1AE2"/>
    <w:rsid w:val="009B4CA8"/>
    <w:rsid w:val="009B60B7"/>
    <w:rsid w:val="009B749F"/>
    <w:rsid w:val="009C0389"/>
    <w:rsid w:val="009C58C6"/>
    <w:rsid w:val="009C5CCA"/>
    <w:rsid w:val="009C6D16"/>
    <w:rsid w:val="009C7B47"/>
    <w:rsid w:val="009D478A"/>
    <w:rsid w:val="009D5CA1"/>
    <w:rsid w:val="009D7F77"/>
    <w:rsid w:val="009E044D"/>
    <w:rsid w:val="009E273B"/>
    <w:rsid w:val="009E3B01"/>
    <w:rsid w:val="009E3DE3"/>
    <w:rsid w:val="009E471F"/>
    <w:rsid w:val="009E4EC3"/>
    <w:rsid w:val="009E545E"/>
    <w:rsid w:val="009F09E2"/>
    <w:rsid w:val="009F4547"/>
    <w:rsid w:val="009F73AD"/>
    <w:rsid w:val="00A003D7"/>
    <w:rsid w:val="00A06868"/>
    <w:rsid w:val="00A07375"/>
    <w:rsid w:val="00A07AE6"/>
    <w:rsid w:val="00A10225"/>
    <w:rsid w:val="00A135AA"/>
    <w:rsid w:val="00A14926"/>
    <w:rsid w:val="00A15C38"/>
    <w:rsid w:val="00A17F5B"/>
    <w:rsid w:val="00A21150"/>
    <w:rsid w:val="00A215BB"/>
    <w:rsid w:val="00A220E6"/>
    <w:rsid w:val="00A2764E"/>
    <w:rsid w:val="00A30515"/>
    <w:rsid w:val="00A30E3C"/>
    <w:rsid w:val="00A31BCD"/>
    <w:rsid w:val="00A340F3"/>
    <w:rsid w:val="00A34772"/>
    <w:rsid w:val="00A35DF8"/>
    <w:rsid w:val="00A424D1"/>
    <w:rsid w:val="00A427B8"/>
    <w:rsid w:val="00A446BC"/>
    <w:rsid w:val="00A45D2F"/>
    <w:rsid w:val="00A505D2"/>
    <w:rsid w:val="00A50F86"/>
    <w:rsid w:val="00A52428"/>
    <w:rsid w:val="00A5258B"/>
    <w:rsid w:val="00A56623"/>
    <w:rsid w:val="00A57601"/>
    <w:rsid w:val="00A605C4"/>
    <w:rsid w:val="00A61DB1"/>
    <w:rsid w:val="00A627A7"/>
    <w:rsid w:val="00A647B1"/>
    <w:rsid w:val="00A65DE2"/>
    <w:rsid w:val="00A70573"/>
    <w:rsid w:val="00A71C27"/>
    <w:rsid w:val="00A71D24"/>
    <w:rsid w:val="00A73EEC"/>
    <w:rsid w:val="00A829AD"/>
    <w:rsid w:val="00A82CE1"/>
    <w:rsid w:val="00A8693C"/>
    <w:rsid w:val="00A9049C"/>
    <w:rsid w:val="00A911C8"/>
    <w:rsid w:val="00A92770"/>
    <w:rsid w:val="00A93410"/>
    <w:rsid w:val="00A955A2"/>
    <w:rsid w:val="00AA3109"/>
    <w:rsid w:val="00AA35E5"/>
    <w:rsid w:val="00AB1C6A"/>
    <w:rsid w:val="00AB42AE"/>
    <w:rsid w:val="00AB433E"/>
    <w:rsid w:val="00AB43F5"/>
    <w:rsid w:val="00AB52CC"/>
    <w:rsid w:val="00AC0571"/>
    <w:rsid w:val="00AC206A"/>
    <w:rsid w:val="00AC2764"/>
    <w:rsid w:val="00AC37B0"/>
    <w:rsid w:val="00AC4460"/>
    <w:rsid w:val="00AC450D"/>
    <w:rsid w:val="00AC5AD2"/>
    <w:rsid w:val="00AD2B2E"/>
    <w:rsid w:val="00AD2D63"/>
    <w:rsid w:val="00AD3483"/>
    <w:rsid w:val="00AD4CC8"/>
    <w:rsid w:val="00AD75D2"/>
    <w:rsid w:val="00AE0EB8"/>
    <w:rsid w:val="00AE1BD6"/>
    <w:rsid w:val="00AE1DC4"/>
    <w:rsid w:val="00AE3B63"/>
    <w:rsid w:val="00AF5198"/>
    <w:rsid w:val="00AF538A"/>
    <w:rsid w:val="00AF623D"/>
    <w:rsid w:val="00B05903"/>
    <w:rsid w:val="00B05E9C"/>
    <w:rsid w:val="00B10C97"/>
    <w:rsid w:val="00B137B9"/>
    <w:rsid w:val="00B13A44"/>
    <w:rsid w:val="00B160D4"/>
    <w:rsid w:val="00B1684B"/>
    <w:rsid w:val="00B16B81"/>
    <w:rsid w:val="00B21745"/>
    <w:rsid w:val="00B23A56"/>
    <w:rsid w:val="00B27D44"/>
    <w:rsid w:val="00B30E20"/>
    <w:rsid w:val="00B32E89"/>
    <w:rsid w:val="00B370C2"/>
    <w:rsid w:val="00B379B7"/>
    <w:rsid w:val="00B37B32"/>
    <w:rsid w:val="00B40869"/>
    <w:rsid w:val="00B43AF2"/>
    <w:rsid w:val="00B43D00"/>
    <w:rsid w:val="00B445A1"/>
    <w:rsid w:val="00B46683"/>
    <w:rsid w:val="00B47729"/>
    <w:rsid w:val="00B538C9"/>
    <w:rsid w:val="00B54FD1"/>
    <w:rsid w:val="00B55A05"/>
    <w:rsid w:val="00B56139"/>
    <w:rsid w:val="00B61010"/>
    <w:rsid w:val="00B64065"/>
    <w:rsid w:val="00B645BE"/>
    <w:rsid w:val="00B64676"/>
    <w:rsid w:val="00B64AB8"/>
    <w:rsid w:val="00B650DF"/>
    <w:rsid w:val="00B66596"/>
    <w:rsid w:val="00B67B9F"/>
    <w:rsid w:val="00B7041B"/>
    <w:rsid w:val="00B7200A"/>
    <w:rsid w:val="00B734A9"/>
    <w:rsid w:val="00B75FC0"/>
    <w:rsid w:val="00B821AF"/>
    <w:rsid w:val="00B85991"/>
    <w:rsid w:val="00B87914"/>
    <w:rsid w:val="00B87B4C"/>
    <w:rsid w:val="00B9015A"/>
    <w:rsid w:val="00B90793"/>
    <w:rsid w:val="00B94E45"/>
    <w:rsid w:val="00BA1173"/>
    <w:rsid w:val="00BA258B"/>
    <w:rsid w:val="00BA557B"/>
    <w:rsid w:val="00BA6283"/>
    <w:rsid w:val="00BA6AA0"/>
    <w:rsid w:val="00BA6CC3"/>
    <w:rsid w:val="00BB6476"/>
    <w:rsid w:val="00BB6E36"/>
    <w:rsid w:val="00BC06FE"/>
    <w:rsid w:val="00BC2333"/>
    <w:rsid w:val="00BC5790"/>
    <w:rsid w:val="00BC672F"/>
    <w:rsid w:val="00BD621C"/>
    <w:rsid w:val="00BD72B1"/>
    <w:rsid w:val="00BE231C"/>
    <w:rsid w:val="00BE24B6"/>
    <w:rsid w:val="00BE643B"/>
    <w:rsid w:val="00BE7567"/>
    <w:rsid w:val="00BE7E47"/>
    <w:rsid w:val="00BF098F"/>
    <w:rsid w:val="00BF320D"/>
    <w:rsid w:val="00BF6D69"/>
    <w:rsid w:val="00BF7E0F"/>
    <w:rsid w:val="00C025E3"/>
    <w:rsid w:val="00C06667"/>
    <w:rsid w:val="00C06709"/>
    <w:rsid w:val="00C06936"/>
    <w:rsid w:val="00C069E5"/>
    <w:rsid w:val="00C10208"/>
    <w:rsid w:val="00C10264"/>
    <w:rsid w:val="00C10349"/>
    <w:rsid w:val="00C12774"/>
    <w:rsid w:val="00C13EDE"/>
    <w:rsid w:val="00C163BF"/>
    <w:rsid w:val="00C17973"/>
    <w:rsid w:val="00C209FE"/>
    <w:rsid w:val="00C23A7D"/>
    <w:rsid w:val="00C24171"/>
    <w:rsid w:val="00C24CC2"/>
    <w:rsid w:val="00C31047"/>
    <w:rsid w:val="00C3488C"/>
    <w:rsid w:val="00C36B31"/>
    <w:rsid w:val="00C375A4"/>
    <w:rsid w:val="00C4583B"/>
    <w:rsid w:val="00C46010"/>
    <w:rsid w:val="00C507AF"/>
    <w:rsid w:val="00C57182"/>
    <w:rsid w:val="00C57B61"/>
    <w:rsid w:val="00C61DBE"/>
    <w:rsid w:val="00C651A3"/>
    <w:rsid w:val="00C655C8"/>
    <w:rsid w:val="00C6741B"/>
    <w:rsid w:val="00C70CA3"/>
    <w:rsid w:val="00C71079"/>
    <w:rsid w:val="00C71453"/>
    <w:rsid w:val="00C716A7"/>
    <w:rsid w:val="00C7486E"/>
    <w:rsid w:val="00C81CD3"/>
    <w:rsid w:val="00C82074"/>
    <w:rsid w:val="00C910B3"/>
    <w:rsid w:val="00C91D9E"/>
    <w:rsid w:val="00C93D26"/>
    <w:rsid w:val="00C96198"/>
    <w:rsid w:val="00CA2DC7"/>
    <w:rsid w:val="00CA5E1F"/>
    <w:rsid w:val="00CB2C95"/>
    <w:rsid w:val="00CB32ED"/>
    <w:rsid w:val="00CB5374"/>
    <w:rsid w:val="00CC2F83"/>
    <w:rsid w:val="00CC4653"/>
    <w:rsid w:val="00CC513E"/>
    <w:rsid w:val="00CC542C"/>
    <w:rsid w:val="00CD0BAD"/>
    <w:rsid w:val="00CD2F2E"/>
    <w:rsid w:val="00CD3553"/>
    <w:rsid w:val="00CD5518"/>
    <w:rsid w:val="00CE0AEF"/>
    <w:rsid w:val="00CE2C75"/>
    <w:rsid w:val="00CE34F4"/>
    <w:rsid w:val="00CF0978"/>
    <w:rsid w:val="00CF2855"/>
    <w:rsid w:val="00CF32BB"/>
    <w:rsid w:val="00CF3C5F"/>
    <w:rsid w:val="00CF4D35"/>
    <w:rsid w:val="00CF4E55"/>
    <w:rsid w:val="00CF50A7"/>
    <w:rsid w:val="00CF579D"/>
    <w:rsid w:val="00CF5F81"/>
    <w:rsid w:val="00CF6329"/>
    <w:rsid w:val="00CF649E"/>
    <w:rsid w:val="00D000E6"/>
    <w:rsid w:val="00D019CD"/>
    <w:rsid w:val="00D01EA7"/>
    <w:rsid w:val="00D024B6"/>
    <w:rsid w:val="00D02C11"/>
    <w:rsid w:val="00D0584F"/>
    <w:rsid w:val="00D10BAC"/>
    <w:rsid w:val="00D10DED"/>
    <w:rsid w:val="00D12881"/>
    <w:rsid w:val="00D13837"/>
    <w:rsid w:val="00D142E3"/>
    <w:rsid w:val="00D1604A"/>
    <w:rsid w:val="00D22321"/>
    <w:rsid w:val="00D231B0"/>
    <w:rsid w:val="00D23EB8"/>
    <w:rsid w:val="00D258FD"/>
    <w:rsid w:val="00D266C9"/>
    <w:rsid w:val="00D3006A"/>
    <w:rsid w:val="00D31265"/>
    <w:rsid w:val="00D31735"/>
    <w:rsid w:val="00D32872"/>
    <w:rsid w:val="00D3511F"/>
    <w:rsid w:val="00D36FBB"/>
    <w:rsid w:val="00D42AE5"/>
    <w:rsid w:val="00D443A7"/>
    <w:rsid w:val="00D45182"/>
    <w:rsid w:val="00D45663"/>
    <w:rsid w:val="00D462DF"/>
    <w:rsid w:val="00D46337"/>
    <w:rsid w:val="00D5178C"/>
    <w:rsid w:val="00D53DCA"/>
    <w:rsid w:val="00D53DFF"/>
    <w:rsid w:val="00D5514A"/>
    <w:rsid w:val="00D552D9"/>
    <w:rsid w:val="00D56FA7"/>
    <w:rsid w:val="00D5771A"/>
    <w:rsid w:val="00D66735"/>
    <w:rsid w:val="00D70037"/>
    <w:rsid w:val="00D70B56"/>
    <w:rsid w:val="00D7175E"/>
    <w:rsid w:val="00D73129"/>
    <w:rsid w:val="00D73FE2"/>
    <w:rsid w:val="00D7446F"/>
    <w:rsid w:val="00D804C1"/>
    <w:rsid w:val="00D85D5B"/>
    <w:rsid w:val="00D8642A"/>
    <w:rsid w:val="00D903A8"/>
    <w:rsid w:val="00D94702"/>
    <w:rsid w:val="00D94C37"/>
    <w:rsid w:val="00D95C7B"/>
    <w:rsid w:val="00D961BE"/>
    <w:rsid w:val="00D965B9"/>
    <w:rsid w:val="00DB2734"/>
    <w:rsid w:val="00DB2A3F"/>
    <w:rsid w:val="00DB2EC1"/>
    <w:rsid w:val="00DB37E5"/>
    <w:rsid w:val="00DB4D5D"/>
    <w:rsid w:val="00DB633F"/>
    <w:rsid w:val="00DC0741"/>
    <w:rsid w:val="00DC24B3"/>
    <w:rsid w:val="00DC396C"/>
    <w:rsid w:val="00DC6026"/>
    <w:rsid w:val="00DC6AA2"/>
    <w:rsid w:val="00DC6BCA"/>
    <w:rsid w:val="00DC6D6B"/>
    <w:rsid w:val="00DD0CE8"/>
    <w:rsid w:val="00DD37D8"/>
    <w:rsid w:val="00DD609A"/>
    <w:rsid w:val="00DD6692"/>
    <w:rsid w:val="00DD7B43"/>
    <w:rsid w:val="00DE0A74"/>
    <w:rsid w:val="00DE32C3"/>
    <w:rsid w:val="00DF33C0"/>
    <w:rsid w:val="00DF3EBF"/>
    <w:rsid w:val="00DF5355"/>
    <w:rsid w:val="00DF59A7"/>
    <w:rsid w:val="00DF7E4E"/>
    <w:rsid w:val="00E011CD"/>
    <w:rsid w:val="00E01948"/>
    <w:rsid w:val="00E02348"/>
    <w:rsid w:val="00E02BD5"/>
    <w:rsid w:val="00E02C19"/>
    <w:rsid w:val="00E03700"/>
    <w:rsid w:val="00E0403D"/>
    <w:rsid w:val="00E06A86"/>
    <w:rsid w:val="00E07A58"/>
    <w:rsid w:val="00E07D48"/>
    <w:rsid w:val="00E1561D"/>
    <w:rsid w:val="00E15BE9"/>
    <w:rsid w:val="00E21E11"/>
    <w:rsid w:val="00E228DF"/>
    <w:rsid w:val="00E23662"/>
    <w:rsid w:val="00E238CE"/>
    <w:rsid w:val="00E2701E"/>
    <w:rsid w:val="00E32219"/>
    <w:rsid w:val="00E37E7B"/>
    <w:rsid w:val="00E4065A"/>
    <w:rsid w:val="00E41C7E"/>
    <w:rsid w:val="00E424E4"/>
    <w:rsid w:val="00E42519"/>
    <w:rsid w:val="00E42C98"/>
    <w:rsid w:val="00E4330E"/>
    <w:rsid w:val="00E43FE5"/>
    <w:rsid w:val="00E44B52"/>
    <w:rsid w:val="00E4689A"/>
    <w:rsid w:val="00E50D43"/>
    <w:rsid w:val="00E5202E"/>
    <w:rsid w:val="00E61FCD"/>
    <w:rsid w:val="00E62772"/>
    <w:rsid w:val="00E6298D"/>
    <w:rsid w:val="00E657F1"/>
    <w:rsid w:val="00E65CFB"/>
    <w:rsid w:val="00E66B66"/>
    <w:rsid w:val="00E67260"/>
    <w:rsid w:val="00E67D29"/>
    <w:rsid w:val="00E701BE"/>
    <w:rsid w:val="00E71771"/>
    <w:rsid w:val="00E72811"/>
    <w:rsid w:val="00E77543"/>
    <w:rsid w:val="00E7793D"/>
    <w:rsid w:val="00E80E0B"/>
    <w:rsid w:val="00E862E9"/>
    <w:rsid w:val="00E87CB9"/>
    <w:rsid w:val="00E909E7"/>
    <w:rsid w:val="00E93B6B"/>
    <w:rsid w:val="00E97DAB"/>
    <w:rsid w:val="00EA06BF"/>
    <w:rsid w:val="00EA26D9"/>
    <w:rsid w:val="00EA2DB3"/>
    <w:rsid w:val="00EA4062"/>
    <w:rsid w:val="00EB143C"/>
    <w:rsid w:val="00EB2A10"/>
    <w:rsid w:val="00EB304F"/>
    <w:rsid w:val="00EB36FB"/>
    <w:rsid w:val="00EB6992"/>
    <w:rsid w:val="00EC266A"/>
    <w:rsid w:val="00EC47AB"/>
    <w:rsid w:val="00EC48AB"/>
    <w:rsid w:val="00EC6297"/>
    <w:rsid w:val="00ED0687"/>
    <w:rsid w:val="00ED0DCC"/>
    <w:rsid w:val="00ED1947"/>
    <w:rsid w:val="00ED408F"/>
    <w:rsid w:val="00ED4918"/>
    <w:rsid w:val="00ED7122"/>
    <w:rsid w:val="00EE1360"/>
    <w:rsid w:val="00EE38F5"/>
    <w:rsid w:val="00EE4816"/>
    <w:rsid w:val="00EE5A5E"/>
    <w:rsid w:val="00EF069A"/>
    <w:rsid w:val="00EF21D4"/>
    <w:rsid w:val="00EF2BF4"/>
    <w:rsid w:val="00EF4122"/>
    <w:rsid w:val="00EF47CB"/>
    <w:rsid w:val="00EF625D"/>
    <w:rsid w:val="00EF7DEB"/>
    <w:rsid w:val="00F00AE5"/>
    <w:rsid w:val="00F010BB"/>
    <w:rsid w:val="00F01C2B"/>
    <w:rsid w:val="00F04867"/>
    <w:rsid w:val="00F12831"/>
    <w:rsid w:val="00F12EBD"/>
    <w:rsid w:val="00F17232"/>
    <w:rsid w:val="00F237A1"/>
    <w:rsid w:val="00F25A42"/>
    <w:rsid w:val="00F25ED8"/>
    <w:rsid w:val="00F26897"/>
    <w:rsid w:val="00F26B13"/>
    <w:rsid w:val="00F31D70"/>
    <w:rsid w:val="00F34E58"/>
    <w:rsid w:val="00F35F15"/>
    <w:rsid w:val="00F40308"/>
    <w:rsid w:val="00F411D8"/>
    <w:rsid w:val="00F46D50"/>
    <w:rsid w:val="00F46F4B"/>
    <w:rsid w:val="00F5117F"/>
    <w:rsid w:val="00F51B02"/>
    <w:rsid w:val="00F521D5"/>
    <w:rsid w:val="00F52FC6"/>
    <w:rsid w:val="00F542C8"/>
    <w:rsid w:val="00F55D67"/>
    <w:rsid w:val="00F63879"/>
    <w:rsid w:val="00F64C47"/>
    <w:rsid w:val="00F65B55"/>
    <w:rsid w:val="00F6781F"/>
    <w:rsid w:val="00F70B01"/>
    <w:rsid w:val="00F70F49"/>
    <w:rsid w:val="00F73278"/>
    <w:rsid w:val="00F74265"/>
    <w:rsid w:val="00F83A51"/>
    <w:rsid w:val="00F83DD3"/>
    <w:rsid w:val="00F85320"/>
    <w:rsid w:val="00F85DF4"/>
    <w:rsid w:val="00F861F8"/>
    <w:rsid w:val="00F92683"/>
    <w:rsid w:val="00F944EF"/>
    <w:rsid w:val="00F949A9"/>
    <w:rsid w:val="00F959BF"/>
    <w:rsid w:val="00F96CC8"/>
    <w:rsid w:val="00F96F3D"/>
    <w:rsid w:val="00F97EE3"/>
    <w:rsid w:val="00FA282B"/>
    <w:rsid w:val="00FA3488"/>
    <w:rsid w:val="00FA48E2"/>
    <w:rsid w:val="00FA6447"/>
    <w:rsid w:val="00FB1A9E"/>
    <w:rsid w:val="00FB5E9B"/>
    <w:rsid w:val="00FC2578"/>
    <w:rsid w:val="00FD03D2"/>
    <w:rsid w:val="00FD1126"/>
    <w:rsid w:val="00FD2396"/>
    <w:rsid w:val="00FD3D8D"/>
    <w:rsid w:val="00FD5C65"/>
    <w:rsid w:val="00FD70D7"/>
    <w:rsid w:val="00FE0040"/>
    <w:rsid w:val="00FE46A2"/>
    <w:rsid w:val="00FE4EC6"/>
    <w:rsid w:val="00FE6A19"/>
    <w:rsid w:val="00FE7BAA"/>
    <w:rsid w:val="00FF0DCE"/>
    <w:rsid w:val="00FF3957"/>
    <w:rsid w:val="00FF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C0E76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jc w:val="both"/>
    </w:pPr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Ind"/>
    <w:qFormat/>
    <w:pPr>
      <w:keepNext/>
      <w:numPr>
        <w:numId w:val="1"/>
      </w:numPr>
      <w:spacing w:before="800" w:after="10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"/>
    <w:qFormat/>
    <w:pPr>
      <w:keepNext/>
      <w:numPr>
        <w:ilvl w:val="1"/>
        <w:numId w:val="1"/>
      </w:numPr>
      <w:spacing w:before="600" w:after="100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Ind"/>
    <w:link w:val="Ttulo3Car"/>
    <w:qFormat/>
    <w:pPr>
      <w:keepNext/>
      <w:numPr>
        <w:ilvl w:val="2"/>
        <w:numId w:val="1"/>
      </w:numPr>
      <w:spacing w:before="500" w:after="100"/>
      <w:outlineLvl w:val="2"/>
    </w:pPr>
    <w:rPr>
      <w:rFonts w:cs="Arial"/>
      <w:b/>
      <w:bCs/>
      <w:sz w:val="24"/>
      <w:szCs w:val="26"/>
    </w:rPr>
  </w:style>
  <w:style w:type="paragraph" w:styleId="Ttulo4">
    <w:name w:val="heading 4"/>
    <w:basedOn w:val="Normal"/>
    <w:next w:val="NormalInd"/>
    <w:qFormat/>
    <w:pPr>
      <w:keepNext/>
      <w:numPr>
        <w:ilvl w:val="3"/>
        <w:numId w:val="1"/>
      </w:numPr>
      <w:tabs>
        <w:tab w:val="left" w:pos="709"/>
      </w:tabs>
      <w:spacing w:before="300" w:after="100"/>
      <w:outlineLvl w:val="3"/>
    </w:pPr>
    <w:rPr>
      <w:rFonts w:ascii="Arial Narrow" w:hAnsi="Arial Narrow"/>
      <w:b/>
      <w:bCs/>
      <w:sz w:val="24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Piedepgina">
    <w:name w:val="footer"/>
    <w:basedOn w:val="Normal"/>
    <w:pPr>
      <w:tabs>
        <w:tab w:val="center" w:pos="4394"/>
        <w:tab w:val="right" w:pos="8789"/>
      </w:tabs>
    </w:pPr>
    <w:rPr>
      <w:sz w:val="16"/>
    </w:rPr>
  </w:style>
  <w:style w:type="paragraph" w:styleId="TDC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Ttulo">
    <w:name w:val="Title"/>
    <w:basedOn w:val="Normal"/>
    <w:qFormat/>
    <w:pPr>
      <w:spacing w:before="400" w:after="100"/>
    </w:pPr>
    <w:rPr>
      <w:rFonts w:cs="Arial"/>
      <w:b/>
      <w:bCs/>
      <w:kern w:val="28"/>
      <w:sz w:val="32"/>
      <w:szCs w:val="32"/>
    </w:rPr>
  </w:style>
  <w:style w:type="paragraph" w:styleId="TDC2">
    <w:name w:val="toc 2"/>
    <w:basedOn w:val="Normal"/>
    <w:next w:val="Normal"/>
    <w:autoRedefine/>
    <w:uiPriority w:val="39"/>
    <w:pPr>
      <w:ind w:left="200"/>
    </w:pPr>
    <w:rPr>
      <w:smallCaps/>
    </w:rPr>
  </w:style>
  <w:style w:type="paragraph" w:styleId="TDC3">
    <w:name w:val="toc 3"/>
    <w:basedOn w:val="Normal"/>
    <w:next w:val="Normal"/>
    <w:autoRedefine/>
    <w:uiPriority w:val="39"/>
    <w:pPr>
      <w:ind w:left="400"/>
    </w:pPr>
    <w:rPr>
      <w:i/>
      <w:iCs/>
    </w:rPr>
  </w:style>
  <w:style w:type="paragraph" w:styleId="TDC4">
    <w:name w:val="toc 4"/>
    <w:basedOn w:val="Normal"/>
    <w:next w:val="Normal"/>
    <w:autoRedefine/>
    <w:semiHidden/>
    <w:pPr>
      <w:ind w:left="600"/>
    </w:pPr>
    <w:rPr>
      <w:szCs w:val="21"/>
    </w:rPr>
  </w:style>
  <w:style w:type="character" w:styleId="Hipervnculo">
    <w:name w:val="Hyperlink"/>
    <w:uiPriority w:val="99"/>
    <w:rPr>
      <w:color w:val="0000FF"/>
      <w:u w:val="single"/>
    </w:rPr>
  </w:style>
  <w:style w:type="paragraph" w:styleId="Epgrafe">
    <w:name w:val="caption"/>
    <w:basedOn w:val="Normal"/>
    <w:next w:val="Normal"/>
    <w:qFormat/>
    <w:pPr>
      <w:spacing w:before="120" w:after="120"/>
      <w:ind w:left="851"/>
    </w:pPr>
    <w:rPr>
      <w:b/>
      <w:bCs/>
      <w:szCs w:val="20"/>
    </w:rPr>
  </w:style>
  <w:style w:type="paragraph" w:styleId="Textonotapie">
    <w:name w:val="footnote text"/>
    <w:basedOn w:val="Normal"/>
    <w:semiHidden/>
    <w:rPr>
      <w:sz w:val="16"/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Tabladeilustraciones">
    <w:name w:val="table of figures"/>
    <w:basedOn w:val="Normal"/>
    <w:next w:val="Normal"/>
    <w:semiHidden/>
    <w:pPr>
      <w:ind w:left="400" w:hanging="400"/>
    </w:pPr>
    <w:rPr>
      <w:smallCaps/>
    </w:rPr>
  </w:style>
  <w:style w:type="character" w:styleId="Refdecomentario">
    <w:name w:val="annotation reference"/>
    <w:semiHidden/>
    <w:rPr>
      <w:sz w:val="16"/>
      <w:szCs w:val="16"/>
    </w:rPr>
  </w:style>
  <w:style w:type="paragraph" w:styleId="Textocomentario">
    <w:name w:val="annotation text"/>
    <w:basedOn w:val="Normal"/>
    <w:semiHidden/>
    <w:rPr>
      <w:szCs w:val="20"/>
    </w:rPr>
  </w:style>
  <w:style w:type="paragraph" w:styleId="Sangradetextonormal">
    <w:name w:val="Body Text Indent"/>
    <w:basedOn w:val="Normal"/>
    <w:pPr>
      <w:ind w:left="565"/>
    </w:pPr>
  </w:style>
  <w:style w:type="character" w:styleId="Nmerodepgina">
    <w:name w:val="page number"/>
    <w:rsid w:val="00FD03D2"/>
    <w:rPr>
      <w:rFonts w:ascii="Arial" w:hAnsi="Arial"/>
    </w:rPr>
  </w:style>
  <w:style w:type="paragraph" w:customStyle="1" w:styleId="NormalInd">
    <w:name w:val="Normal Ind"/>
    <w:basedOn w:val="Normal"/>
    <w:pPr>
      <w:ind w:left="851"/>
    </w:pPr>
  </w:style>
  <w:style w:type="table" w:customStyle="1" w:styleId="TableBasic1">
    <w:name w:val="Table Basic 1"/>
    <w:basedOn w:val="Tablanormal"/>
    <w:rsid w:val="00FD03D2"/>
    <w:rPr>
      <w:rFonts w:ascii="Arial" w:hAnsi="Arial"/>
      <w:sz w:val="18"/>
    </w:rPr>
    <w:tblPr>
      <w:tblInd w:w="0" w:type="dxa"/>
      <w:tblBorders>
        <w:bottom w:val="single" w:sz="12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sz w:val="18"/>
      </w:rPr>
      <w:tblPr/>
      <w:tcPr>
        <w:tcBorders>
          <w:top w:val="single" w:sz="12" w:space="0" w:color="333399"/>
          <w:left w:val="nil"/>
          <w:bottom w:val="single" w:sz="4" w:space="0" w:color="333399"/>
          <w:right w:val="nil"/>
          <w:insideH w:val="nil"/>
          <w:insideV w:val="nil"/>
        </w:tcBorders>
      </w:tcPr>
    </w:tblStylePr>
  </w:style>
  <w:style w:type="paragraph" w:styleId="Asuntodelcomentario">
    <w:name w:val="annotation subject"/>
    <w:basedOn w:val="Textocomentario"/>
    <w:next w:val="Textocomentario"/>
    <w:semiHidden/>
    <w:rsid w:val="00E862E9"/>
    <w:rPr>
      <w:b/>
      <w:bCs/>
    </w:rPr>
  </w:style>
  <w:style w:type="paragraph" w:styleId="Textodeglobo">
    <w:name w:val="Balloon Text"/>
    <w:basedOn w:val="Normal"/>
    <w:semiHidden/>
    <w:rsid w:val="00E862E9"/>
    <w:rPr>
      <w:rFonts w:ascii="Tahoma" w:hAnsi="Tahoma" w:cs="Tahoma"/>
      <w:sz w:val="16"/>
      <w:szCs w:val="16"/>
    </w:rPr>
  </w:style>
  <w:style w:type="table" w:customStyle="1" w:styleId="TableBluewColSeparator">
    <w:name w:val="Table Blue w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  <w:insideV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shd w:val="clear" w:color="auto" w:fill="666699"/>
      </w:tcPr>
    </w:tblStylePr>
  </w:style>
  <w:style w:type="paragraph" w:customStyle="1" w:styleId="Normalnolibefore">
    <w:name w:val="Normal/no li before"/>
    <w:basedOn w:val="Normal"/>
    <w:rsid w:val="0067198D"/>
    <w:pPr>
      <w:jc w:val="left"/>
    </w:pPr>
    <w:rPr>
      <w:sz w:val="18"/>
      <w:szCs w:val="20"/>
      <w:lang w:val="en-US"/>
    </w:rPr>
  </w:style>
  <w:style w:type="table" w:customStyle="1" w:styleId="TableBluewoColSeparator">
    <w:name w:val="Table Blue wo/ColSeparator"/>
    <w:basedOn w:val="Tablanormal"/>
    <w:rsid w:val="00FD03D2"/>
    <w:rPr>
      <w:rFonts w:ascii="Arial" w:hAnsi="Arial"/>
      <w:sz w:val="18"/>
    </w:rPr>
    <w:tblPr>
      <w:tblInd w:w="0" w:type="dxa"/>
      <w:tblBorders>
        <w:top w:val="single" w:sz="12" w:space="0" w:color="333399"/>
        <w:left w:val="single" w:sz="12" w:space="0" w:color="333399"/>
        <w:bottom w:val="single" w:sz="12" w:space="0" w:color="333399"/>
        <w:right w:val="single" w:sz="12" w:space="0" w:color="333399"/>
        <w:insideH w:val="single" w:sz="4" w:space="0" w:color="3333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18"/>
      </w:rPr>
      <w:tblPr/>
      <w:tcPr>
        <w:tcBorders>
          <w:top w:val="single" w:sz="12" w:space="0" w:color="333399"/>
          <w:left w:val="single" w:sz="12" w:space="0" w:color="333399"/>
          <w:bottom w:val="single" w:sz="12" w:space="0" w:color="333399"/>
          <w:right w:val="single" w:sz="12" w:space="0" w:color="333399"/>
        </w:tcBorders>
        <w:shd w:val="clear" w:color="auto" w:fill="666699"/>
      </w:tcPr>
    </w:tblStylePr>
  </w:style>
  <w:style w:type="character" w:customStyle="1" w:styleId="Ttulo3Car">
    <w:name w:val="Título 3 Car"/>
    <w:link w:val="Ttulo3"/>
    <w:rsid w:val="007C3CB5"/>
    <w:rPr>
      <w:rFonts w:ascii="Arial" w:hAnsi="Arial" w:cs="Arial"/>
      <w:b/>
      <w:bCs/>
      <w:sz w:val="24"/>
      <w:szCs w:val="26"/>
      <w:lang w:eastAsia="en-US"/>
    </w:rPr>
  </w:style>
  <w:style w:type="paragraph" w:styleId="Textoindependiente">
    <w:name w:val="Body Text"/>
    <w:basedOn w:val="Normal"/>
    <w:rsid w:val="004D7EF9"/>
    <w:pPr>
      <w:spacing w:after="120"/>
    </w:pPr>
  </w:style>
  <w:style w:type="paragraph" w:customStyle="1" w:styleId="InfoBlue">
    <w:name w:val="InfoBlue"/>
    <w:basedOn w:val="Normal"/>
    <w:next w:val="Textoindependiente"/>
    <w:rsid w:val="00B30E20"/>
    <w:pPr>
      <w:widowControl w:val="0"/>
      <w:spacing w:after="120" w:line="240" w:lineRule="atLeast"/>
      <w:ind w:left="720"/>
      <w:jc w:val="left"/>
    </w:pPr>
    <w:rPr>
      <w:rFonts w:ascii="Times New Roman" w:hAnsi="Times New Roman"/>
      <w:i/>
      <w:color w:val="0000FF"/>
      <w:szCs w:val="20"/>
      <w:lang w:val="es-CR"/>
    </w:rPr>
  </w:style>
  <w:style w:type="paragraph" w:customStyle="1" w:styleId="infoblue0">
    <w:name w:val="infoblue"/>
    <w:basedOn w:val="Normal"/>
    <w:rsid w:val="002F2112"/>
    <w:pPr>
      <w:spacing w:after="120" w:line="240" w:lineRule="atLeast"/>
      <w:ind w:left="720"/>
      <w:jc w:val="left"/>
    </w:pPr>
    <w:rPr>
      <w:rFonts w:ascii="Times New Roman" w:hAnsi="Times New Roman"/>
      <w:i/>
      <w:iCs/>
      <w:color w:val="0000FF"/>
      <w:szCs w:val="20"/>
      <w:lang w:val="es-ES" w:eastAsia="es-ES"/>
    </w:rPr>
  </w:style>
  <w:style w:type="paragraph" w:customStyle="1" w:styleId="Standard1">
    <w:name w:val="Standard1"/>
    <w:rsid w:val="0027039F"/>
    <w:pPr>
      <w:overflowPunct w:val="0"/>
      <w:autoSpaceDE w:val="0"/>
      <w:autoSpaceDN w:val="0"/>
      <w:adjustRightInd w:val="0"/>
      <w:spacing w:before="60" w:after="60"/>
      <w:textAlignment w:val="baseline"/>
    </w:pPr>
    <w:rPr>
      <w:noProof/>
      <w:lang w:val="es-ES" w:eastAsia="es-ES"/>
    </w:rPr>
  </w:style>
  <w:style w:type="table" w:styleId="Tablaconcuadrcula">
    <w:name w:val="Table Grid"/>
    <w:basedOn w:val="Tablanormal"/>
    <w:rsid w:val="00D142E3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B71B5"/>
    <w:pPr>
      <w:ind w:left="720"/>
      <w:contextualSpacing/>
    </w:pPr>
  </w:style>
  <w:style w:type="paragraph" w:customStyle="1" w:styleId="Default">
    <w:name w:val="Default"/>
    <w:rsid w:val="007B71B5"/>
    <w:pPr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customStyle="1" w:styleId="textbox">
    <w:name w:val="textbox"/>
    <w:basedOn w:val="Normal"/>
    <w:rsid w:val="00340587"/>
    <w:pPr>
      <w:spacing w:before="100" w:beforeAutospacing="1" w:after="100" w:afterAutospacing="1"/>
      <w:jc w:val="left"/>
    </w:pPr>
    <w:rPr>
      <w:rFonts w:ascii="Times New Roman" w:hAnsi="Times New Roman"/>
      <w:sz w:val="24"/>
      <w:lang w:eastAsia="es-EC"/>
    </w:rPr>
  </w:style>
  <w:style w:type="paragraph" w:styleId="Sinespaciado">
    <w:name w:val="No Spacing"/>
    <w:uiPriority w:val="1"/>
    <w:qFormat/>
    <w:rsid w:val="000F15A8"/>
    <w:pPr>
      <w:jc w:val="both"/>
    </w:pPr>
    <w:rPr>
      <w:rFonts w:ascii="Arial" w:hAnsi="Arial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6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ayteq\Archivos\Desarrollos\UTPL\Sistema%20de%20Gestion%20Acad&#233;mica\Docs\Proceso%20de%20Software\Plantillas\Analyst\DEV-VIS((nombre%20modulo)-v(numeroVersion)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32777D-CF8B-4C62-833A-698116CB0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DEV-VIS((nombre modulo)-v(numeroVersion))</Template>
  <TotalTime>22</TotalTime>
  <Pages>6</Pages>
  <Words>656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SCV</vt:lpstr>
    </vt:vector>
  </TitlesOfParts>
  <Company>UTPL</Company>
  <LinksUpToDate>false</LinksUpToDate>
  <CharactersWithSpaces>4259</CharactersWithSpaces>
  <SharedDoc>false</SharedDoc>
  <HLinks>
    <vt:vector size="144" baseType="variant">
      <vt:variant>
        <vt:i4>1310779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_Toc141030870</vt:lpwstr>
      </vt:variant>
      <vt:variant>
        <vt:i4>1376315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_Toc141030869</vt:lpwstr>
      </vt:variant>
      <vt:variant>
        <vt:i4>1376315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_Toc141030868</vt:lpwstr>
      </vt:variant>
      <vt:variant>
        <vt:i4>1376315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_Toc141030867</vt:lpwstr>
      </vt:variant>
      <vt:variant>
        <vt:i4>1376315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_Toc141030866</vt:lpwstr>
      </vt:variant>
      <vt:variant>
        <vt:i4>1376315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_Toc141030865</vt:lpwstr>
      </vt:variant>
      <vt:variant>
        <vt:i4>1376315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_Toc141030864</vt:lpwstr>
      </vt:variant>
      <vt:variant>
        <vt:i4>1376315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_Toc141030863</vt:lpwstr>
      </vt:variant>
      <vt:variant>
        <vt:i4>1376315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_Toc141030862</vt:lpwstr>
      </vt:variant>
      <vt:variant>
        <vt:i4>1376315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_Toc141030861</vt:lpwstr>
      </vt:variant>
      <vt:variant>
        <vt:i4>1376315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_Toc141030860</vt:lpwstr>
      </vt:variant>
      <vt:variant>
        <vt:i4>1441851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_Toc141030859</vt:lpwstr>
      </vt:variant>
      <vt:variant>
        <vt:i4>1441851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_Toc141030858</vt:lpwstr>
      </vt:variant>
      <vt:variant>
        <vt:i4>1441851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_Toc141030857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_Toc141030856</vt:lpwstr>
      </vt:variant>
      <vt:variant>
        <vt:i4>1441851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_Toc141030855</vt:lpwstr>
      </vt:variant>
      <vt:variant>
        <vt:i4>1441851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_Toc141030854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_Toc141030853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_Toc141030852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_Toc141030851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_Toc141030850</vt:lpwstr>
      </vt:variant>
      <vt:variant>
        <vt:i4>1507387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_Toc141030849</vt:lpwstr>
      </vt:variant>
      <vt:variant>
        <vt:i4>1507387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_Toc141030848</vt:lpwstr>
      </vt:variant>
      <vt:variant>
        <vt:i4>1507387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_Toc141030847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SCV</dc:title>
  <dc:subject>Módulo Área de Educación Continua</dc:subject>
  <dc:creator>Santiago Castillo</dc:creator>
  <cp:keywords>DIAG-C-U</cp:keywords>
  <cp:lastModifiedBy>user</cp:lastModifiedBy>
  <cp:revision>14</cp:revision>
  <cp:lastPrinted>2006-10-15T17:13:00Z</cp:lastPrinted>
  <dcterms:created xsi:type="dcterms:W3CDTF">2019-07-08T20:19:00Z</dcterms:created>
  <dcterms:modified xsi:type="dcterms:W3CDTF">2020-01-08T15:39:00Z</dcterms:modified>
  <cp:category>Desarrollo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1.0.1</vt:lpwstr>
  </property>
</Properties>
</file>