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5E73A14B" w:rsidR="00646574" w:rsidRDefault="00E80E0B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Registrar</w:t>
      </w:r>
      <w:r w:rsidR="002A0E53">
        <w:rPr>
          <w:rFonts w:ascii="Bookman Old Style" w:hAnsi="Bookman Old Style"/>
          <w:b/>
          <w:sz w:val="32"/>
          <w:szCs w:val="32"/>
        </w:rPr>
        <w:t xml:space="preserve"> mantenimiento </w:t>
      </w:r>
      <w:r w:rsidR="0050284C">
        <w:rPr>
          <w:rFonts w:ascii="Bookman Old Style" w:hAnsi="Bookman Old Style"/>
          <w:b/>
          <w:sz w:val="32"/>
          <w:szCs w:val="32"/>
        </w:rPr>
        <w:t>correctivo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2985B54A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D56165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EE234B1" w:rsidR="00C57182" w:rsidRPr="000449A8" w:rsidRDefault="00E80E0B" w:rsidP="0050284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Mantenimiento </w:t>
            </w:r>
            <w:r w:rsidR="0050284C">
              <w:rPr>
                <w:rFonts w:ascii="Bookman Old Style" w:hAnsi="Bookman Old Style"/>
                <w:sz w:val="22"/>
                <w:szCs w:val="22"/>
              </w:rPr>
              <w:t>correctivo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59CE7C75" w:rsidR="00C57182" w:rsidRPr="000449A8" w:rsidRDefault="00C57182" w:rsidP="00D56165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D56165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238B33A" w:rsidR="00C57182" w:rsidRPr="000449A8" w:rsidRDefault="00C57182" w:rsidP="0050284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112AF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13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registrar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mantenimiento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50284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correctivo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8112AF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0988AC0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D56165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7887ED09" w:rsidR="00547C55" w:rsidRPr="000449A8" w:rsidRDefault="00547C55" w:rsidP="00B2007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B20070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D56165" w:rsidRPr="000449A8" w14:paraId="5346F8B9" w14:textId="77777777">
        <w:tc>
          <w:tcPr>
            <w:tcW w:w="1087" w:type="dxa"/>
          </w:tcPr>
          <w:p w14:paraId="4C2A3A56" w14:textId="45DFE4E6" w:rsidR="00D56165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0B0CCCC3" w14:textId="1CFF0C18" w:rsidR="00D56165" w:rsidRPr="000449A8" w:rsidRDefault="00D56165" w:rsidP="00D56165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5180E50" w14:textId="45B56242" w:rsidR="00D56165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6E9D2C1" w14:textId="666935C2" w:rsidR="00D56165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D56165" w:rsidRPr="000449A8" w14:paraId="04339BA9" w14:textId="77777777">
        <w:tc>
          <w:tcPr>
            <w:tcW w:w="1087" w:type="dxa"/>
          </w:tcPr>
          <w:p w14:paraId="3A6B9D10" w14:textId="0006E388" w:rsidR="00D56165" w:rsidRPr="000449A8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D56165" w:rsidRPr="000449A8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D56165" w:rsidRPr="000449A8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D56165" w:rsidRPr="000449A8" w:rsidRDefault="00D5616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60E1B219" w:rsidR="00646574" w:rsidRPr="00646574" w:rsidRDefault="0050284C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R</w:t>
      </w:r>
      <w:r w:rsidR="00E80E0B">
        <w:rPr>
          <w:rFonts w:cs="Arial"/>
          <w:bCs/>
          <w:sz w:val="28"/>
          <w:szCs w:val="36"/>
          <w:lang w:eastAsia="es-EC"/>
        </w:rPr>
        <w:t>egistrar</w:t>
      </w:r>
      <w:r w:rsidR="002A0E53">
        <w:rPr>
          <w:rFonts w:cs="Arial"/>
          <w:bCs/>
          <w:sz w:val="28"/>
          <w:szCs w:val="36"/>
          <w:lang w:eastAsia="es-EC"/>
        </w:rPr>
        <w:t xml:space="preserve"> mantenimiento</w:t>
      </w:r>
      <w:r w:rsidR="00E80E0B">
        <w:rPr>
          <w:rFonts w:cs="Arial"/>
          <w:bCs/>
          <w:sz w:val="28"/>
          <w:szCs w:val="36"/>
          <w:lang w:eastAsia="es-EC"/>
        </w:rPr>
        <w:t xml:space="preserve"> </w:t>
      </w:r>
      <w:r>
        <w:rPr>
          <w:rFonts w:cs="Arial"/>
          <w:bCs/>
          <w:sz w:val="28"/>
          <w:szCs w:val="36"/>
          <w:lang w:eastAsia="es-EC"/>
        </w:rPr>
        <w:t>correctivo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19C0E2EC" w:rsidR="00646574" w:rsidRPr="00805625" w:rsidRDefault="00E80E0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8112AF">
              <w:rPr>
                <w:sz w:val="22"/>
                <w:szCs w:val="22"/>
                <w:lang w:eastAsia="es-EC"/>
              </w:rPr>
              <w:t>13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1F03BBFD" w:rsidR="00646574" w:rsidRPr="00805625" w:rsidRDefault="00E80E0B" w:rsidP="0050284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Registrar mantenimiento </w:t>
            </w:r>
            <w:r w:rsidR="0050284C">
              <w:rPr>
                <w:sz w:val="22"/>
                <w:szCs w:val="22"/>
                <w:lang w:eastAsia="es-EC"/>
              </w:rPr>
              <w:t>correctivo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BB07B12" w:rsidR="00646574" w:rsidRPr="00805625" w:rsidRDefault="00D1604A" w:rsidP="0050284C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sz w:val="22"/>
                <w:szCs w:val="22"/>
                <w:lang w:eastAsia="es-EC"/>
              </w:rPr>
              <w:t>Permite</w:t>
            </w:r>
            <w:r w:rsidR="008F2F16" w:rsidRPr="002A0E53">
              <w:rPr>
                <w:sz w:val="22"/>
                <w:szCs w:val="22"/>
                <w:lang w:eastAsia="es-EC"/>
              </w:rPr>
              <w:t xml:space="preserve">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registrar el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mantenimiento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50284C">
              <w:rPr>
                <w:rFonts w:cs="Arial"/>
                <w:bCs/>
                <w:sz w:val="22"/>
                <w:szCs w:val="22"/>
                <w:lang w:eastAsia="es-EC"/>
              </w:rPr>
              <w:t>correctivo</w:t>
            </w:r>
            <w:r w:rsidR="00D56165">
              <w:rPr>
                <w:rFonts w:cs="Arial"/>
                <w:bCs/>
                <w:sz w:val="22"/>
                <w:szCs w:val="22"/>
                <w:lang w:eastAsia="es-EC"/>
              </w:rPr>
              <w:t xml:space="preserve"> en el vehículo institucional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</w:tc>
      </w:tr>
      <w:tr w:rsidR="00D56165" w:rsidRPr="00805625" w14:paraId="547EEDDE" w14:textId="77777777" w:rsidTr="00547C55">
        <w:tc>
          <w:tcPr>
            <w:tcW w:w="3147" w:type="dxa"/>
          </w:tcPr>
          <w:p w14:paraId="31F5FC76" w14:textId="294461F9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0994C87B" w14:textId="77777777" w:rsidR="00D56165" w:rsidRDefault="00D56165" w:rsidP="00A36CEC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9E3B01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2BDBC511" w14:textId="77777777" w:rsidR="00D56165" w:rsidRDefault="00D56165" w:rsidP="00A36CEC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 Recuperar información del usuario conductor.</w:t>
            </w:r>
          </w:p>
          <w:p w14:paraId="2923E15D" w14:textId="77777777" w:rsidR="00D56165" w:rsidRDefault="00D56165" w:rsidP="00A36CEC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 Recuperar información del vehículo.</w:t>
            </w:r>
          </w:p>
          <w:p w14:paraId="44E3068B" w14:textId="76007352" w:rsidR="00D56165" w:rsidRPr="00805625" w:rsidRDefault="00D56165" w:rsidP="00D5616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 Recuperar información del tipo de mantenimiento c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o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rrectivo.</w:t>
            </w:r>
          </w:p>
        </w:tc>
      </w:tr>
      <w:tr w:rsidR="00D56165" w:rsidRPr="00805625" w14:paraId="3F6E08BA" w14:textId="77777777" w:rsidTr="00547C55">
        <w:tc>
          <w:tcPr>
            <w:tcW w:w="3147" w:type="dxa"/>
          </w:tcPr>
          <w:p w14:paraId="247842A7" w14:textId="02355C15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78F84F5F" w14:textId="6E7A8FE9" w:rsidR="00D56165" w:rsidRPr="00E80E0B" w:rsidRDefault="00D56165" w:rsidP="00E80E0B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Se registra el mantenimiento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correctivo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  <w:p w14:paraId="34A1D4D0" w14:textId="1A6BB128" w:rsidR="00D56165" w:rsidRPr="00805625" w:rsidRDefault="00D56165" w:rsidP="00B20070">
            <w:pPr>
              <w:autoSpaceDE w:val="0"/>
              <w:autoSpaceDN w:val="0"/>
              <w:adjustRightInd w:val="0"/>
              <w:ind w:left="114" w:hanging="114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mantenimiento correct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vo.</w:t>
            </w:r>
          </w:p>
        </w:tc>
      </w:tr>
      <w:tr w:rsidR="00D56165" w:rsidRPr="00805625" w14:paraId="00E210CB" w14:textId="77777777" w:rsidTr="00547C55">
        <w:tc>
          <w:tcPr>
            <w:tcW w:w="3147" w:type="dxa"/>
          </w:tcPr>
          <w:p w14:paraId="7B51A740" w14:textId="4A2D7714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56165" w:rsidRPr="00805625" w14:paraId="79EB9B77" w14:textId="77777777" w:rsidTr="00547C55">
        <w:tc>
          <w:tcPr>
            <w:tcW w:w="3147" w:type="dxa"/>
          </w:tcPr>
          <w:p w14:paraId="1166CA81" w14:textId="7777777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27CC6A2A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79CCEEB7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5EEE887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795B5B3B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0C7DE9E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EB43AB9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733DB78D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1B78F17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9F92A5E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06DB16CB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E061788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6AC16F35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9D423F1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7A73864D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CF42931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7DDD01F5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2A106F2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6943DD2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501454D7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70794BF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8E238A8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59A453A1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0293616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80CA15E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7974F8B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2D34A68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EDA597D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59A7E4DA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903743C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48EF0FF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6AC04040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6C6DBA61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89400FE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70F6DD5F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9978231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546A753B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32033B3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556C16A5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66069A72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65FFE7A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EAD8FC2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D532B53" w14:textId="77777777" w:rsidR="00BC7AB7" w:rsidRDefault="00BC7AB7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3BB91404" w14:textId="77777777" w:rsidR="00D56165" w:rsidRPr="00805625" w:rsidRDefault="00D56165" w:rsidP="00B2007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68119244" w14:textId="1B425618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2. Registra el manten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miento correctivo</w:t>
            </w:r>
          </w:p>
          <w:p w14:paraId="05251FB6" w14:textId="77777777" w:rsidR="00D56165" w:rsidRDefault="00D56165" w:rsidP="00B20070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08F6F9B9" w:rsidR="00D56165" w:rsidRPr="00805625" w:rsidRDefault="00D56165" w:rsidP="00BC7A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29CCFE06" w14:textId="068CB20B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mantenimiento correct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vo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07BBDCC8" w14:textId="108DDC90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 co</w:t>
            </w:r>
            <w:r w:rsidR="00BC7AB7">
              <w:rPr>
                <w:sz w:val="22"/>
                <w:szCs w:val="22"/>
                <w:lang w:eastAsia="es-EC"/>
              </w:rPr>
              <w:t>n</w:t>
            </w:r>
            <w:r>
              <w:rPr>
                <w:sz w:val="22"/>
                <w:szCs w:val="22"/>
                <w:lang w:eastAsia="es-EC"/>
              </w:rPr>
              <w:t>ductor.</w:t>
            </w:r>
          </w:p>
          <w:p w14:paraId="4D1199DB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37483F0D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9A79D0D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E40F8ED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7D9A89F0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2CAAC755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EADC732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BBF8F4C" w14:textId="77777777" w:rsidR="00D56165" w:rsidRDefault="00D56165" w:rsidP="00E80E0B">
            <w:pPr>
              <w:pStyle w:val="NormalInd"/>
              <w:ind w:left="0"/>
              <w:rPr>
                <w:lang w:eastAsia="es-EC"/>
              </w:rPr>
            </w:pPr>
          </w:p>
          <w:p w14:paraId="5EE9310C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330B7C6A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5AB0CD4A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BC08778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3419DC8A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5F2E5AB8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05B34B7" w14:textId="77777777" w:rsidR="00D56165" w:rsidRPr="00064B31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6020B3A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7757321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1FCEA8A2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56281B0D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5BA2B782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C66E4C0" w14:textId="77777777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61A0400E" w14:textId="62EC2299" w:rsidR="004533D1" w:rsidRDefault="004533D1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 xml:space="preserve">Disponibilidad. </w:t>
            </w:r>
          </w:p>
          <w:p w14:paraId="5E971108" w14:textId="77777777" w:rsidR="00D56165" w:rsidRDefault="00D56165" w:rsidP="00B20070">
            <w:pPr>
              <w:pStyle w:val="NormalInd"/>
              <w:ind w:left="459"/>
              <w:rPr>
                <w:sz w:val="22"/>
                <w:szCs w:val="22"/>
                <w:lang w:eastAsia="es-EC"/>
              </w:rPr>
            </w:pPr>
          </w:p>
          <w:p w14:paraId="3F060BE5" w14:textId="3853DB6C" w:rsidR="00D56165" w:rsidRDefault="00D56165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correctivo.</w:t>
            </w:r>
          </w:p>
          <w:p w14:paraId="3D49C01A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515B6788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3A9FAE30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1AEA42DA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28136FC0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Banda de distrib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ción.</w:t>
            </w:r>
          </w:p>
          <w:p w14:paraId="17F8283E" w14:textId="7046C529" w:rsidR="004533D1" w:rsidRDefault="004533D1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</w:t>
            </w:r>
          </w:p>
          <w:p w14:paraId="769FBB12" w14:textId="77777777" w:rsidR="00D56165" w:rsidRDefault="00D5616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F829DE3" w14:textId="77777777" w:rsidR="00D56165" w:rsidRDefault="00D5616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44570CF" w14:textId="7593B695" w:rsidR="00D56165" w:rsidRDefault="00BC7AB7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 xml:space="preserve">.  Almacena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la 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información del mantenimiento correct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i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vo. (FA1-FA2)</w:t>
            </w:r>
          </w:p>
          <w:p w14:paraId="470580A7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7C58CBE9" w:rsidR="00D56165" w:rsidRPr="00805625" w:rsidRDefault="00BC7AB7" w:rsidP="00B200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56165" w:rsidRPr="00805625" w14:paraId="793DBFE2" w14:textId="77777777" w:rsidTr="008F65C1">
        <w:tc>
          <w:tcPr>
            <w:tcW w:w="3147" w:type="dxa"/>
          </w:tcPr>
          <w:p w14:paraId="06293E48" w14:textId="77777777" w:rsidR="00D56165" w:rsidRPr="00805625" w:rsidRDefault="00D56165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normal</w:t>
            </w:r>
          </w:p>
        </w:tc>
        <w:tc>
          <w:tcPr>
            <w:tcW w:w="5857" w:type="dxa"/>
            <w:gridSpan w:val="2"/>
          </w:tcPr>
          <w:p w14:paraId="7B54A4A8" w14:textId="4CBF93D5" w:rsidR="00D56165" w:rsidRPr="00805625" w:rsidRDefault="00D56165" w:rsidP="00144E2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mantenimiento correctivo</w:t>
            </w:r>
          </w:p>
        </w:tc>
      </w:tr>
      <w:tr w:rsidR="00D56165" w:rsidRPr="00805625" w14:paraId="743DBFAE" w14:textId="77777777" w:rsidTr="00007404">
        <w:tc>
          <w:tcPr>
            <w:tcW w:w="3147" w:type="dxa"/>
          </w:tcPr>
          <w:p w14:paraId="27035BF5" w14:textId="77777777" w:rsidR="00D56165" w:rsidRPr="00805625" w:rsidRDefault="00D56165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6EB961A" w14:textId="72C9814F" w:rsidR="00D56165" w:rsidRPr="00805625" w:rsidRDefault="00D56165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6EA43F4" w14:textId="3772A930" w:rsidR="00D56165" w:rsidRDefault="00D56165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56165" w:rsidRPr="00805625" w14:paraId="5AFA28B5" w14:textId="77777777" w:rsidTr="00007404">
        <w:tc>
          <w:tcPr>
            <w:tcW w:w="3147" w:type="dxa"/>
          </w:tcPr>
          <w:p w14:paraId="50F72EDF" w14:textId="77777777" w:rsidR="00D56165" w:rsidRPr="00805625" w:rsidRDefault="00D56165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7ECDB78B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50751F2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E62F21C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EEE047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B1F0845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08CF7F0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1086DA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4126323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0C04D5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2214E2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87C9BC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5334DF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A20275A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928774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6634C39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A7013CE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8B48B4C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150A4B3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DCB2272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F54AD3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1447191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C5BD9E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080621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8DFEE84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1CDFF37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C4C2D6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5736E20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854880F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DF47766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9556A0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A291869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59A3748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479567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D3B7EDC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E7EB416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CF74B3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ABCE686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BE460F2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367FB94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D74794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721EFE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51BB19F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279CED9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DF93E4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Actualiza el manten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miento preventivo.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40399002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461762" w14:textId="3ED06598" w:rsidR="00D56165" w:rsidRPr="00805625" w:rsidRDefault="00D56165" w:rsidP="00B200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51B56C36" w14:textId="29D11558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mantenimiento correctivo para actualizar.</w:t>
            </w:r>
          </w:p>
          <w:p w14:paraId="1462C5C9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6AE02FF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 conductor.</w:t>
            </w:r>
          </w:p>
          <w:p w14:paraId="3CB5D351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2678ACBC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7E8767C2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BA477E9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5F98F7D7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0A68D6EA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73098062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4E8F2457" w14:textId="77777777" w:rsidR="004533D1" w:rsidRDefault="004533D1" w:rsidP="004533D1">
            <w:pPr>
              <w:pStyle w:val="NormalInd"/>
              <w:ind w:left="0"/>
              <w:rPr>
                <w:lang w:eastAsia="es-EC"/>
              </w:rPr>
            </w:pPr>
          </w:p>
          <w:p w14:paraId="6471F74B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0328E259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52802B99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1A15806D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45EC9908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20B7B408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42824E81" w14:textId="77777777" w:rsidR="004533D1" w:rsidRPr="00064B3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C0A7C2A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594A0DCE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09007AAC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726EBBFF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1D2F2997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355B3463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06F58C17" w14:textId="77777777" w:rsidR="004533D1" w:rsidRDefault="004533D1" w:rsidP="004533D1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Disponibilidad. </w:t>
            </w:r>
          </w:p>
          <w:p w14:paraId="541C8F30" w14:textId="77777777" w:rsidR="004533D1" w:rsidRDefault="004533D1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0E32083" w14:textId="77777777" w:rsidR="00D56165" w:rsidRDefault="00D56165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E7E5F4B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correctivo.</w:t>
            </w:r>
          </w:p>
          <w:p w14:paraId="411A7D9D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3051C0CF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4B5E97B2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06EE60FB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020B4472" w14:textId="77777777" w:rsidR="00D56165" w:rsidRDefault="00D56165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Banda de distrib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ción.</w:t>
            </w:r>
          </w:p>
          <w:p w14:paraId="57E1E27D" w14:textId="09940866" w:rsidR="004533D1" w:rsidRDefault="004533D1" w:rsidP="00144E2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  <w:bookmarkStart w:id="2" w:name="_GoBack"/>
            <w:bookmarkEnd w:id="2"/>
          </w:p>
          <w:p w14:paraId="1C718C36" w14:textId="77777777" w:rsidR="00D56165" w:rsidRDefault="00D56165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0C53D7F" w14:textId="4792A112" w:rsidR="00D56165" w:rsidRDefault="00BC7AB7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.  Almacena la información actualizada del mantenimie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to correctivo. (FA1 - FA2)</w:t>
            </w:r>
          </w:p>
          <w:p w14:paraId="49D506B4" w14:textId="77777777" w:rsidR="00D56165" w:rsidRDefault="00D56165" w:rsidP="00B2007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DB5935" w14:textId="501F2491" w:rsidR="00D56165" w:rsidRPr="00805625" w:rsidRDefault="00BC7AB7" w:rsidP="00BC7A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D56165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56165" w:rsidRPr="00805625" w14:paraId="67FDED60" w14:textId="77777777" w:rsidTr="00547C55">
        <w:tc>
          <w:tcPr>
            <w:tcW w:w="3147" w:type="dxa"/>
          </w:tcPr>
          <w:p w14:paraId="7BAADA77" w14:textId="099D7C5B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56165" w:rsidRDefault="00D5616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56165" w:rsidRDefault="00D5616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13DF3A7A" w:rsidR="00D56165" w:rsidRDefault="00D5616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la información.</w:t>
            </w:r>
          </w:p>
          <w:p w14:paraId="690ECA7D" w14:textId="24DA066F" w:rsidR="00D56165" w:rsidRDefault="00D5616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existe un error al almacenar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648BF334" w14:textId="48D0675F" w:rsidR="00D56165" w:rsidRPr="00805625" w:rsidRDefault="00D56165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56165" w:rsidRPr="00805625" w14:paraId="66EB705B" w14:textId="77777777" w:rsidTr="00547C55">
        <w:tc>
          <w:tcPr>
            <w:tcW w:w="3147" w:type="dxa"/>
          </w:tcPr>
          <w:p w14:paraId="2C9FA5B5" w14:textId="7AA032DF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56165" w:rsidRPr="00805625" w14:paraId="370CD773" w14:textId="77777777" w:rsidTr="00547C55">
        <w:tc>
          <w:tcPr>
            <w:tcW w:w="3147" w:type="dxa"/>
          </w:tcPr>
          <w:p w14:paraId="070F558B" w14:textId="6ECC9CA1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56165" w:rsidRPr="00805625" w14:paraId="6D36F3DE" w14:textId="77777777" w:rsidTr="00547C55">
        <w:tc>
          <w:tcPr>
            <w:tcW w:w="3147" w:type="dxa"/>
          </w:tcPr>
          <w:p w14:paraId="02B232B8" w14:textId="4E3CF505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56165" w:rsidRPr="00805625" w14:paraId="74ACFD89" w14:textId="77777777" w:rsidTr="00547C55">
        <w:tc>
          <w:tcPr>
            <w:tcW w:w="3147" w:type="dxa"/>
          </w:tcPr>
          <w:p w14:paraId="7D444BD9" w14:textId="1390ACDE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7FEC70B1" w:rsidR="00D56165" w:rsidRPr="00805625" w:rsidRDefault="008112AF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REQ013</w:t>
            </w:r>
          </w:p>
        </w:tc>
      </w:tr>
      <w:tr w:rsidR="00D56165" w:rsidRPr="00805625" w14:paraId="1EF7BE2B" w14:textId="77777777" w:rsidTr="00547C55">
        <w:tc>
          <w:tcPr>
            <w:tcW w:w="3147" w:type="dxa"/>
          </w:tcPr>
          <w:p w14:paraId="2B875E9E" w14:textId="3044714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56165" w:rsidRDefault="00D56165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500BD218" w:rsidR="00D56165" w:rsidRPr="00BF098F" w:rsidRDefault="00D56165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112AF">
              <w:rPr>
                <w:rFonts w:cs="Arial"/>
                <w:sz w:val="22"/>
                <w:szCs w:val="22"/>
                <w:lang w:eastAsia="es-EC"/>
              </w:rPr>
              <w:t>en el registro del manten</w:t>
            </w:r>
            <w:r w:rsidR="008112AF">
              <w:rPr>
                <w:rFonts w:cs="Arial"/>
                <w:sz w:val="22"/>
                <w:szCs w:val="22"/>
                <w:lang w:eastAsia="es-EC"/>
              </w:rPr>
              <w:t>i</w:t>
            </w:r>
            <w:r w:rsidR="008112AF">
              <w:rPr>
                <w:rFonts w:cs="Arial"/>
                <w:sz w:val="22"/>
                <w:szCs w:val="22"/>
                <w:lang w:eastAsia="es-EC"/>
              </w:rPr>
              <w:t>miento correctivo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56165" w:rsidRDefault="00D56165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56165" w:rsidRPr="00BF098F" w:rsidRDefault="00D56165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56165" w:rsidRDefault="00D56165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56165" w:rsidRPr="00BF098F" w:rsidRDefault="00D56165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56165" w:rsidRDefault="00D56165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56165" w:rsidRPr="00BF098F" w:rsidRDefault="00D56165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56165" w:rsidRDefault="00D56165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56165" w:rsidRPr="00805625" w:rsidRDefault="00D56165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56165" w:rsidRPr="00805625" w14:paraId="5C88D7BE" w14:textId="77777777" w:rsidTr="00547C55">
        <w:tc>
          <w:tcPr>
            <w:tcW w:w="3147" w:type="dxa"/>
          </w:tcPr>
          <w:p w14:paraId="214736CA" w14:textId="4CBA8636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56165" w:rsidRPr="00805625" w14:paraId="251642D6" w14:textId="77777777" w:rsidTr="00547C55">
        <w:tc>
          <w:tcPr>
            <w:tcW w:w="3147" w:type="dxa"/>
          </w:tcPr>
          <w:p w14:paraId="08C97728" w14:textId="7B489884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56165" w:rsidRPr="00805625" w:rsidRDefault="00D5616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1BEF7" w14:textId="77777777" w:rsidR="00EF6693" w:rsidRDefault="00EF6693" w:rsidP="0078035B">
      <w:pPr>
        <w:pStyle w:val="NormalInd"/>
      </w:pPr>
      <w:r>
        <w:separator/>
      </w:r>
    </w:p>
  </w:endnote>
  <w:endnote w:type="continuationSeparator" w:id="0">
    <w:p w14:paraId="7AF87C88" w14:textId="77777777" w:rsidR="00EF6693" w:rsidRDefault="00EF6693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533D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533D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533D1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C8725" w14:textId="77777777" w:rsidR="00EF6693" w:rsidRDefault="00EF6693" w:rsidP="0078035B">
      <w:pPr>
        <w:pStyle w:val="NormalInd"/>
      </w:pPr>
      <w:r>
        <w:separator/>
      </w:r>
    </w:p>
  </w:footnote>
  <w:footnote w:type="continuationSeparator" w:id="0">
    <w:p w14:paraId="71D86C03" w14:textId="77777777" w:rsidR="00EF6693" w:rsidRDefault="00EF6693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58D88832" w:rsidR="00E701BE" w:rsidRDefault="00963587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0067D1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067D1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C7455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4E24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1F7A66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0E53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217D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33D1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284C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1E57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199D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12AF"/>
    <w:rsid w:val="00813581"/>
    <w:rsid w:val="008160D3"/>
    <w:rsid w:val="008216B2"/>
    <w:rsid w:val="008248AF"/>
    <w:rsid w:val="00832205"/>
    <w:rsid w:val="008342F3"/>
    <w:rsid w:val="00834EF4"/>
    <w:rsid w:val="00835C18"/>
    <w:rsid w:val="008438FD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3587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2A0E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0070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5FC0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C7AB7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E59D9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2CBB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165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202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0E0B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6693"/>
    <w:rsid w:val="00EF7DEB"/>
    <w:rsid w:val="00F00AE5"/>
    <w:rsid w:val="00F010BB"/>
    <w:rsid w:val="00F01C2B"/>
    <w:rsid w:val="00F04867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A60B-D004-46F5-B0E9-B705232B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29</TotalTime>
  <Pages>6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4120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11</cp:revision>
  <cp:lastPrinted>2006-10-15T17:13:00Z</cp:lastPrinted>
  <dcterms:created xsi:type="dcterms:W3CDTF">2019-07-08T20:27:00Z</dcterms:created>
  <dcterms:modified xsi:type="dcterms:W3CDTF">2020-01-08T15:40:00Z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