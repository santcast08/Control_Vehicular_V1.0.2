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7F954756" w:rsidR="00646574" w:rsidRDefault="00DF035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Imprimir</w:t>
      </w:r>
      <w:r w:rsidR="00E601FA">
        <w:rPr>
          <w:rFonts w:ascii="Bookman Old Style" w:hAnsi="Bookman Old Style"/>
          <w:b/>
          <w:sz w:val="32"/>
          <w:szCs w:val="32"/>
        </w:rPr>
        <w:t xml:space="preserve"> hoja </w:t>
      </w:r>
      <w:r>
        <w:rPr>
          <w:rFonts w:ascii="Bookman Old Style" w:hAnsi="Bookman Old Style"/>
          <w:b/>
          <w:sz w:val="32"/>
          <w:szCs w:val="32"/>
        </w:rPr>
        <w:t xml:space="preserve">de ruta </w:t>
      </w:r>
      <w:r w:rsidR="00E601FA">
        <w:rPr>
          <w:rFonts w:ascii="Bookman Old Style" w:hAnsi="Bookman Old Style"/>
          <w:b/>
          <w:sz w:val="32"/>
          <w:szCs w:val="32"/>
        </w:rPr>
        <w:t>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61AB2949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F333D1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05F53BE" w:rsidR="00C57182" w:rsidRPr="000449A8" w:rsidRDefault="00DF0353" w:rsidP="00DE2AB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Imprimir hoja de ruta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20B91332" w:rsidR="00C57182" w:rsidRPr="000449A8" w:rsidRDefault="00C57182" w:rsidP="00F333D1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333D1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476206A2" w:rsidR="00C57182" w:rsidRPr="000449A8" w:rsidRDefault="00C57182" w:rsidP="00DF0353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</w:t>
            </w:r>
            <w:r w:rsidR="00B451A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F03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imprimir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B451A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16A5464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B451A4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736EE33F" w:rsidR="00547C55" w:rsidRPr="000449A8" w:rsidRDefault="00547C55" w:rsidP="0050192C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50192C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F333D1" w:rsidRPr="000449A8" w14:paraId="4BE167A0" w14:textId="77777777">
        <w:tc>
          <w:tcPr>
            <w:tcW w:w="1087" w:type="dxa"/>
          </w:tcPr>
          <w:p w14:paraId="48C686C6" w14:textId="43BFE0FD" w:rsidR="00F333D1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032D435C" w14:textId="6EFC7F65" w:rsidR="00F333D1" w:rsidRPr="000449A8" w:rsidRDefault="00F333D1" w:rsidP="00F333D1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7A7DC356" w14:textId="7FCE364E" w:rsidR="00F333D1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45BBACCF" w14:textId="0BCE8488" w:rsidR="00F333D1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F333D1" w:rsidRPr="000449A8" w14:paraId="04339BA9" w14:textId="77777777">
        <w:tc>
          <w:tcPr>
            <w:tcW w:w="1087" w:type="dxa"/>
          </w:tcPr>
          <w:p w14:paraId="3A6B9D10" w14:textId="0006E388" w:rsidR="00F333D1" w:rsidRPr="000449A8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F333D1" w:rsidRPr="000449A8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F333D1" w:rsidRPr="000449A8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F333D1" w:rsidRPr="000449A8" w:rsidRDefault="00F333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00B82073" w:rsidR="009A2ADB" w:rsidRPr="00646574" w:rsidRDefault="00DF035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Imprimir </w:t>
      </w:r>
      <w:r w:rsidR="009A2ADB" w:rsidRPr="009A2ADB">
        <w:rPr>
          <w:rFonts w:cs="Arial"/>
          <w:bCs/>
          <w:sz w:val="28"/>
          <w:szCs w:val="36"/>
          <w:lang w:eastAsia="es-EC"/>
        </w:rPr>
        <w:t>hoja de ruta y control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14F8AF18" w:rsidR="00646574" w:rsidRPr="009812FE" w:rsidRDefault="003A4B06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9812FE">
              <w:rPr>
                <w:b/>
                <w:sz w:val="22"/>
                <w:szCs w:val="22"/>
                <w:lang w:eastAsia="es-EC"/>
              </w:rPr>
              <w:t>0</w:t>
            </w:r>
            <w:r w:rsidR="00825FA3" w:rsidRPr="009812FE">
              <w:rPr>
                <w:b/>
                <w:sz w:val="22"/>
                <w:szCs w:val="22"/>
                <w:lang w:eastAsia="es-EC"/>
              </w:rPr>
              <w:t>1</w:t>
            </w:r>
            <w:r w:rsidR="00B451A4" w:rsidRPr="009812FE">
              <w:rPr>
                <w:b/>
                <w:sz w:val="22"/>
                <w:szCs w:val="22"/>
                <w:lang w:eastAsia="es-EC"/>
              </w:rPr>
              <w:t>1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7B5FD18F" w:rsidR="00646574" w:rsidRPr="00805625" w:rsidRDefault="00DF0353" w:rsidP="00825FA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Imprimir</w:t>
            </w:r>
            <w:r w:rsidR="009A2ADB">
              <w:rPr>
                <w:sz w:val="22"/>
                <w:szCs w:val="22"/>
                <w:lang w:eastAsia="es-EC"/>
              </w:rPr>
              <w:t xml:space="preserve">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5B1CF1A3" w:rsidR="00646574" w:rsidRPr="00805625" w:rsidRDefault="00604729" w:rsidP="00DF035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Permite 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imprimir</w:t>
            </w:r>
            <w:r w:rsidRPr="00604729">
              <w:rPr>
                <w:sz w:val="22"/>
                <w:szCs w:val="22"/>
                <w:lang w:eastAsia="es-EC"/>
              </w:rPr>
              <w:t xml:space="preserve">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0CBF13AD" w14:textId="739AF092" w:rsidR="00F333D1" w:rsidRDefault="00F333D1" w:rsidP="00DF0353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F333D1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4E3068B" w14:textId="1A0C1537" w:rsidR="00646574" w:rsidRPr="00805625" w:rsidRDefault="00F333D1" w:rsidP="00DF035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493375"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825FA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 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hoja de ruta y control de k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lometraje y combustible.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34A1D4D0" w14:textId="0010E672" w:rsidR="00646574" w:rsidRPr="0096516E" w:rsidRDefault="0096516E" w:rsidP="0050192C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666B7"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>Impresión hoja de ruta y control de combustible y kil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>o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>metraje.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2ABFCF84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B88B866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716D26E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193BAB2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E7892B7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2A1660C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4D4C608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1BDFB7E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6601C4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5E92BE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B307B5B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DF94752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F31F8F8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B291650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49DB32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66AE8B9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E6F000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3622D39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86D9B3A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FE8F0C3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6949D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043D279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4EE12F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C5B8C76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F289290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28B765B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B4844F2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89C11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C2877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2D4E6A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CA28F5B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3627058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7CDB73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AFBB1CE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4E0FC4F" w14:textId="77777777" w:rsidR="00F333D1" w:rsidRDefault="00F333D1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6E3EB7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F68DCA7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E5DB44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119AF6D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03E4E87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16B9568" w14:textId="77777777" w:rsidR="0050192C" w:rsidRDefault="0050192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B751BA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C7212B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95024DF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2A345F9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CC01575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0040599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5576BC4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CE05FC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C87CA8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25D7EFA" w14:textId="77777777" w:rsidR="00F333D1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5DBBA708" w:rsidR="00D1604A" w:rsidRDefault="00F333D1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2. Seleccionar imprimir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521750D1" w:rsidR="00DD37D8" w:rsidRPr="00805625" w:rsidRDefault="00DD37D8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C1EE0B4" w14:textId="6097630D" w:rsidR="003300FD" w:rsidRDefault="0050192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información de la hoja de ruta y control de kilometraje y combustible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1EBD5230" w14:textId="77777777" w:rsidR="00CF6935" w:rsidRDefault="00CF693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1839007" w14:textId="3622B06E" w:rsidR="00CF6935" w:rsidRDefault="002666B7" w:rsidP="00F333D1">
            <w:pPr>
              <w:pStyle w:val="NormalInd"/>
              <w:numPr>
                <w:ilvl w:val="0"/>
                <w:numId w:val="10"/>
              </w:numPr>
              <w:ind w:left="601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Funcionario.</w:t>
            </w:r>
          </w:p>
          <w:p w14:paraId="64DF0315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5A862767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7A26E09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D644462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6AA039C4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1FD51010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4BD5F2F4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45D05879" w14:textId="77777777" w:rsidR="00F333D1" w:rsidRDefault="00F333D1" w:rsidP="00F333D1">
            <w:pPr>
              <w:pStyle w:val="NormalInd"/>
              <w:ind w:left="601"/>
              <w:rPr>
                <w:sz w:val="22"/>
                <w:szCs w:val="22"/>
                <w:lang w:eastAsia="es-EC"/>
              </w:rPr>
            </w:pPr>
          </w:p>
          <w:p w14:paraId="6BD748F2" w14:textId="77777777" w:rsidR="002666B7" w:rsidRDefault="002666B7" w:rsidP="00F333D1">
            <w:pPr>
              <w:pStyle w:val="NormalInd"/>
              <w:numPr>
                <w:ilvl w:val="0"/>
                <w:numId w:val="10"/>
              </w:numPr>
              <w:ind w:left="601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Conductor.</w:t>
            </w:r>
          </w:p>
          <w:p w14:paraId="590F0433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302110B7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7F8AFD71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1229C466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6760498E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73F2B7E1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41853723" w14:textId="77777777" w:rsidR="00F333D1" w:rsidRDefault="00F333D1" w:rsidP="00F333D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FB5B5DF" w14:textId="77777777" w:rsidR="00F333D1" w:rsidRDefault="00F333D1" w:rsidP="00F333D1">
            <w:pPr>
              <w:pStyle w:val="Prrafodelista"/>
              <w:rPr>
                <w:sz w:val="22"/>
                <w:szCs w:val="22"/>
                <w:lang w:eastAsia="es-EC"/>
              </w:rPr>
            </w:pPr>
          </w:p>
          <w:p w14:paraId="1CE3133E" w14:textId="07A40DD5" w:rsidR="002666B7" w:rsidRDefault="00F333D1" w:rsidP="00F333D1">
            <w:pPr>
              <w:pStyle w:val="NormalInd"/>
              <w:numPr>
                <w:ilvl w:val="0"/>
                <w:numId w:val="10"/>
              </w:numPr>
              <w:ind w:left="601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</w:t>
            </w:r>
            <w:r w:rsidR="002666B7">
              <w:rPr>
                <w:sz w:val="22"/>
                <w:szCs w:val="22"/>
                <w:lang w:eastAsia="es-EC"/>
              </w:rPr>
              <w:t>uta.</w:t>
            </w:r>
          </w:p>
          <w:p w14:paraId="376E4CBA" w14:textId="77777777" w:rsidR="00D25051" w:rsidRDefault="00D25051" w:rsidP="00D25051">
            <w:pPr>
              <w:pStyle w:val="Prrafodelista"/>
              <w:rPr>
                <w:sz w:val="22"/>
                <w:szCs w:val="22"/>
                <w:lang w:eastAsia="es-EC"/>
              </w:rPr>
            </w:pPr>
          </w:p>
          <w:p w14:paraId="1D823F9C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F</w:t>
            </w:r>
            <w:r w:rsidRPr="00BB5F83">
              <w:rPr>
                <w:sz w:val="22"/>
                <w:szCs w:val="22"/>
                <w:lang w:eastAsia="es-EC"/>
              </w:rPr>
              <w:t>echa de movil</w:t>
            </w:r>
            <w:r w:rsidRPr="00BB5F83">
              <w:rPr>
                <w:sz w:val="22"/>
                <w:szCs w:val="22"/>
                <w:lang w:eastAsia="es-EC"/>
              </w:rPr>
              <w:t>i</w:t>
            </w:r>
            <w:r w:rsidRPr="00BB5F83">
              <w:rPr>
                <w:sz w:val="22"/>
                <w:szCs w:val="22"/>
                <w:lang w:eastAsia="es-EC"/>
              </w:rPr>
              <w:t>zación.</w:t>
            </w:r>
          </w:p>
          <w:p w14:paraId="28CEF474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lida.</w:t>
            </w:r>
          </w:p>
          <w:p w14:paraId="2684C322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H</w:t>
            </w:r>
            <w:r w:rsidRPr="00BB5F83">
              <w:rPr>
                <w:sz w:val="22"/>
                <w:szCs w:val="22"/>
                <w:lang w:eastAsia="es-EC"/>
              </w:rPr>
              <w:t>ora de llegada.</w:t>
            </w:r>
          </w:p>
          <w:p w14:paraId="4E3EC3A5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</w:t>
            </w:r>
            <w:r w:rsidRPr="00BB5F83">
              <w:rPr>
                <w:sz w:val="22"/>
                <w:szCs w:val="22"/>
                <w:lang w:eastAsia="es-EC"/>
              </w:rPr>
              <w:t>uta</w:t>
            </w:r>
            <w:r>
              <w:rPr>
                <w:sz w:val="22"/>
                <w:szCs w:val="22"/>
                <w:lang w:eastAsia="es-EC"/>
              </w:rPr>
              <w:t>(s)</w:t>
            </w:r>
            <w:r w:rsidRPr="00BB5F83">
              <w:rPr>
                <w:sz w:val="22"/>
                <w:szCs w:val="22"/>
                <w:lang w:eastAsia="es-EC"/>
              </w:rPr>
              <w:t>.</w:t>
            </w:r>
          </w:p>
          <w:p w14:paraId="58E4780B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t>Kilometraje de s</w:t>
            </w:r>
            <w:r w:rsidRPr="00BB5F83">
              <w:rPr>
                <w:sz w:val="22"/>
                <w:szCs w:val="22"/>
                <w:lang w:eastAsia="es-EC"/>
              </w:rPr>
              <w:t>a</w:t>
            </w:r>
            <w:r w:rsidRPr="00BB5F83">
              <w:rPr>
                <w:sz w:val="22"/>
                <w:szCs w:val="22"/>
                <w:lang w:eastAsia="es-EC"/>
              </w:rPr>
              <w:t>lida</w:t>
            </w:r>
          </w:p>
          <w:p w14:paraId="4FDE1570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</w:t>
            </w:r>
            <w:r w:rsidRPr="00BB5F83">
              <w:rPr>
                <w:sz w:val="22"/>
                <w:szCs w:val="22"/>
                <w:lang w:eastAsia="es-EC"/>
              </w:rPr>
              <w:t>alor del combu</w:t>
            </w:r>
            <w:r w:rsidRPr="00BB5F83">
              <w:rPr>
                <w:sz w:val="22"/>
                <w:szCs w:val="22"/>
                <w:lang w:eastAsia="es-EC"/>
              </w:rPr>
              <w:t>s</w:t>
            </w:r>
            <w:r w:rsidRPr="00BB5F83">
              <w:rPr>
                <w:sz w:val="22"/>
                <w:szCs w:val="22"/>
                <w:lang w:eastAsia="es-EC"/>
              </w:rPr>
              <w:t>tible</w:t>
            </w:r>
          </w:p>
          <w:p w14:paraId="15E9428E" w14:textId="77777777" w:rsidR="00D25051" w:rsidRPr="00BB5F83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BB5F83">
              <w:rPr>
                <w:sz w:val="22"/>
                <w:szCs w:val="22"/>
                <w:lang w:eastAsia="es-EC"/>
              </w:rPr>
              <w:lastRenderedPageBreak/>
              <w:t>Cantidad de kil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metraje adicional</w:t>
            </w:r>
          </w:p>
          <w:p w14:paraId="5C22A059" w14:textId="77777777" w:rsidR="00D25051" w:rsidRDefault="00D25051" w:rsidP="00D25051">
            <w:pPr>
              <w:pStyle w:val="NormalInd"/>
              <w:ind w:left="601"/>
              <w:rPr>
                <w:sz w:val="22"/>
                <w:szCs w:val="22"/>
                <w:lang w:eastAsia="es-EC"/>
              </w:rPr>
            </w:pPr>
          </w:p>
          <w:p w14:paraId="36AD1B8F" w14:textId="084BADBF" w:rsidR="002666B7" w:rsidRDefault="002666B7" w:rsidP="00F333D1">
            <w:pPr>
              <w:pStyle w:val="NormalInd"/>
              <w:numPr>
                <w:ilvl w:val="0"/>
                <w:numId w:val="10"/>
              </w:numPr>
              <w:ind w:left="601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Control de combustible y kilometraje.</w:t>
            </w:r>
          </w:p>
          <w:p w14:paraId="08ED0E7F" w14:textId="77777777" w:rsidR="00D25051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bookmarkStart w:id="2" w:name="_GoBack"/>
            <w:r>
              <w:rPr>
                <w:sz w:val="22"/>
                <w:szCs w:val="22"/>
                <w:lang w:eastAsia="es-EC"/>
              </w:rPr>
              <w:t>Total de kilóm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tros recorridos (Ruta(s)).</w:t>
            </w:r>
          </w:p>
          <w:p w14:paraId="0951CAA6" w14:textId="77777777" w:rsidR="00D25051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rec</w:t>
            </w:r>
            <w:r>
              <w:rPr>
                <w:sz w:val="22"/>
                <w:szCs w:val="22"/>
                <w:lang w:eastAsia="es-EC"/>
              </w:rPr>
              <w:t>o</w:t>
            </w:r>
            <w:r>
              <w:rPr>
                <w:sz w:val="22"/>
                <w:szCs w:val="22"/>
                <w:lang w:eastAsia="es-EC"/>
              </w:rPr>
              <w:t>rrido vehículo.</w:t>
            </w:r>
          </w:p>
          <w:p w14:paraId="21D7F1BD" w14:textId="77777777" w:rsidR="00D25051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exc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dente.</w:t>
            </w:r>
          </w:p>
          <w:p w14:paraId="7461924F" w14:textId="77777777" w:rsidR="00D25051" w:rsidRDefault="00D25051" w:rsidP="00D25051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Total de galones usados.</w:t>
            </w:r>
          </w:p>
          <w:bookmarkEnd w:id="2"/>
          <w:p w14:paraId="13FA23D9" w14:textId="77777777" w:rsidR="002666B7" w:rsidRPr="00CF6935" w:rsidRDefault="002666B7" w:rsidP="002666B7">
            <w:pPr>
              <w:pStyle w:val="NormalInd"/>
              <w:ind w:left="1026"/>
              <w:rPr>
                <w:sz w:val="22"/>
                <w:szCs w:val="22"/>
                <w:lang w:eastAsia="es-EC"/>
              </w:rPr>
            </w:pPr>
          </w:p>
          <w:p w14:paraId="4EF3374C" w14:textId="77777777" w:rsidR="0050192C" w:rsidRDefault="0050192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5A7A958C" w:rsidR="009B1AE2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047BD6">
              <w:rPr>
                <w:rFonts w:cs="Arial"/>
                <w:sz w:val="22"/>
                <w:szCs w:val="22"/>
                <w:lang w:eastAsia="es-EC"/>
              </w:rPr>
              <w:t>Despliega</w:t>
            </w:r>
            <w:r w:rsidR="0050192C">
              <w:rPr>
                <w:rFonts w:cs="Arial"/>
                <w:sz w:val="22"/>
                <w:szCs w:val="22"/>
                <w:lang w:eastAsia="es-EC"/>
              </w:rPr>
              <w:t xml:space="preserve"> impresión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(FA1)</w:t>
            </w:r>
          </w:p>
          <w:p w14:paraId="451CEA47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56D21204" w:rsidR="00D1604A" w:rsidRPr="00805625" w:rsidRDefault="0050192C" w:rsidP="0050192C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2A0719DD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49ED254B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Error al no </w:t>
            </w:r>
            <w:r w:rsidR="00CD3810">
              <w:rPr>
                <w:rFonts w:cs="Arial"/>
                <w:b/>
                <w:bCs/>
                <w:sz w:val="22"/>
                <w:szCs w:val="22"/>
                <w:lang w:eastAsia="es-EC"/>
              </w:rPr>
              <w:t>imprimir la información</w:t>
            </w:r>
          </w:p>
          <w:p w14:paraId="0B52DD1C" w14:textId="12F4EB3F" w:rsidR="00DE0A74" w:rsidRDefault="00386F4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puede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 xml:space="preserve">, muestra un mensaje </w:t>
            </w:r>
            <w:r>
              <w:rPr>
                <w:rFonts w:cs="Arial"/>
                <w:sz w:val="22"/>
                <w:szCs w:val="22"/>
                <w:lang w:eastAsia="es-EC"/>
              </w:rPr>
              <w:t>que no se pudo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6FFA85C3" w:rsidR="00DE0A74" w:rsidRPr="00805625" w:rsidRDefault="002666B7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1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00348AE1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AD7E79">
              <w:rPr>
                <w:sz w:val="22"/>
                <w:szCs w:val="22"/>
                <w:lang w:eastAsia="es-EC"/>
              </w:rPr>
              <w:t>1</w:t>
            </w:r>
            <w:r w:rsidR="00B451A4">
              <w:rPr>
                <w:sz w:val="22"/>
                <w:szCs w:val="22"/>
                <w:lang w:eastAsia="es-EC"/>
              </w:rPr>
              <w:t>1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A7017AF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B451A4">
              <w:rPr>
                <w:rFonts w:cs="Arial"/>
                <w:sz w:val="22"/>
                <w:szCs w:val="22"/>
                <w:lang w:eastAsia="es-EC"/>
              </w:rPr>
              <w:t>para el proceso de impr</w:t>
            </w:r>
            <w:r w:rsidR="00B451A4">
              <w:rPr>
                <w:rFonts w:cs="Arial"/>
                <w:sz w:val="22"/>
                <w:szCs w:val="22"/>
                <w:lang w:eastAsia="es-EC"/>
              </w:rPr>
              <w:t>e</w:t>
            </w:r>
            <w:r w:rsidR="00B451A4">
              <w:rPr>
                <w:rFonts w:cs="Arial"/>
                <w:sz w:val="22"/>
                <w:szCs w:val="22"/>
                <w:lang w:eastAsia="es-EC"/>
              </w:rPr>
              <w:t>sión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31547" w14:textId="77777777" w:rsidR="00303CB1" w:rsidRDefault="00303CB1" w:rsidP="0078035B">
      <w:pPr>
        <w:pStyle w:val="NormalInd"/>
      </w:pPr>
      <w:r>
        <w:separator/>
      </w:r>
    </w:p>
  </w:endnote>
  <w:endnote w:type="continuationSeparator" w:id="0">
    <w:p w14:paraId="07F3DB2E" w14:textId="77777777" w:rsidR="00303CB1" w:rsidRDefault="00303CB1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D2505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D2505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D25051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4FF4B" w14:textId="77777777" w:rsidR="00303CB1" w:rsidRDefault="00303CB1" w:rsidP="0078035B">
      <w:pPr>
        <w:pStyle w:val="NormalInd"/>
      </w:pPr>
      <w:r>
        <w:separator/>
      </w:r>
    </w:p>
  </w:footnote>
  <w:footnote w:type="continuationSeparator" w:id="0">
    <w:p w14:paraId="7427E9A8" w14:textId="77777777" w:rsidR="00303CB1" w:rsidRDefault="00303CB1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D0E0083" w:rsidR="00E701BE" w:rsidRDefault="00CE23F8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B451A4">
      <w:rPr>
        <w:rFonts w:ascii="Bookman Old Style" w:hAnsi="Bookman Old Style"/>
      </w:rPr>
      <w:t>[1.0.2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47BD6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666B7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3CB1"/>
    <w:rsid w:val="003060A2"/>
    <w:rsid w:val="0030683F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86F47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684C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192C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A54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53D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029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5FA3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0492"/>
    <w:rsid w:val="0096124A"/>
    <w:rsid w:val="00962294"/>
    <w:rsid w:val="0096516E"/>
    <w:rsid w:val="00966749"/>
    <w:rsid w:val="009672C3"/>
    <w:rsid w:val="00975900"/>
    <w:rsid w:val="0097604E"/>
    <w:rsid w:val="00976E7D"/>
    <w:rsid w:val="00976EE8"/>
    <w:rsid w:val="0098017E"/>
    <w:rsid w:val="009812F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07BA4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D7E79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460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51A4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2B3C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5446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8266E"/>
    <w:rsid w:val="00C910B3"/>
    <w:rsid w:val="00C91D9E"/>
    <w:rsid w:val="00C939E4"/>
    <w:rsid w:val="00C93D26"/>
    <w:rsid w:val="00C96198"/>
    <w:rsid w:val="00C97723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3810"/>
    <w:rsid w:val="00CD5518"/>
    <w:rsid w:val="00CE0AEF"/>
    <w:rsid w:val="00CE23F8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CF6935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051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035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E5BDC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33D1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EFB03-C691-4CD7-AC05-FCF6DB45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34</TotalTime>
  <Pages>5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3131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11</cp:revision>
  <cp:lastPrinted>2006-10-15T17:13:00Z</cp:lastPrinted>
  <dcterms:created xsi:type="dcterms:W3CDTF">2019-07-05T21:41:00Z</dcterms:created>
  <dcterms:modified xsi:type="dcterms:W3CDTF">2020-01-08T15:36:00Z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