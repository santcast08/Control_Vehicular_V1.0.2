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18FF0101" w:rsidR="00646574" w:rsidRDefault="00E601FA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Ingresar funcionario a la información de la hoja </w:t>
      </w:r>
      <w:r w:rsidR="00E57880">
        <w:rPr>
          <w:rFonts w:ascii="Bookman Old Style" w:hAnsi="Bookman Old Style"/>
          <w:b/>
          <w:sz w:val="32"/>
          <w:szCs w:val="32"/>
        </w:rPr>
        <w:t xml:space="preserve">de ruta </w:t>
      </w:r>
      <w:r>
        <w:rPr>
          <w:rFonts w:ascii="Bookman Old Style" w:hAnsi="Bookman Old Style"/>
          <w:b/>
          <w:sz w:val="32"/>
          <w:szCs w:val="32"/>
        </w:rPr>
        <w:t>y control de kilometraje y combustible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1D430DB2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731C9E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654F6694" w:rsidR="00C57182" w:rsidRPr="000449A8" w:rsidRDefault="009A2ADB" w:rsidP="00521F0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Ingresar funcionario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0D4A4A9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521F01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3BF08616" w:rsidR="00C57182" w:rsidRPr="000449A8" w:rsidRDefault="00C57182" w:rsidP="00A74CB4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A74CB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007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9A2AD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funcionario hoja de ruta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</w:t>
            </w:r>
            <w:r w:rsidR="00A74CB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3F93BDBA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731C9E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6AB45C9A" w:rsidR="00547C55" w:rsidRPr="000449A8" w:rsidRDefault="00547C55" w:rsidP="00C52E5C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C52E5C"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731C9E" w:rsidRPr="000449A8" w14:paraId="618F0887" w14:textId="77777777">
        <w:tc>
          <w:tcPr>
            <w:tcW w:w="1087" w:type="dxa"/>
          </w:tcPr>
          <w:p w14:paraId="2179A165" w14:textId="24EB23F3" w:rsidR="00731C9E" w:rsidRDefault="00731C9E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1.0.2</w:t>
            </w:r>
          </w:p>
        </w:tc>
        <w:tc>
          <w:tcPr>
            <w:tcW w:w="1620" w:type="dxa"/>
          </w:tcPr>
          <w:p w14:paraId="52315AF5" w14:textId="1020BA44" w:rsidR="00731C9E" w:rsidRPr="000449A8" w:rsidRDefault="00731C9E" w:rsidP="00731C9E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19-07-16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4A7B5CD8" w14:textId="7034611C" w:rsidR="00731C9E" w:rsidRDefault="00731C9E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79A59D43" w14:textId="32353DE1" w:rsidR="00731C9E" w:rsidRDefault="00731C9E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731C9E" w:rsidRPr="000449A8" w14:paraId="04339BA9" w14:textId="77777777">
        <w:tc>
          <w:tcPr>
            <w:tcW w:w="1087" w:type="dxa"/>
          </w:tcPr>
          <w:p w14:paraId="3A6B9D10" w14:textId="0006E388" w:rsidR="00731C9E" w:rsidRPr="000449A8" w:rsidRDefault="00731C9E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731C9E" w:rsidRPr="000449A8" w:rsidRDefault="00731C9E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731C9E" w:rsidRPr="000449A8" w:rsidRDefault="00731C9E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731C9E" w:rsidRPr="000449A8" w:rsidRDefault="00731C9E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432A7FB8" w14:textId="50729E11" w:rsidR="009A2ADB" w:rsidRPr="00646574" w:rsidRDefault="009A2ADB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 w:rsidRPr="009A2ADB">
        <w:rPr>
          <w:rFonts w:cs="Arial"/>
          <w:bCs/>
          <w:sz w:val="28"/>
          <w:szCs w:val="36"/>
          <w:lang w:eastAsia="es-EC"/>
        </w:rPr>
        <w:t>Ingresar funcionario a la información de la hoja de ruta y control de combustible y kilometraje.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4658101F" w:rsidR="00646574" w:rsidRPr="00246D4D" w:rsidRDefault="009A2ADB" w:rsidP="00A74CB4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 w:rsidRPr="00246D4D">
              <w:rPr>
                <w:b/>
                <w:sz w:val="22"/>
                <w:szCs w:val="22"/>
                <w:lang w:eastAsia="es-EC"/>
              </w:rPr>
              <w:t>00</w:t>
            </w:r>
            <w:r w:rsidR="00A74CB4" w:rsidRPr="00246D4D">
              <w:rPr>
                <w:b/>
                <w:sz w:val="22"/>
                <w:szCs w:val="22"/>
                <w:lang w:eastAsia="es-EC"/>
              </w:rPr>
              <w:t>7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5C505E13" w:rsidR="00646574" w:rsidRPr="00805625" w:rsidRDefault="009A2ADB" w:rsidP="0050191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Ingresar funcionario a la hoja de ruta.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195E54B4" w:rsidR="00646574" w:rsidRPr="00805625" w:rsidRDefault="00604729" w:rsidP="00C52E5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Permite i</w:t>
            </w:r>
            <w:r w:rsidRPr="00604729">
              <w:rPr>
                <w:sz w:val="22"/>
                <w:szCs w:val="22"/>
                <w:lang w:eastAsia="es-EC"/>
              </w:rPr>
              <w:t xml:space="preserve">ngresar </w:t>
            </w:r>
            <w:r w:rsidR="00C52E5C">
              <w:rPr>
                <w:sz w:val="22"/>
                <w:szCs w:val="22"/>
                <w:lang w:eastAsia="es-EC"/>
              </w:rPr>
              <w:t>el</w:t>
            </w:r>
            <w:r>
              <w:rPr>
                <w:sz w:val="22"/>
                <w:szCs w:val="22"/>
                <w:lang w:eastAsia="es-EC"/>
              </w:rPr>
              <w:t xml:space="preserve"> </w:t>
            </w:r>
            <w:r w:rsidRPr="00604729">
              <w:rPr>
                <w:sz w:val="22"/>
                <w:szCs w:val="22"/>
                <w:lang w:eastAsia="es-EC"/>
              </w:rPr>
              <w:t>funcionario a la información de la hoja de ruta y control de combustible y kilometraje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21E24C02" w14:textId="4054A902" w:rsidR="00731C9E" w:rsidRDefault="00731C9E" w:rsidP="00604729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731C9E">
              <w:rPr>
                <w:rFonts w:cs="Arial"/>
                <w:bCs/>
                <w:sz w:val="22"/>
                <w:szCs w:val="22"/>
                <w:lang w:eastAsia="es-EC"/>
              </w:rPr>
              <w:t>- Autenticación en la aplicación según el usuario.</w:t>
            </w:r>
          </w:p>
          <w:p w14:paraId="44E3068B" w14:textId="0AE48307" w:rsidR="00646574" w:rsidRPr="00805625" w:rsidRDefault="00731C9E" w:rsidP="0060472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493375">
              <w:rPr>
                <w:rFonts w:cs="Arial"/>
                <w:bCs/>
                <w:sz w:val="22"/>
                <w:szCs w:val="22"/>
                <w:lang w:eastAsia="es-EC"/>
              </w:rPr>
              <w:t>Recuperar</w:t>
            </w:r>
            <w:r w:rsidR="00F85320" w:rsidRPr="001A2393">
              <w:rPr>
                <w:rFonts w:cs="Arial"/>
                <w:bCs/>
                <w:sz w:val="22"/>
                <w:szCs w:val="22"/>
                <w:lang w:eastAsia="es-EC"/>
              </w:rPr>
              <w:t xml:space="preserve"> información de los </w:t>
            </w:r>
            <w:r w:rsidR="00604729">
              <w:rPr>
                <w:rFonts w:cs="Arial"/>
                <w:bCs/>
                <w:sz w:val="22"/>
                <w:szCs w:val="22"/>
                <w:lang w:eastAsia="es-EC"/>
              </w:rPr>
              <w:t>funcionarios</w:t>
            </w:r>
            <w:r w:rsidR="00F85320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686A7D51" w14:textId="787C74BC" w:rsidR="00604729" w:rsidRPr="00604729" w:rsidRDefault="00604729" w:rsidP="00604729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Se ingresa la información del funcionario en la hoja de 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combustible y kilometraje.</w:t>
            </w:r>
          </w:p>
          <w:p w14:paraId="34A1D4D0" w14:textId="5FD48EF0" w:rsidR="00646574" w:rsidRPr="00805625" w:rsidRDefault="00604729" w:rsidP="00604729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Se actualiza la información del funcionario.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716D94FE" w14:textId="77777777" w:rsidR="00C52E5C" w:rsidRDefault="00C52E5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3F9CC16" w14:textId="77777777" w:rsidR="00C52E5C" w:rsidRDefault="00C52E5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1172C8D" w14:textId="77777777" w:rsidR="00C52E5C" w:rsidRDefault="00C52E5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114FEC8" w14:textId="77777777" w:rsidR="00C52E5C" w:rsidRDefault="00C52E5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D7F052A" w14:textId="77777777" w:rsidR="00C52E5C" w:rsidRDefault="00C52E5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CF5F32D" w14:textId="77777777" w:rsidR="00C52E5C" w:rsidRDefault="00C52E5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27ED3CD" w14:textId="77777777" w:rsidR="00C52E5C" w:rsidRDefault="00C52E5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69019C5" w14:textId="77777777" w:rsidR="00C52E5C" w:rsidRDefault="00C52E5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1395A2F" w14:textId="77777777" w:rsidR="00C52E5C" w:rsidRDefault="00C52E5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04578B8" w14:textId="77777777" w:rsidR="00C52E5C" w:rsidRDefault="00C52E5C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90073B2" w14:textId="6CF985E6" w:rsidR="00D1604A" w:rsidRDefault="00C52E5C" w:rsidP="00C52E5C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731C9E">
              <w:rPr>
                <w:rFonts w:cs="Arial"/>
                <w:sz w:val="22"/>
                <w:szCs w:val="22"/>
                <w:lang w:eastAsia="es-EC"/>
              </w:rPr>
              <w:t>Asigna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al funcionario</w:t>
            </w:r>
            <w:r w:rsidR="00731C9E">
              <w:rPr>
                <w:rFonts w:cs="Arial"/>
                <w:sz w:val="22"/>
                <w:szCs w:val="22"/>
                <w:lang w:eastAsia="es-EC"/>
              </w:rPr>
              <w:t xml:space="preserve"> a la hoja de ruta y control de combustible y kilom</w:t>
            </w:r>
            <w:r w:rsidR="00731C9E">
              <w:rPr>
                <w:rFonts w:cs="Arial"/>
                <w:sz w:val="22"/>
                <w:szCs w:val="22"/>
                <w:lang w:eastAsia="es-EC"/>
              </w:rPr>
              <w:t>e</w:t>
            </w:r>
            <w:r w:rsidR="00731C9E">
              <w:rPr>
                <w:rFonts w:cs="Arial"/>
                <w:sz w:val="22"/>
                <w:szCs w:val="22"/>
                <w:lang w:eastAsia="es-EC"/>
              </w:rPr>
              <w:t>traje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3B92BE45" w:rsidR="00DD37D8" w:rsidRPr="00805625" w:rsidRDefault="00DD37D8" w:rsidP="00C52E5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69F1A7C2" w14:textId="38CED27B" w:rsidR="00D1604A" w:rsidRDefault="00C52E5C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1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 la información del funcionario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784FAD16" w14:textId="77777777" w:rsidR="00C52E5C" w:rsidRDefault="00C52E5C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B6A30CA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03DE7DEB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09914D42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264D88E3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078930E1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3524D4FF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610C0962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59B89A57" w14:textId="77777777" w:rsidR="009B1AE2" w:rsidRDefault="009B1AE2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69FBB12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79A1E55" w14:textId="77777777" w:rsidR="00731C9E" w:rsidRDefault="00731C9E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5E86CB9F" w:rsidR="009B1AE2" w:rsidRDefault="00731C9E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</w:t>
            </w:r>
            <w:bookmarkStart w:id="2" w:name="_GoBack"/>
            <w:r w:rsidR="00C52E5C">
              <w:rPr>
                <w:rFonts w:cs="Arial"/>
                <w:sz w:val="22"/>
                <w:szCs w:val="22"/>
                <w:lang w:eastAsia="es-EC"/>
              </w:rPr>
              <w:t>Almacena la información del funcionario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bookmarkEnd w:id="2"/>
            <w:r w:rsidR="00AB1C6A">
              <w:rPr>
                <w:rFonts w:cs="Arial"/>
                <w:sz w:val="22"/>
                <w:szCs w:val="22"/>
                <w:lang w:eastAsia="es-EC"/>
              </w:rPr>
              <w:t>(</w:t>
            </w:r>
            <w:r>
              <w:rPr>
                <w:rFonts w:cs="Arial"/>
                <w:sz w:val="22"/>
                <w:szCs w:val="22"/>
                <w:lang w:eastAsia="es-EC"/>
              </w:rPr>
              <w:t>FA1-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F736B64" w14:textId="1E1D707A" w:rsidR="00D1604A" w:rsidRPr="00805625" w:rsidRDefault="00731C9E" w:rsidP="00C52E5C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DE0A74" w:rsidRPr="00805625" w14:paraId="07E3CCD1" w14:textId="77777777" w:rsidTr="0040742E">
        <w:tc>
          <w:tcPr>
            <w:tcW w:w="3147" w:type="dxa"/>
          </w:tcPr>
          <w:p w14:paraId="3E5D96AD" w14:textId="6F63FFE8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Sub flujo</w:t>
            </w:r>
          </w:p>
        </w:tc>
        <w:tc>
          <w:tcPr>
            <w:tcW w:w="5857" w:type="dxa"/>
            <w:gridSpan w:val="2"/>
          </w:tcPr>
          <w:p w14:paraId="32ABE7AE" w14:textId="601C27EE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información.</w:t>
            </w:r>
          </w:p>
        </w:tc>
      </w:tr>
      <w:tr w:rsidR="00DE0A74" w:rsidRPr="00805625" w14:paraId="197E77AD" w14:textId="77777777" w:rsidTr="00007404">
        <w:tc>
          <w:tcPr>
            <w:tcW w:w="3147" w:type="dxa"/>
          </w:tcPr>
          <w:p w14:paraId="603788D2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D88BA34" w14:textId="0739E51B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115C3589" w14:textId="5316FC32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E0A74" w:rsidRPr="00805625" w14:paraId="429D236E" w14:textId="77777777" w:rsidTr="00007404">
        <w:tc>
          <w:tcPr>
            <w:tcW w:w="3147" w:type="dxa"/>
          </w:tcPr>
          <w:p w14:paraId="49350FCB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2D74B594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166B2DF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BE9197D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8838949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93663D3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6A0793B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557B5A3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0DFE298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804936B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2986488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B55AE92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116BF7F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BE28FCC" w14:textId="03239385" w:rsidR="00256E63" w:rsidRDefault="00256E63" w:rsidP="00256E6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Actualiza </w:t>
            </w:r>
            <w:r w:rsidR="00731C9E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731C9E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731C9E">
              <w:rPr>
                <w:rFonts w:cs="Arial"/>
                <w:sz w:val="22"/>
                <w:szCs w:val="22"/>
                <w:lang w:eastAsia="es-EC"/>
              </w:rPr>
              <w:t xml:space="preserve">ción del </w:t>
            </w:r>
            <w:r>
              <w:rPr>
                <w:rFonts w:cs="Arial"/>
                <w:sz w:val="22"/>
                <w:szCs w:val="22"/>
                <w:lang w:eastAsia="es-EC"/>
              </w:rPr>
              <w:t>funcionario</w:t>
            </w:r>
            <w:r w:rsidR="00731C9E">
              <w:rPr>
                <w:rFonts w:cs="Arial"/>
                <w:sz w:val="22"/>
                <w:szCs w:val="22"/>
                <w:lang w:eastAsia="es-EC"/>
              </w:rPr>
              <w:t xml:space="preserve"> en la </w:t>
            </w:r>
            <w:r w:rsidR="00731C9E">
              <w:rPr>
                <w:rFonts w:cs="Arial"/>
                <w:sz w:val="22"/>
                <w:szCs w:val="22"/>
                <w:lang w:eastAsia="es-EC"/>
              </w:rPr>
              <w:lastRenderedPageBreak/>
              <w:t>hoja de ruta y control de combustible y kilometraje.</w:t>
            </w:r>
          </w:p>
          <w:p w14:paraId="3DB37D72" w14:textId="77777777" w:rsidR="00256E63" w:rsidRDefault="00256E63" w:rsidP="00256E6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A6E7888" w14:textId="667A4629" w:rsidR="00DE0A74" w:rsidRPr="00805625" w:rsidRDefault="00DE0A74" w:rsidP="00731C9E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3B12C6F5" w14:textId="518D1BEA" w:rsidR="00DE0A74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1</w:t>
            </w:r>
            <w:r w:rsidR="00DE0A74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 la información del funcionario para actual</w:t>
            </w:r>
            <w:r>
              <w:rPr>
                <w:rFonts w:cs="Arial"/>
                <w:sz w:val="22"/>
                <w:szCs w:val="22"/>
                <w:lang w:eastAsia="es-EC"/>
              </w:rPr>
              <w:t>i</w:t>
            </w:r>
            <w:r>
              <w:rPr>
                <w:rFonts w:cs="Arial"/>
                <w:sz w:val="22"/>
                <w:szCs w:val="22"/>
                <w:lang w:eastAsia="es-EC"/>
              </w:rPr>
              <w:t>zar</w:t>
            </w:r>
            <w:r w:rsidR="00DE0A74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5A6E12C8" w14:textId="2EB5FFF6" w:rsidR="00D84920" w:rsidRDefault="00D84920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8409CBE" w14:textId="77777777" w:rsidR="00604729" w:rsidRDefault="00604729" w:rsidP="00604729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41CA1A53" w14:textId="77777777" w:rsidR="00604729" w:rsidRDefault="00604729" w:rsidP="00604729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2E92FEAA" w14:textId="467FD0E2" w:rsidR="00604729" w:rsidRPr="00604729" w:rsidRDefault="00604729" w:rsidP="00007404">
            <w:pPr>
              <w:pStyle w:val="NormalInd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743" w:hanging="284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604729">
              <w:rPr>
                <w:sz w:val="22"/>
                <w:szCs w:val="22"/>
                <w:lang w:eastAsia="es-EC"/>
              </w:rPr>
              <w:t>Apellido.</w:t>
            </w:r>
          </w:p>
          <w:p w14:paraId="1E07259E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133AEDAD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56BCC011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22212B30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6D829033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4E2E478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AC5776C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F22DAF7" w14:textId="77777777" w:rsidR="00256E63" w:rsidRDefault="00256E63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CE3AEE5" w14:textId="0072B7AA" w:rsidR="00256E63" w:rsidRDefault="00731C9E" w:rsidP="00256E6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256E63">
              <w:rPr>
                <w:rFonts w:cs="Arial"/>
                <w:sz w:val="22"/>
                <w:szCs w:val="22"/>
                <w:lang w:eastAsia="es-EC"/>
              </w:rPr>
              <w:t>.  Almacena la información actualizada del funcionario. (FA1 - FA2)</w:t>
            </w:r>
          </w:p>
          <w:p w14:paraId="15B93CD8" w14:textId="77777777" w:rsidR="00256E63" w:rsidRDefault="00256E63" w:rsidP="00256E63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E5FE00A" w14:textId="355EE806" w:rsidR="00256E63" w:rsidRPr="00805625" w:rsidRDefault="00731C9E" w:rsidP="00256E63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256E63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0C9EC94C" w14:textId="77777777" w:rsidR="00DE0A74" w:rsidRPr="00805625" w:rsidRDefault="00DE0A74" w:rsidP="00007404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099D7C5B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63860D88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FA2: Error al almacenar </w:t>
            </w:r>
            <w:r w:rsidR="00C52E5C">
              <w:rPr>
                <w:rFonts w:cs="Arial"/>
                <w:b/>
                <w:bCs/>
                <w:sz w:val="22"/>
                <w:szCs w:val="22"/>
                <w:lang w:eastAsia="es-EC"/>
              </w:rPr>
              <w:t>la información</w:t>
            </w: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.</w:t>
            </w:r>
          </w:p>
          <w:p w14:paraId="690ECA7D" w14:textId="38C68DA4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A501B9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A501B9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A501B9">
              <w:rPr>
                <w:rFonts w:cs="Arial"/>
                <w:sz w:val="22"/>
                <w:szCs w:val="22"/>
                <w:lang w:eastAsia="es-EC"/>
              </w:rPr>
              <w:t>ción</w:t>
            </w:r>
          </w:p>
          <w:p w14:paraId="648BF334" w14:textId="48D0675F" w:rsidR="00DE0A74" w:rsidRPr="00805625" w:rsidRDefault="00DE0A74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2F9C80A1" w:rsidR="00DE0A74" w:rsidRPr="00805625" w:rsidRDefault="00A74CB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REQ007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1F9875B8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</w:t>
            </w:r>
            <w:r w:rsidR="00A74CB4">
              <w:rPr>
                <w:rFonts w:cs="Arial"/>
                <w:sz w:val="22"/>
                <w:szCs w:val="22"/>
                <w:lang w:eastAsia="es-EC"/>
              </w:rPr>
              <w:t>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A74CB4">
              <w:rPr>
                <w:rFonts w:cs="Arial"/>
                <w:sz w:val="22"/>
                <w:szCs w:val="22"/>
                <w:lang w:eastAsia="es-EC"/>
              </w:rPr>
              <w:t>funcionario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4F810" w14:textId="77777777" w:rsidR="0030057E" w:rsidRDefault="0030057E" w:rsidP="0078035B">
      <w:pPr>
        <w:pStyle w:val="NormalInd"/>
      </w:pPr>
      <w:r>
        <w:separator/>
      </w:r>
    </w:p>
  </w:endnote>
  <w:endnote w:type="continuationSeparator" w:id="0">
    <w:p w14:paraId="49CAF1CA" w14:textId="77777777" w:rsidR="0030057E" w:rsidRDefault="0030057E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46D4D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46D4D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46D4D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11CE1" w14:textId="77777777" w:rsidR="0030057E" w:rsidRDefault="0030057E" w:rsidP="0078035B">
      <w:pPr>
        <w:pStyle w:val="NormalInd"/>
      </w:pPr>
      <w:r>
        <w:separator/>
      </w:r>
    </w:p>
  </w:footnote>
  <w:footnote w:type="continuationSeparator" w:id="0">
    <w:p w14:paraId="04C0A45C" w14:textId="77777777" w:rsidR="0030057E" w:rsidRDefault="0030057E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70A03505" w:rsidR="00E701BE" w:rsidRDefault="0030057E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</w:t>
    </w:r>
    <w:r w:rsidR="00A74CB4">
      <w:rPr>
        <w:rFonts w:ascii="Bookman Old Style" w:hAnsi="Bookman Old Style"/>
      </w:rPr>
      <w:t>2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0D966CF"/>
    <w:multiLevelType w:val="hybridMultilevel"/>
    <w:tmpl w:val="C5D86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46D4D"/>
    <w:rsid w:val="002529B0"/>
    <w:rsid w:val="00253C7D"/>
    <w:rsid w:val="00256E63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057E"/>
    <w:rsid w:val="00301BAE"/>
    <w:rsid w:val="003060A2"/>
    <w:rsid w:val="00311157"/>
    <w:rsid w:val="00311D25"/>
    <w:rsid w:val="00313595"/>
    <w:rsid w:val="0031796A"/>
    <w:rsid w:val="00317DE7"/>
    <w:rsid w:val="00320B9A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2AAE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1470"/>
    <w:rsid w:val="00562030"/>
    <w:rsid w:val="005641C2"/>
    <w:rsid w:val="00571409"/>
    <w:rsid w:val="005720C9"/>
    <w:rsid w:val="005720CA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4729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576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C9E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A2ADB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3B6F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46BC"/>
    <w:rsid w:val="00A45D2F"/>
    <w:rsid w:val="00A501B9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74CB4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2E5C"/>
    <w:rsid w:val="00C53DBA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9E4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426B"/>
    <w:rsid w:val="00D66735"/>
    <w:rsid w:val="00D70037"/>
    <w:rsid w:val="00D70B56"/>
    <w:rsid w:val="00D7175E"/>
    <w:rsid w:val="00D73129"/>
    <w:rsid w:val="00D73FE2"/>
    <w:rsid w:val="00D7446F"/>
    <w:rsid w:val="00D804C1"/>
    <w:rsid w:val="00D84920"/>
    <w:rsid w:val="00D85D5B"/>
    <w:rsid w:val="00D8642A"/>
    <w:rsid w:val="00D903A8"/>
    <w:rsid w:val="00D94702"/>
    <w:rsid w:val="00D94C37"/>
    <w:rsid w:val="00D95C7B"/>
    <w:rsid w:val="00D961BE"/>
    <w:rsid w:val="00D965B9"/>
    <w:rsid w:val="00DB25A8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57880"/>
    <w:rsid w:val="00E601FA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B6B30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3A62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234E8-7E88-4443-B2B3-1EC9ADD4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466</TotalTime>
  <Pages>5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3429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13</cp:revision>
  <cp:lastPrinted>2006-10-15T17:13:00Z</cp:lastPrinted>
  <dcterms:created xsi:type="dcterms:W3CDTF">2019-07-03T16:42:00Z</dcterms:created>
  <dcterms:modified xsi:type="dcterms:W3CDTF">2019-09-30T20:34:00Z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