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69273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4115645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68277C3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DD634EF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2DB9899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1DF6A39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32FAF1C9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601A8721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74BEF864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D4C1ABF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BAB0C7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7C0B2851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316B6D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29723DD6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1EBB16C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0A64C60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70EB5B1" w14:textId="77777777" w:rsidR="002572B9" w:rsidRPr="000449A8" w:rsidRDefault="002572B9">
      <w:pPr>
        <w:jc w:val="right"/>
        <w:rPr>
          <w:rFonts w:ascii="Bookman Old Style" w:hAnsi="Bookman Old Style"/>
        </w:rPr>
      </w:pPr>
    </w:p>
    <w:p w14:paraId="6A5D2063" w14:textId="77777777" w:rsidR="002572B9" w:rsidRPr="000449A8" w:rsidRDefault="002572B9">
      <w:pPr>
        <w:jc w:val="right"/>
        <w:rPr>
          <w:rFonts w:ascii="Bookman Old Style" w:hAnsi="Bookman Old Style"/>
        </w:rPr>
      </w:pPr>
    </w:p>
    <w:p w14:paraId="11B0750C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28FC5DA" w14:textId="7C64F0D1" w:rsidR="003B03E2" w:rsidRDefault="00594E93" w:rsidP="00E2701E">
      <w:pPr>
        <w:spacing w:before="100"/>
        <w:jc w:val="right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Especificación de</w:t>
      </w:r>
      <w:r w:rsidR="00663EBD">
        <w:rPr>
          <w:rFonts w:ascii="Bookman Old Style" w:hAnsi="Bookman Old Style"/>
          <w:b/>
          <w:sz w:val="32"/>
          <w:szCs w:val="32"/>
        </w:rPr>
        <w:t xml:space="preserve"> Casos de Uso</w:t>
      </w:r>
    </w:p>
    <w:p w14:paraId="394FC347" w14:textId="1F981272" w:rsidR="00646574" w:rsidRDefault="00521F01" w:rsidP="00E2701E">
      <w:pPr>
        <w:spacing w:before="100"/>
        <w:jc w:val="right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 xml:space="preserve">Cargar información </w:t>
      </w:r>
      <w:r w:rsidR="00290170">
        <w:rPr>
          <w:rFonts w:ascii="Bookman Old Style" w:hAnsi="Bookman Old Style"/>
          <w:b/>
          <w:sz w:val="32"/>
          <w:szCs w:val="32"/>
        </w:rPr>
        <w:t>de rutas</w:t>
      </w:r>
      <w:r w:rsidR="00646574">
        <w:rPr>
          <w:rFonts w:ascii="Bookman Old Style" w:hAnsi="Bookman Old Style"/>
          <w:b/>
          <w:sz w:val="32"/>
          <w:szCs w:val="32"/>
        </w:rPr>
        <w:t>.</w:t>
      </w:r>
      <w:r w:rsidR="002572B9" w:rsidRPr="000449A8">
        <w:rPr>
          <w:rFonts w:ascii="Bookman Old Style" w:hAnsi="Bookman Old Style"/>
          <w:b/>
          <w:sz w:val="32"/>
          <w:szCs w:val="32"/>
        </w:rPr>
        <w:t xml:space="preserve"> </w:t>
      </w:r>
    </w:p>
    <w:p w14:paraId="2553D42A" w14:textId="62332C5A" w:rsidR="00646574" w:rsidRPr="00646574" w:rsidRDefault="00646574" w:rsidP="00646574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r w:rsidRPr="003B03E2">
        <w:rPr>
          <w:rFonts w:ascii="Bookman Old Style" w:hAnsi="Bookman Old Style"/>
          <w:i/>
          <w:iCs/>
          <w:sz w:val="28"/>
          <w:szCs w:val="28"/>
        </w:rPr>
        <w:t xml:space="preserve"> </w:t>
      </w:r>
      <w:r w:rsidR="003B03E2" w:rsidRPr="003B03E2">
        <w:rPr>
          <w:rFonts w:ascii="Bookman Old Style" w:hAnsi="Bookman Old Style"/>
          <w:i/>
          <w:iCs/>
          <w:sz w:val="28"/>
          <w:szCs w:val="28"/>
        </w:rPr>
        <w:t>[</w:t>
      </w:r>
      <w:r>
        <w:rPr>
          <w:rFonts w:ascii="Bookman Old Style" w:hAnsi="Bookman Old Style"/>
          <w:i/>
          <w:iCs/>
          <w:sz w:val="28"/>
          <w:szCs w:val="28"/>
        </w:rPr>
        <w:t xml:space="preserve">Sistema </w:t>
      </w:r>
      <w:r w:rsidRPr="00646574">
        <w:rPr>
          <w:rFonts w:ascii="Bookman Old Style" w:hAnsi="Bookman Old Style"/>
          <w:i/>
          <w:iCs/>
          <w:sz w:val="28"/>
          <w:szCs w:val="28"/>
        </w:rPr>
        <w:t xml:space="preserve">web para el control </w:t>
      </w:r>
    </w:p>
    <w:p w14:paraId="1BFF1E4F" w14:textId="144AEA7C" w:rsidR="00646574" w:rsidRPr="00646574" w:rsidRDefault="00646574" w:rsidP="00646574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proofErr w:type="gramStart"/>
      <w:r w:rsidRPr="00646574">
        <w:rPr>
          <w:rFonts w:ascii="Bookman Old Style" w:hAnsi="Bookman Old Style"/>
          <w:i/>
          <w:iCs/>
          <w:sz w:val="28"/>
          <w:szCs w:val="28"/>
        </w:rPr>
        <w:t>vehicular</w:t>
      </w:r>
      <w:proofErr w:type="gramEnd"/>
      <w:r w:rsidRPr="00646574">
        <w:rPr>
          <w:rFonts w:ascii="Bookman Old Style" w:hAnsi="Bookman Old Style"/>
          <w:i/>
          <w:iCs/>
          <w:sz w:val="28"/>
          <w:szCs w:val="28"/>
        </w:rPr>
        <w:t xml:space="preserve"> de la </w:t>
      </w:r>
    </w:p>
    <w:p w14:paraId="253A8861" w14:textId="47A8F03B" w:rsidR="00646574" w:rsidRPr="00646574" w:rsidRDefault="00646574" w:rsidP="00646574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r>
        <w:rPr>
          <w:rFonts w:ascii="Bookman Old Style" w:hAnsi="Bookman Old Style"/>
          <w:i/>
          <w:iCs/>
          <w:sz w:val="28"/>
          <w:szCs w:val="28"/>
        </w:rPr>
        <w:t>Asociación de M</w:t>
      </w:r>
      <w:r w:rsidRPr="00646574">
        <w:rPr>
          <w:rFonts w:ascii="Bookman Old Style" w:hAnsi="Bookman Old Style"/>
          <w:i/>
          <w:iCs/>
          <w:sz w:val="28"/>
          <w:szCs w:val="28"/>
        </w:rPr>
        <w:t xml:space="preserve">unicipalidades </w:t>
      </w:r>
    </w:p>
    <w:p w14:paraId="42E96F66" w14:textId="32E7999F" w:rsidR="00C57182" w:rsidRPr="000449A8" w:rsidRDefault="00646574" w:rsidP="00646574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r>
        <w:rPr>
          <w:rFonts w:ascii="Bookman Old Style" w:hAnsi="Bookman Old Style"/>
          <w:i/>
          <w:iCs/>
          <w:sz w:val="28"/>
          <w:szCs w:val="28"/>
        </w:rPr>
        <w:t>E</w:t>
      </w:r>
      <w:r w:rsidRPr="00646574">
        <w:rPr>
          <w:rFonts w:ascii="Bookman Old Style" w:hAnsi="Bookman Old Style"/>
          <w:i/>
          <w:iCs/>
          <w:sz w:val="28"/>
          <w:szCs w:val="28"/>
        </w:rPr>
        <w:t>cuatorianas</w:t>
      </w:r>
      <w:r w:rsidR="003B03E2" w:rsidRPr="003B03E2">
        <w:rPr>
          <w:rFonts w:ascii="Bookman Old Style" w:hAnsi="Bookman Old Style"/>
          <w:i/>
          <w:iCs/>
          <w:sz w:val="28"/>
          <w:szCs w:val="28"/>
        </w:rPr>
        <w:t>]</w:t>
      </w:r>
    </w:p>
    <w:p w14:paraId="10637646" w14:textId="77777777" w:rsidR="00C57182" w:rsidRPr="000449A8" w:rsidRDefault="00C57182">
      <w:pPr>
        <w:spacing w:before="100"/>
        <w:jc w:val="right"/>
        <w:rPr>
          <w:rFonts w:ascii="Bookman Old Style" w:hAnsi="Bookman Old Style"/>
          <w:sz w:val="32"/>
        </w:rPr>
      </w:pPr>
    </w:p>
    <w:p w14:paraId="52BD0337" w14:textId="77BE718D" w:rsidR="00C57182" w:rsidRPr="003B03E2" w:rsidRDefault="003B03E2">
      <w:pPr>
        <w:jc w:val="right"/>
        <w:rPr>
          <w:rFonts w:ascii="Bookman Old Style" w:hAnsi="Bookman Old Style"/>
          <w:vertAlign w:val="superscript"/>
        </w:rPr>
      </w:pPr>
      <w:r>
        <w:rPr>
          <w:rFonts w:ascii="Bookman Old Style" w:hAnsi="Bookman Old Style"/>
          <w:vertAlign w:val="superscript"/>
        </w:rPr>
        <w:t xml:space="preserve"> </w:t>
      </w:r>
    </w:p>
    <w:p w14:paraId="38314021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4760216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E3AE680" w14:textId="4730C4C0" w:rsidR="00C57182" w:rsidRPr="000449A8" w:rsidRDefault="00C57182">
      <w:pPr>
        <w:jc w:val="right"/>
        <w:rPr>
          <w:rFonts w:ascii="Bookman Old Style" w:hAnsi="Bookman Old Style"/>
        </w:rPr>
      </w:pPr>
      <w:r w:rsidRPr="000449A8">
        <w:rPr>
          <w:rFonts w:ascii="Bookman Old Style" w:hAnsi="Bookman Old Style"/>
        </w:rPr>
        <w:t xml:space="preserve">Versión </w:t>
      </w:r>
      <w:bookmarkStart w:id="0" w:name="Version"/>
      <w:r w:rsidR="00092602" w:rsidRPr="000449A8">
        <w:rPr>
          <w:rFonts w:ascii="Bookman Old Style" w:hAnsi="Bookman Old Style"/>
        </w:rPr>
        <w:t>[1.</w:t>
      </w:r>
      <w:r w:rsidRPr="000449A8">
        <w:rPr>
          <w:rFonts w:ascii="Bookman Old Style" w:hAnsi="Bookman Old Style"/>
        </w:rPr>
        <w:t>0</w:t>
      </w:r>
      <w:r w:rsidR="00092602" w:rsidRPr="000449A8">
        <w:rPr>
          <w:rFonts w:ascii="Bookman Old Style" w:hAnsi="Bookman Old Style"/>
        </w:rPr>
        <w:t>.</w:t>
      </w:r>
      <w:r w:rsidR="00B43B5F">
        <w:rPr>
          <w:rFonts w:ascii="Bookman Old Style" w:hAnsi="Bookman Old Style"/>
        </w:rPr>
        <w:t>2</w:t>
      </w:r>
      <w:r w:rsidR="00092602" w:rsidRPr="000449A8">
        <w:rPr>
          <w:rFonts w:ascii="Bookman Old Style" w:hAnsi="Bookman Old Style"/>
        </w:rPr>
        <w:t>]</w:t>
      </w:r>
      <w:bookmarkEnd w:id="0"/>
      <w:r w:rsidRPr="000449A8">
        <w:rPr>
          <w:rFonts w:ascii="Bookman Old Style" w:hAnsi="Bookman Old Style"/>
        </w:rPr>
        <w:t xml:space="preserve"> </w:t>
      </w:r>
    </w:p>
    <w:p w14:paraId="44A9948A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38B45C6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7A48E4C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97E9E6F" w14:textId="77777777" w:rsidR="00C57182" w:rsidRPr="000449A8" w:rsidRDefault="00C57182">
      <w:pPr>
        <w:jc w:val="center"/>
        <w:rPr>
          <w:rFonts w:ascii="Bookman Old Style" w:hAnsi="Bookman Old Style"/>
        </w:rPr>
        <w:sectPr w:rsidR="00C57182" w:rsidRPr="000449A8" w:rsidSect="004D7EF9">
          <w:headerReference w:type="default" r:id="rId9"/>
          <w:footerReference w:type="default" r:id="rId10"/>
          <w:pgSz w:w="11907" w:h="16840" w:code="9"/>
          <w:pgMar w:top="2523" w:right="1418" w:bottom="1985" w:left="1701" w:header="1843" w:footer="1038" w:gutter="0"/>
          <w:cols w:space="720"/>
          <w:docGrid w:linePitch="360"/>
        </w:sectPr>
      </w:pPr>
    </w:p>
    <w:p w14:paraId="504516EA" w14:textId="77777777" w:rsidR="003B03E2" w:rsidRDefault="003B03E2" w:rsidP="003B03E2">
      <w:pPr>
        <w:autoSpaceDE w:val="0"/>
        <w:autoSpaceDN w:val="0"/>
        <w:adjustRightInd w:val="0"/>
        <w:jc w:val="left"/>
        <w:rPr>
          <w:rFonts w:cs="Arial"/>
          <w:b/>
          <w:bCs/>
          <w:szCs w:val="20"/>
          <w:lang w:eastAsia="es-EC"/>
        </w:rPr>
      </w:pPr>
    </w:p>
    <w:p w14:paraId="6990DBDE" w14:textId="77777777" w:rsidR="00C57182" w:rsidRPr="000449A8" w:rsidRDefault="00C57182">
      <w:pPr>
        <w:pStyle w:val="Ttulo"/>
        <w:rPr>
          <w:rFonts w:ascii="Bookman Old Style" w:hAnsi="Bookman Old Style"/>
          <w:sz w:val="28"/>
        </w:rPr>
      </w:pPr>
      <w:r w:rsidRPr="000449A8">
        <w:rPr>
          <w:rFonts w:ascii="Bookman Old Style" w:hAnsi="Bookman Old Style"/>
          <w:sz w:val="28"/>
        </w:rPr>
        <w:t>Información del Documento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382"/>
        <w:gridCol w:w="7622"/>
      </w:tblGrid>
      <w:tr w:rsidR="00C57182" w:rsidRPr="000449A8" w14:paraId="62462576" w14:textId="77777777">
        <w:tc>
          <w:tcPr>
            <w:tcW w:w="1238" w:type="dxa"/>
            <w:tcBorders>
              <w:top w:val="single" w:sz="12" w:space="0" w:color="808080"/>
            </w:tcBorders>
          </w:tcPr>
          <w:p w14:paraId="754FC1CA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Título:</w:t>
            </w:r>
          </w:p>
        </w:tc>
        <w:tc>
          <w:tcPr>
            <w:tcW w:w="7766" w:type="dxa"/>
            <w:tcBorders>
              <w:top w:val="single" w:sz="12" w:space="0" w:color="808080"/>
            </w:tcBorders>
          </w:tcPr>
          <w:p w14:paraId="0FCA630A" w14:textId="65969F97" w:rsidR="00C57182" w:rsidRPr="000449A8" w:rsidRDefault="00646574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Especificación de Casos de Uso (DEV-CUS)</w:t>
            </w:r>
          </w:p>
        </w:tc>
      </w:tr>
      <w:tr w:rsidR="00C57182" w:rsidRPr="000449A8" w14:paraId="4B0A8193" w14:textId="77777777">
        <w:tc>
          <w:tcPr>
            <w:tcW w:w="1238" w:type="dxa"/>
          </w:tcPr>
          <w:p w14:paraId="38180DD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Subtítulo:</w:t>
            </w:r>
          </w:p>
        </w:tc>
        <w:tc>
          <w:tcPr>
            <w:tcW w:w="7766" w:type="dxa"/>
          </w:tcPr>
          <w:p w14:paraId="0DD8A3A4" w14:textId="2DD299E1" w:rsidR="00C57182" w:rsidRPr="000449A8" w:rsidRDefault="00521F01" w:rsidP="00290170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Cargar </w:t>
            </w:r>
            <w:r w:rsidR="00290170">
              <w:rPr>
                <w:rFonts w:ascii="Bookman Old Style" w:hAnsi="Bookman Old Style"/>
                <w:sz w:val="22"/>
                <w:szCs w:val="22"/>
              </w:rPr>
              <w:t>información de rutas</w:t>
            </w:r>
            <w:r w:rsidR="00646574">
              <w:rPr>
                <w:rFonts w:ascii="Bookman Old Style" w:hAnsi="Bookman Old Style"/>
                <w:sz w:val="22"/>
                <w:szCs w:val="22"/>
              </w:rPr>
              <w:t>.</w:t>
            </w:r>
          </w:p>
        </w:tc>
      </w:tr>
      <w:tr w:rsidR="00C57182" w:rsidRPr="000449A8" w14:paraId="28695B68" w14:textId="77777777">
        <w:tc>
          <w:tcPr>
            <w:tcW w:w="1238" w:type="dxa"/>
          </w:tcPr>
          <w:p w14:paraId="6D19CAA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Versión:</w:t>
            </w:r>
          </w:p>
        </w:tc>
        <w:tc>
          <w:tcPr>
            <w:tcW w:w="7766" w:type="dxa"/>
          </w:tcPr>
          <w:p w14:paraId="11814CBB" w14:textId="4A97A57B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REF Version \h 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4658B7" w:rsidRPr="004658B7">
              <w:rPr>
                <w:rFonts w:ascii="Bookman Old Style" w:hAnsi="Bookman Old Style"/>
                <w:sz w:val="22"/>
                <w:szCs w:val="22"/>
              </w:rPr>
              <w:t>[1.0.</w:t>
            </w:r>
            <w:r w:rsidR="00B43B5F">
              <w:rPr>
                <w:rFonts w:ascii="Bookman Old Style" w:hAnsi="Bookman Old Style"/>
                <w:sz w:val="22"/>
                <w:szCs w:val="22"/>
              </w:rPr>
              <w:t>2</w:t>
            </w:r>
            <w:r w:rsidR="004658B7" w:rsidRPr="004658B7">
              <w:rPr>
                <w:rFonts w:ascii="Bookman Old Style" w:hAnsi="Bookman Old Style"/>
                <w:sz w:val="22"/>
                <w:szCs w:val="22"/>
              </w:rPr>
              <w:t>]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</w:tr>
      <w:tr w:rsidR="00C57182" w:rsidRPr="000449A8" w14:paraId="4459FEF2" w14:textId="77777777">
        <w:tc>
          <w:tcPr>
            <w:tcW w:w="1238" w:type="dxa"/>
          </w:tcPr>
          <w:p w14:paraId="6CE46478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Archivo:</w:t>
            </w:r>
          </w:p>
        </w:tc>
        <w:tc>
          <w:tcPr>
            <w:tcW w:w="7766" w:type="dxa"/>
          </w:tcPr>
          <w:p w14:paraId="10EF3892" w14:textId="060AC322" w:rsidR="00C57182" w:rsidRPr="000449A8" w:rsidRDefault="00C57182" w:rsidP="00290170">
            <w:pPr>
              <w:rPr>
                <w:rFonts w:ascii="Bookman Old Style" w:hAnsi="Bookman Old Style"/>
                <w:sz w:val="22"/>
                <w:szCs w:val="22"/>
                <w:lang w:val="fr-FR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  <w:lang w:val="fr-FR"/>
              </w:rPr>
              <w:instrText xml:space="preserve"> FILENAME 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DEV-</w:t>
            </w:r>
            <w:r w:rsidR="00663EBD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CU</w:t>
            </w:r>
            <w:r w:rsidR="00646574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S</w:t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(</w:t>
            </w:r>
            <w:r w:rsidR="00C6741B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00</w:t>
            </w:r>
            <w:r w:rsidR="00EA6D03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5</w:t>
            </w:r>
            <w:r w:rsidR="00646574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 xml:space="preserve"> </w:t>
            </w:r>
            <w:r w:rsidR="00521F01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 xml:space="preserve">Cargar </w:t>
            </w:r>
            <w:r w:rsidR="00290170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rutas</w:t>
            </w:r>
            <w:r w:rsidR="00646574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.</w:t>
            </w:r>
            <w:r w:rsidR="00EA6D03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 xml:space="preserve"> v1.0.2</w:t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).doc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</w:tr>
      <w:tr w:rsidR="00C57182" w:rsidRPr="000449A8" w14:paraId="38D70C0F" w14:textId="77777777">
        <w:tc>
          <w:tcPr>
            <w:tcW w:w="1238" w:type="dxa"/>
          </w:tcPr>
          <w:p w14:paraId="4B9675CF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Autor:</w:t>
            </w:r>
          </w:p>
        </w:tc>
        <w:tc>
          <w:tcPr>
            <w:tcW w:w="7766" w:type="dxa"/>
          </w:tcPr>
          <w:p w14:paraId="6632759E" w14:textId="7482880B" w:rsidR="00C57182" w:rsidRPr="000449A8" w:rsidRDefault="00F52FC6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Santiago Castillo Mejía</w:t>
            </w:r>
          </w:p>
        </w:tc>
      </w:tr>
      <w:tr w:rsidR="00C57182" w:rsidRPr="000449A8" w14:paraId="3F4B0722" w14:textId="77777777">
        <w:tc>
          <w:tcPr>
            <w:tcW w:w="1238" w:type="dxa"/>
            <w:tcBorders>
              <w:bottom w:val="single" w:sz="12" w:space="0" w:color="808080"/>
            </w:tcBorders>
          </w:tcPr>
          <w:p w14:paraId="2CF6773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Estado:</w:t>
            </w:r>
          </w:p>
        </w:tc>
        <w:tc>
          <w:tcPr>
            <w:tcW w:w="7766" w:type="dxa"/>
            <w:tcBorders>
              <w:bottom w:val="single" w:sz="12" w:space="0" w:color="808080"/>
            </w:tcBorders>
          </w:tcPr>
          <w:p w14:paraId="06492632" w14:textId="4FB2873C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Borrador</w:t>
            </w:r>
            <w:r w:rsidR="00B43B5F">
              <w:rPr>
                <w:rFonts w:ascii="Bookman Old Style" w:hAnsi="Bookman Old Style"/>
                <w:sz w:val="22"/>
                <w:szCs w:val="22"/>
              </w:rPr>
              <w:t xml:space="preserve"> 2</w:t>
            </w:r>
          </w:p>
        </w:tc>
      </w:tr>
    </w:tbl>
    <w:p w14:paraId="3C5D7B51" w14:textId="77777777" w:rsidR="00C57182" w:rsidRPr="000449A8" w:rsidRDefault="00C57182">
      <w:pPr>
        <w:pStyle w:val="Ttulo"/>
        <w:rPr>
          <w:rFonts w:ascii="Bookman Old Style" w:hAnsi="Bookman Old Style"/>
          <w:sz w:val="28"/>
        </w:rPr>
      </w:pPr>
      <w:r w:rsidRPr="000449A8">
        <w:rPr>
          <w:rFonts w:ascii="Bookman Old Style" w:hAnsi="Bookman Old Style"/>
          <w:sz w:val="28"/>
        </w:rPr>
        <w:t>Lista de Cambios</w:t>
      </w:r>
    </w:p>
    <w:tbl>
      <w:tblPr>
        <w:tblW w:w="8968" w:type="dxa"/>
        <w:tblBorders>
          <w:top w:val="single" w:sz="12" w:space="0" w:color="808080"/>
          <w:left w:val="nil"/>
          <w:bottom w:val="single" w:sz="12" w:space="0" w:color="808080"/>
          <w:right w:val="nil"/>
          <w:insideH w:val="nil"/>
          <w:insideV w:val="nil"/>
        </w:tblBorders>
        <w:tblLook w:val="00A0" w:firstRow="1" w:lastRow="0" w:firstColumn="1" w:lastColumn="0" w:noHBand="0" w:noVBand="0"/>
      </w:tblPr>
      <w:tblGrid>
        <w:gridCol w:w="1087"/>
        <w:gridCol w:w="1620"/>
        <w:gridCol w:w="1310"/>
        <w:gridCol w:w="4951"/>
      </w:tblGrid>
      <w:tr w:rsidR="00C57182" w:rsidRPr="000449A8" w14:paraId="5E2A4EB5" w14:textId="77777777">
        <w:tc>
          <w:tcPr>
            <w:tcW w:w="1087" w:type="dxa"/>
            <w:tcBorders>
              <w:bottom w:val="single" w:sz="6" w:space="0" w:color="808080"/>
            </w:tcBorders>
          </w:tcPr>
          <w:p w14:paraId="6950B5B4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Versión</w:t>
            </w:r>
          </w:p>
        </w:tc>
        <w:tc>
          <w:tcPr>
            <w:tcW w:w="1620" w:type="dxa"/>
            <w:tcBorders>
              <w:bottom w:val="single" w:sz="6" w:space="0" w:color="808080"/>
            </w:tcBorders>
          </w:tcPr>
          <w:p w14:paraId="5857AE14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Fecha</w:t>
            </w:r>
          </w:p>
        </w:tc>
        <w:tc>
          <w:tcPr>
            <w:tcW w:w="1310" w:type="dxa"/>
            <w:tcBorders>
              <w:bottom w:val="single" w:sz="6" w:space="0" w:color="808080"/>
            </w:tcBorders>
          </w:tcPr>
          <w:p w14:paraId="36BE207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Autor</w:t>
            </w:r>
          </w:p>
        </w:tc>
        <w:tc>
          <w:tcPr>
            <w:tcW w:w="4951" w:type="dxa"/>
            <w:tcBorders>
              <w:bottom w:val="single" w:sz="6" w:space="0" w:color="808080"/>
            </w:tcBorders>
          </w:tcPr>
          <w:p w14:paraId="36F1327A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Descripción</w:t>
            </w:r>
          </w:p>
        </w:tc>
      </w:tr>
      <w:tr w:rsidR="00C57182" w:rsidRPr="000449A8" w14:paraId="64E575C7" w14:textId="77777777">
        <w:tc>
          <w:tcPr>
            <w:tcW w:w="1087" w:type="dxa"/>
            <w:tcBorders>
              <w:top w:val="single" w:sz="6" w:space="0" w:color="808080"/>
            </w:tcBorders>
          </w:tcPr>
          <w:p w14:paraId="181A4E2C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1.0.0</w:t>
            </w:r>
          </w:p>
        </w:tc>
        <w:tc>
          <w:tcPr>
            <w:tcW w:w="1620" w:type="dxa"/>
            <w:tcBorders>
              <w:top w:val="single" w:sz="6" w:space="0" w:color="808080"/>
            </w:tcBorders>
          </w:tcPr>
          <w:p w14:paraId="4435AE59" w14:textId="27CA2675" w:rsidR="00C57182" w:rsidRPr="000449A8" w:rsidRDefault="00C57182" w:rsidP="003B03E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CREATEDATE \@ "yyyy-MM-dd"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</w:rPr>
              <w:t>20</w:t>
            </w:r>
            <w:r w:rsidR="00765EB9">
              <w:rPr>
                <w:rFonts w:ascii="Bookman Old Style" w:hAnsi="Bookman Old Style"/>
                <w:noProof/>
                <w:sz w:val="22"/>
                <w:szCs w:val="22"/>
              </w:rPr>
              <w:t>1</w:t>
            </w:r>
            <w:r w:rsidR="003B03E2">
              <w:rPr>
                <w:rFonts w:ascii="Bookman Old Style" w:hAnsi="Bookman Old Style"/>
                <w:noProof/>
                <w:sz w:val="22"/>
                <w:szCs w:val="22"/>
              </w:rPr>
              <w:t>9-02-12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  <w:tc>
          <w:tcPr>
            <w:tcW w:w="1310" w:type="dxa"/>
            <w:tcBorders>
              <w:top w:val="single" w:sz="6" w:space="0" w:color="808080"/>
            </w:tcBorders>
          </w:tcPr>
          <w:p w14:paraId="5A6E674B" w14:textId="18AFC3D5" w:rsidR="00C57182" w:rsidRPr="000449A8" w:rsidRDefault="00F52FC6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SCM</w:t>
            </w:r>
          </w:p>
        </w:tc>
        <w:tc>
          <w:tcPr>
            <w:tcW w:w="4951" w:type="dxa"/>
            <w:tcBorders>
              <w:top w:val="single" w:sz="6" w:space="0" w:color="808080"/>
            </w:tcBorders>
          </w:tcPr>
          <w:p w14:paraId="587D95B7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Emisión Inicial</w:t>
            </w:r>
          </w:p>
        </w:tc>
      </w:tr>
      <w:tr w:rsidR="00547C55" w:rsidRPr="000449A8" w14:paraId="5E7144DC" w14:textId="77777777">
        <w:tc>
          <w:tcPr>
            <w:tcW w:w="1087" w:type="dxa"/>
          </w:tcPr>
          <w:p w14:paraId="51E44D80" w14:textId="4A4CE929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1.0.1</w:t>
            </w:r>
          </w:p>
        </w:tc>
        <w:tc>
          <w:tcPr>
            <w:tcW w:w="1620" w:type="dxa"/>
          </w:tcPr>
          <w:p w14:paraId="3E7E0B28" w14:textId="032B1038" w:rsidR="00547C55" w:rsidRPr="000449A8" w:rsidRDefault="00547C55" w:rsidP="001C60AE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CREATEDATE \@ "yyyy-MM-dd"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Pr="000449A8">
              <w:rPr>
                <w:rFonts w:ascii="Bookman Old Style" w:hAnsi="Bookman Old Style"/>
                <w:noProof/>
                <w:sz w:val="22"/>
                <w:szCs w:val="22"/>
              </w:rPr>
              <w:t>20</w:t>
            </w:r>
            <w:r>
              <w:rPr>
                <w:rFonts w:ascii="Bookman Old Style" w:hAnsi="Bookman Old Style"/>
                <w:noProof/>
                <w:sz w:val="22"/>
                <w:szCs w:val="22"/>
              </w:rPr>
              <w:t>19-07-0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  <w:r w:rsidR="001C60AE">
              <w:rPr>
                <w:rFonts w:ascii="Bookman Old Style" w:hAnsi="Bookman Old Style"/>
                <w:sz w:val="22"/>
                <w:szCs w:val="22"/>
              </w:rPr>
              <w:t>9</w:t>
            </w:r>
          </w:p>
        </w:tc>
        <w:tc>
          <w:tcPr>
            <w:tcW w:w="1310" w:type="dxa"/>
          </w:tcPr>
          <w:p w14:paraId="047EC757" w14:textId="30BAD0F2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SCM</w:t>
            </w:r>
          </w:p>
        </w:tc>
        <w:tc>
          <w:tcPr>
            <w:tcW w:w="4951" w:type="dxa"/>
          </w:tcPr>
          <w:p w14:paraId="0EB204DD" w14:textId="05C87495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Borrador 1</w:t>
            </w:r>
          </w:p>
        </w:tc>
      </w:tr>
      <w:tr w:rsidR="00B43B5F" w:rsidRPr="000449A8" w14:paraId="16494CBA" w14:textId="77777777">
        <w:tc>
          <w:tcPr>
            <w:tcW w:w="1087" w:type="dxa"/>
          </w:tcPr>
          <w:p w14:paraId="4B0DB9EF" w14:textId="29AFBA9B" w:rsidR="00B43B5F" w:rsidRDefault="00B43B5F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1.0.2</w:t>
            </w:r>
          </w:p>
        </w:tc>
        <w:tc>
          <w:tcPr>
            <w:tcW w:w="1620" w:type="dxa"/>
          </w:tcPr>
          <w:p w14:paraId="68A2D4DF" w14:textId="76FC51CA" w:rsidR="00B43B5F" w:rsidRPr="000449A8" w:rsidRDefault="00B43B5F" w:rsidP="00B43B5F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CREATEDATE \@ "yyyy-MM-dd"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Pr="000449A8">
              <w:rPr>
                <w:rFonts w:ascii="Bookman Old Style" w:hAnsi="Bookman Old Style"/>
                <w:noProof/>
                <w:sz w:val="22"/>
                <w:szCs w:val="22"/>
              </w:rPr>
              <w:t>20</w:t>
            </w:r>
            <w:r>
              <w:rPr>
                <w:rFonts w:ascii="Bookman Old Style" w:hAnsi="Bookman Old Style"/>
                <w:noProof/>
                <w:sz w:val="22"/>
                <w:szCs w:val="22"/>
              </w:rPr>
              <w:t>19-07-16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  <w:tc>
          <w:tcPr>
            <w:tcW w:w="1310" w:type="dxa"/>
          </w:tcPr>
          <w:p w14:paraId="49CD610D" w14:textId="1DDA8A6F" w:rsidR="00B43B5F" w:rsidRDefault="00B43B5F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SCM</w:t>
            </w:r>
          </w:p>
        </w:tc>
        <w:tc>
          <w:tcPr>
            <w:tcW w:w="4951" w:type="dxa"/>
          </w:tcPr>
          <w:p w14:paraId="67111B18" w14:textId="3D8FC62D" w:rsidR="00B43B5F" w:rsidRDefault="00B43B5F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Borrador 2</w:t>
            </w:r>
          </w:p>
        </w:tc>
      </w:tr>
      <w:tr w:rsidR="00B43B5F" w:rsidRPr="000449A8" w14:paraId="04339BA9" w14:textId="77777777">
        <w:tc>
          <w:tcPr>
            <w:tcW w:w="1087" w:type="dxa"/>
          </w:tcPr>
          <w:p w14:paraId="3A6B9D10" w14:textId="0006E388" w:rsidR="00B43B5F" w:rsidRPr="000449A8" w:rsidRDefault="00B43B5F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620" w:type="dxa"/>
          </w:tcPr>
          <w:p w14:paraId="4D75534A" w14:textId="6DFF8E66" w:rsidR="00B43B5F" w:rsidRPr="000449A8" w:rsidRDefault="00B43B5F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310" w:type="dxa"/>
          </w:tcPr>
          <w:p w14:paraId="29092DFA" w14:textId="17E958C7" w:rsidR="00B43B5F" w:rsidRPr="000449A8" w:rsidRDefault="00B43B5F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4951" w:type="dxa"/>
          </w:tcPr>
          <w:p w14:paraId="60359F78" w14:textId="5CE352B9" w:rsidR="00B43B5F" w:rsidRPr="000449A8" w:rsidRDefault="00B43B5F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4AE7466F" w14:textId="77777777" w:rsidR="00C57182" w:rsidRPr="000449A8" w:rsidRDefault="00C57182">
      <w:pPr>
        <w:pStyle w:val="Ttulo"/>
        <w:rPr>
          <w:rFonts w:ascii="Bookman Old Style" w:hAnsi="Bookman Old Style"/>
          <w:sz w:val="28"/>
        </w:rPr>
      </w:pPr>
      <w:r w:rsidRPr="000449A8">
        <w:rPr>
          <w:rFonts w:ascii="Bookman Old Style" w:hAnsi="Bookman Old Style"/>
          <w:sz w:val="28"/>
        </w:rPr>
        <w:t>Firmas y Aprobaciones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C57182" w:rsidRPr="000449A8" w14:paraId="3857FB35" w14:textId="77777777">
        <w:trPr>
          <w:cantSplit/>
        </w:trPr>
        <w:tc>
          <w:tcPr>
            <w:tcW w:w="1803" w:type="dxa"/>
            <w:tcBorders>
              <w:top w:val="single" w:sz="12" w:space="0" w:color="808080"/>
            </w:tcBorders>
          </w:tcPr>
          <w:p w14:paraId="2585F854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Elaborado Por:</w:t>
            </w:r>
          </w:p>
        </w:tc>
        <w:tc>
          <w:tcPr>
            <w:tcW w:w="3487" w:type="dxa"/>
            <w:gridSpan w:val="2"/>
            <w:tcBorders>
              <w:top w:val="single" w:sz="12" w:space="0" w:color="808080"/>
              <w:bottom w:val="single" w:sz="2" w:space="0" w:color="DDDDDD"/>
            </w:tcBorders>
          </w:tcPr>
          <w:p w14:paraId="1B2C9730" w14:textId="60434D31" w:rsidR="00146EBC" w:rsidRPr="000449A8" w:rsidRDefault="00F52FC6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Santiago Castillo</w:t>
            </w:r>
            <w:r w:rsidR="00F46D50">
              <w:rPr>
                <w:rFonts w:ascii="Bookman Old Style" w:hAnsi="Bookman Old Style"/>
                <w:sz w:val="22"/>
                <w:szCs w:val="22"/>
              </w:rPr>
              <w:t xml:space="preserve"> Mejía </w:t>
            </w:r>
          </w:p>
          <w:p w14:paraId="18B0D4BF" w14:textId="4292C608" w:rsidR="00C57182" w:rsidRPr="000449A8" w:rsidRDefault="008820AB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Estudiante en formación</w:t>
            </w:r>
            <w:r w:rsidR="00460505">
              <w:rPr>
                <w:rFonts w:ascii="Bookman Old Style" w:hAnsi="Bookman Old Style"/>
                <w:sz w:val="22"/>
                <w:szCs w:val="22"/>
              </w:rPr>
              <w:t xml:space="preserve"> I</w:t>
            </w:r>
            <w:r w:rsidR="00460505">
              <w:rPr>
                <w:rFonts w:ascii="Bookman Old Style" w:hAnsi="Bookman Old Style"/>
                <w:sz w:val="22"/>
                <w:szCs w:val="22"/>
              </w:rPr>
              <w:t>n</w:t>
            </w:r>
            <w:r w:rsidR="00460505">
              <w:rPr>
                <w:rFonts w:ascii="Bookman Old Style" w:hAnsi="Bookman Old Style"/>
                <w:sz w:val="22"/>
                <w:szCs w:val="22"/>
              </w:rPr>
              <w:t>geniería Informática</w:t>
            </w:r>
          </w:p>
        </w:tc>
        <w:tc>
          <w:tcPr>
            <w:tcW w:w="3714" w:type="dxa"/>
            <w:vMerge w:val="restart"/>
            <w:tcBorders>
              <w:top w:val="single" w:sz="12" w:space="0" w:color="808080"/>
              <w:bottom w:val="single" w:sz="2" w:space="0" w:color="DDDDDD"/>
            </w:tcBorders>
          </w:tcPr>
          <w:p w14:paraId="52DE61BA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69A8E682" w14:textId="77777777">
        <w:trPr>
          <w:cantSplit/>
        </w:trPr>
        <w:tc>
          <w:tcPr>
            <w:tcW w:w="1803" w:type="dxa"/>
          </w:tcPr>
          <w:p w14:paraId="224CE38B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Fecha:</w:t>
            </w: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7AC20350" w14:textId="6A03AD8B" w:rsidR="00CF579D" w:rsidRPr="00547C55" w:rsidRDefault="00765EB9">
            <w:pPr>
              <w:rPr>
                <w:rFonts w:ascii="Bookman Old Style" w:hAnsi="Bookman Old Style"/>
                <w:color w:val="FF0000"/>
                <w:sz w:val="22"/>
                <w:szCs w:val="22"/>
              </w:rPr>
            </w:pPr>
            <w:r w:rsidRPr="00547C55">
              <w:rPr>
                <w:rFonts w:ascii="Bookman Old Style" w:hAnsi="Bookman Old Style"/>
                <w:color w:val="FF0000"/>
                <w:sz w:val="22"/>
                <w:szCs w:val="22"/>
              </w:rPr>
              <w:t>201</w:t>
            </w:r>
            <w:r w:rsidR="00375000" w:rsidRPr="00547C55">
              <w:rPr>
                <w:rFonts w:ascii="Bookman Old Style" w:hAnsi="Bookman Old Style"/>
                <w:color w:val="FF0000"/>
                <w:sz w:val="22"/>
                <w:szCs w:val="22"/>
              </w:rPr>
              <w:t>9</w:t>
            </w:r>
            <w:r w:rsidR="00732163" w:rsidRPr="00547C55">
              <w:rPr>
                <w:rFonts w:ascii="Bookman Old Style" w:hAnsi="Bookman Old Style"/>
                <w:color w:val="FF0000"/>
                <w:sz w:val="22"/>
                <w:szCs w:val="22"/>
              </w:rPr>
              <w:t>/</w:t>
            </w:r>
            <w:r w:rsidR="00646574" w:rsidRPr="00547C55">
              <w:rPr>
                <w:rFonts w:ascii="Bookman Old Style" w:hAnsi="Bookman Old Style"/>
                <w:color w:val="FF0000"/>
                <w:sz w:val="22"/>
                <w:szCs w:val="22"/>
              </w:rPr>
              <w:t>03/01</w:t>
            </w:r>
          </w:p>
        </w:tc>
        <w:tc>
          <w:tcPr>
            <w:tcW w:w="1857" w:type="dxa"/>
            <w:tcBorders>
              <w:top w:val="single" w:sz="2" w:space="0" w:color="DDDDDD"/>
            </w:tcBorders>
          </w:tcPr>
          <w:p w14:paraId="000620A2" w14:textId="77777777" w:rsidR="00C57182" w:rsidRPr="000449A8" w:rsidRDefault="00C57182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Firma:</w:t>
            </w:r>
          </w:p>
          <w:p w14:paraId="061E910A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  <w:p w14:paraId="5DAEEA39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1A5C800B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0F9FF221" w14:textId="77777777" w:rsidR="00C57182" w:rsidRPr="000449A8" w:rsidRDefault="00C57182">
      <w:pPr>
        <w:rPr>
          <w:rFonts w:ascii="Bookman Old Style" w:hAnsi="Bookman Old Style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C57182" w:rsidRPr="000449A8" w14:paraId="3DFD0FCF" w14:textId="77777777">
        <w:trPr>
          <w:cantSplit/>
        </w:trPr>
        <w:tc>
          <w:tcPr>
            <w:tcW w:w="1803" w:type="dxa"/>
          </w:tcPr>
          <w:p w14:paraId="06189ADB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Revisado Por:</w:t>
            </w:r>
          </w:p>
        </w:tc>
        <w:tc>
          <w:tcPr>
            <w:tcW w:w="3487" w:type="dxa"/>
            <w:gridSpan w:val="2"/>
            <w:tcBorders>
              <w:bottom w:val="single" w:sz="2" w:space="0" w:color="DDDDDD"/>
            </w:tcBorders>
          </w:tcPr>
          <w:p w14:paraId="78F9863E" w14:textId="77777777" w:rsidR="00C57182" w:rsidRPr="000449A8" w:rsidRDefault="00C10208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Ing. Armando Cabrera Silva</w:t>
            </w:r>
          </w:p>
          <w:p w14:paraId="179FEBB1" w14:textId="77777777" w:rsidR="00C10208" w:rsidRPr="000449A8" w:rsidRDefault="00C10208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Director de Tesis</w:t>
            </w:r>
          </w:p>
        </w:tc>
        <w:tc>
          <w:tcPr>
            <w:tcW w:w="3714" w:type="dxa"/>
            <w:vMerge w:val="restart"/>
            <w:tcBorders>
              <w:bottom w:val="single" w:sz="2" w:space="0" w:color="DDDDDD"/>
            </w:tcBorders>
          </w:tcPr>
          <w:p w14:paraId="6D219FD1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115F2293" w14:textId="77777777">
        <w:trPr>
          <w:cantSplit/>
        </w:trPr>
        <w:tc>
          <w:tcPr>
            <w:tcW w:w="1803" w:type="dxa"/>
          </w:tcPr>
          <w:p w14:paraId="30544DD8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Fecha:</w:t>
            </w: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2D3B228C" w14:textId="120E6CCB" w:rsidR="00C57182" w:rsidRPr="000449A8" w:rsidRDefault="00765EB9">
            <w:pPr>
              <w:rPr>
                <w:rFonts w:ascii="Bookman Old Style" w:hAnsi="Bookman Old Style"/>
                <w:sz w:val="22"/>
                <w:szCs w:val="22"/>
              </w:rPr>
            </w:pPr>
            <w:r w:rsidRPr="00CD5518">
              <w:rPr>
                <w:rFonts w:ascii="Bookman Old Style" w:hAnsi="Bookman Old Style"/>
                <w:color w:val="FF0000"/>
                <w:sz w:val="22"/>
                <w:szCs w:val="22"/>
              </w:rPr>
              <w:t>201</w:t>
            </w:r>
            <w:r w:rsidR="00646574">
              <w:rPr>
                <w:rFonts w:ascii="Bookman Old Style" w:hAnsi="Bookman Old Style"/>
                <w:color w:val="FF0000"/>
                <w:sz w:val="22"/>
                <w:szCs w:val="22"/>
              </w:rPr>
              <w:t>9/03</w:t>
            </w:r>
            <w:r w:rsidR="00375000">
              <w:rPr>
                <w:rFonts w:ascii="Bookman Old Style" w:hAnsi="Bookman Old Style"/>
                <w:color w:val="FF0000"/>
                <w:sz w:val="22"/>
                <w:szCs w:val="22"/>
              </w:rPr>
              <w:t>/00</w:t>
            </w:r>
          </w:p>
        </w:tc>
        <w:tc>
          <w:tcPr>
            <w:tcW w:w="1857" w:type="dxa"/>
            <w:tcBorders>
              <w:top w:val="single" w:sz="2" w:space="0" w:color="DDDDDD"/>
            </w:tcBorders>
          </w:tcPr>
          <w:p w14:paraId="50A92ED9" w14:textId="77777777" w:rsidR="00C57182" w:rsidRPr="000449A8" w:rsidRDefault="00C57182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Firma:</w:t>
            </w:r>
          </w:p>
          <w:p w14:paraId="05771A72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  <w:p w14:paraId="453E3233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7E189D80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09BE2A9C" w14:textId="77777777" w:rsidR="00C57182" w:rsidRPr="000449A8" w:rsidRDefault="00C57182">
      <w:pPr>
        <w:rPr>
          <w:rFonts w:ascii="Bookman Old Style" w:hAnsi="Bookman Old Style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C57182" w:rsidRPr="000449A8" w14:paraId="4F70502C" w14:textId="77777777">
        <w:trPr>
          <w:cantSplit/>
        </w:trPr>
        <w:tc>
          <w:tcPr>
            <w:tcW w:w="1803" w:type="dxa"/>
          </w:tcPr>
          <w:p w14:paraId="5F7567E7" w14:textId="1EC5AEA1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</w:p>
        </w:tc>
        <w:tc>
          <w:tcPr>
            <w:tcW w:w="3487" w:type="dxa"/>
            <w:gridSpan w:val="2"/>
            <w:tcBorders>
              <w:bottom w:val="single" w:sz="2" w:space="0" w:color="DDDDDD"/>
            </w:tcBorders>
          </w:tcPr>
          <w:p w14:paraId="051946CD" w14:textId="3F9A5543" w:rsidR="00C10208" w:rsidRPr="000449A8" w:rsidRDefault="00C10208">
            <w:pPr>
              <w:rPr>
                <w:rFonts w:ascii="Bookman Old Style" w:hAnsi="Bookman Old Style"/>
                <w:iCs/>
                <w:sz w:val="22"/>
                <w:szCs w:val="22"/>
              </w:rPr>
            </w:pPr>
          </w:p>
        </w:tc>
        <w:tc>
          <w:tcPr>
            <w:tcW w:w="3714" w:type="dxa"/>
            <w:vMerge w:val="restart"/>
            <w:tcBorders>
              <w:bottom w:val="single" w:sz="2" w:space="0" w:color="DDDDDD"/>
            </w:tcBorders>
          </w:tcPr>
          <w:p w14:paraId="35BDDA66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2EFE4130" w14:textId="77777777">
        <w:trPr>
          <w:cantSplit/>
        </w:trPr>
        <w:tc>
          <w:tcPr>
            <w:tcW w:w="1803" w:type="dxa"/>
          </w:tcPr>
          <w:p w14:paraId="22C08F03" w14:textId="5C36D2E6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503B3690" w14:textId="20C90E50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857" w:type="dxa"/>
            <w:tcBorders>
              <w:top w:val="single" w:sz="2" w:space="0" w:color="DDDDDD"/>
            </w:tcBorders>
          </w:tcPr>
          <w:p w14:paraId="6E2E41E6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7FA318E0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69D73FBA" w14:textId="77777777">
        <w:trPr>
          <w:cantSplit/>
        </w:trPr>
        <w:tc>
          <w:tcPr>
            <w:tcW w:w="1803" w:type="dxa"/>
            <w:tcBorders>
              <w:bottom w:val="single" w:sz="12" w:space="0" w:color="808080"/>
            </w:tcBorders>
          </w:tcPr>
          <w:p w14:paraId="6B1792FF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</w:p>
        </w:tc>
        <w:tc>
          <w:tcPr>
            <w:tcW w:w="1630" w:type="dxa"/>
            <w:tcBorders>
              <w:top w:val="single" w:sz="2" w:space="0" w:color="DDDDDD"/>
              <w:bottom w:val="single" w:sz="12" w:space="0" w:color="808080"/>
            </w:tcBorders>
          </w:tcPr>
          <w:p w14:paraId="026F2233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857" w:type="dxa"/>
            <w:tcBorders>
              <w:bottom w:val="single" w:sz="12" w:space="0" w:color="808080"/>
            </w:tcBorders>
          </w:tcPr>
          <w:p w14:paraId="7C7F9ED1" w14:textId="77777777" w:rsidR="00C57182" w:rsidRPr="000449A8" w:rsidRDefault="00C57182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tcBorders>
              <w:top w:val="single" w:sz="2" w:space="0" w:color="DDDDDD"/>
              <w:bottom w:val="single" w:sz="12" w:space="0" w:color="808080"/>
            </w:tcBorders>
          </w:tcPr>
          <w:p w14:paraId="46FCC325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01B4A1E2" w14:textId="77777777" w:rsidR="00C57182" w:rsidRPr="000449A8" w:rsidRDefault="00C57182">
      <w:pPr>
        <w:rPr>
          <w:rFonts w:ascii="Bookman Old Style" w:hAnsi="Bookman Old Style"/>
        </w:rPr>
      </w:pPr>
    </w:p>
    <w:p w14:paraId="09B31061" w14:textId="77777777" w:rsidR="00C57182" w:rsidRPr="000449A8" w:rsidRDefault="00C57182">
      <w:pPr>
        <w:rPr>
          <w:rFonts w:ascii="Bookman Old Style" w:hAnsi="Bookman Old Style"/>
        </w:rPr>
      </w:pPr>
    </w:p>
    <w:p w14:paraId="35881256" w14:textId="77777777" w:rsidR="00C57182" w:rsidRPr="000449A8" w:rsidRDefault="00C57182">
      <w:pPr>
        <w:tabs>
          <w:tab w:val="left" w:pos="3045"/>
        </w:tabs>
        <w:rPr>
          <w:rFonts w:ascii="Bookman Old Style" w:hAnsi="Bookman Old Style"/>
        </w:rPr>
      </w:pPr>
    </w:p>
    <w:p w14:paraId="40344772" w14:textId="77777777" w:rsidR="00C57182" w:rsidRPr="000449A8" w:rsidRDefault="00C57182">
      <w:pPr>
        <w:pStyle w:val="Ttulo"/>
        <w:rPr>
          <w:rFonts w:ascii="Bookman Old Style" w:hAnsi="Bookman Old Style"/>
        </w:rPr>
      </w:pPr>
      <w:r w:rsidRPr="000449A8">
        <w:rPr>
          <w:rFonts w:ascii="Bookman Old Style" w:hAnsi="Bookman Old Style"/>
        </w:rPr>
        <w:br w:type="page"/>
      </w:r>
      <w:r w:rsidRPr="000449A8">
        <w:rPr>
          <w:rFonts w:ascii="Bookman Old Style" w:hAnsi="Bookman Old Style"/>
        </w:rPr>
        <w:lastRenderedPageBreak/>
        <w:t>Contenido</w:t>
      </w:r>
    </w:p>
    <w:p w14:paraId="2646653B" w14:textId="77777777" w:rsidR="00AD4CC8" w:rsidRDefault="00C57182">
      <w:pPr>
        <w:pStyle w:val="TDC1"/>
        <w:tabs>
          <w:tab w:val="left" w:pos="600"/>
          <w:tab w:val="right" w:leader="dot" w:pos="87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C"/>
        </w:rPr>
      </w:pPr>
      <w:r w:rsidRPr="00A56623">
        <w:rPr>
          <w:rFonts w:ascii="Bookman Old Style" w:hAnsi="Bookman Old Style" w:cs="Arial"/>
          <w:b w:val="0"/>
          <w:bCs w:val="0"/>
          <w:caps w:val="0"/>
          <w:smallCaps/>
          <w:sz w:val="22"/>
          <w:szCs w:val="22"/>
        </w:rPr>
        <w:fldChar w:fldCharType="begin"/>
      </w:r>
      <w:r w:rsidRPr="00A56623">
        <w:rPr>
          <w:rFonts w:ascii="Bookman Old Style" w:hAnsi="Bookman Old Style" w:cs="Arial"/>
          <w:sz w:val="22"/>
          <w:szCs w:val="22"/>
        </w:rPr>
        <w:instrText xml:space="preserve"> TOC \o "1-4" \h \z </w:instrText>
      </w:r>
      <w:r w:rsidRPr="00A56623">
        <w:rPr>
          <w:rFonts w:ascii="Bookman Old Style" w:hAnsi="Bookman Old Style" w:cs="Arial"/>
          <w:b w:val="0"/>
          <w:bCs w:val="0"/>
          <w:caps w:val="0"/>
          <w:smallCaps/>
          <w:sz w:val="22"/>
          <w:szCs w:val="22"/>
        </w:rPr>
        <w:fldChar w:fldCharType="separate"/>
      </w:r>
      <w:hyperlink w:anchor="_Toc2331753" w:history="1">
        <w:r w:rsidR="00AD4CC8" w:rsidRPr="00B96E16">
          <w:rPr>
            <w:rStyle w:val="Hipervnculo"/>
            <w:noProof/>
            <w:lang w:eastAsia="es-EC"/>
          </w:rPr>
          <w:t xml:space="preserve">1. </w:t>
        </w:r>
        <w:r w:rsidR="00AD4C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EC"/>
          </w:rPr>
          <w:tab/>
        </w:r>
        <w:r w:rsidR="00AD4CC8" w:rsidRPr="00B96E16">
          <w:rPr>
            <w:rStyle w:val="Hipervnculo"/>
            <w:noProof/>
            <w:lang w:eastAsia="es-EC"/>
          </w:rPr>
          <w:t>Especificación de Casos de Uso.</w:t>
        </w:r>
        <w:r w:rsidR="00AD4CC8">
          <w:rPr>
            <w:noProof/>
            <w:webHidden/>
          </w:rPr>
          <w:tab/>
        </w:r>
        <w:r w:rsidR="00AD4CC8">
          <w:rPr>
            <w:noProof/>
            <w:webHidden/>
          </w:rPr>
          <w:fldChar w:fldCharType="begin"/>
        </w:r>
        <w:r w:rsidR="00AD4CC8">
          <w:rPr>
            <w:noProof/>
            <w:webHidden/>
          </w:rPr>
          <w:instrText xml:space="preserve"> PAGEREF _Toc2331753 \h </w:instrText>
        </w:r>
        <w:r w:rsidR="00AD4CC8">
          <w:rPr>
            <w:noProof/>
            <w:webHidden/>
          </w:rPr>
        </w:r>
        <w:r w:rsidR="00AD4CC8">
          <w:rPr>
            <w:noProof/>
            <w:webHidden/>
          </w:rPr>
          <w:fldChar w:fldCharType="separate"/>
        </w:r>
        <w:r w:rsidR="00AD4CC8">
          <w:rPr>
            <w:noProof/>
            <w:webHidden/>
          </w:rPr>
          <w:t>1</w:t>
        </w:r>
        <w:r w:rsidR="00AD4CC8">
          <w:rPr>
            <w:noProof/>
            <w:webHidden/>
          </w:rPr>
          <w:fldChar w:fldCharType="end"/>
        </w:r>
      </w:hyperlink>
    </w:p>
    <w:p w14:paraId="7A3A937D" w14:textId="77777777" w:rsidR="00C57182" w:rsidRPr="000449A8" w:rsidRDefault="00C57182">
      <w:pPr>
        <w:pStyle w:val="TDC2"/>
        <w:tabs>
          <w:tab w:val="right" w:leader="dot" w:pos="8778"/>
        </w:tabs>
        <w:rPr>
          <w:rFonts w:ascii="Bookman Old Style" w:hAnsi="Bookman Old Style" w:cs="Arial"/>
        </w:rPr>
      </w:pPr>
      <w:r w:rsidRPr="00A56623">
        <w:rPr>
          <w:rFonts w:ascii="Bookman Old Style" w:hAnsi="Bookman Old Style" w:cs="Arial"/>
          <w:b/>
          <w:bCs/>
          <w:caps/>
          <w:smallCaps w:val="0"/>
          <w:sz w:val="22"/>
          <w:szCs w:val="22"/>
        </w:rPr>
        <w:fldChar w:fldCharType="end"/>
      </w:r>
    </w:p>
    <w:p w14:paraId="34390D7C" w14:textId="77777777" w:rsidR="00C57182" w:rsidRPr="000449A8" w:rsidRDefault="00C57182">
      <w:pPr>
        <w:pStyle w:val="Tabladeilustraciones"/>
        <w:tabs>
          <w:tab w:val="right" w:leader="dot" w:pos="8778"/>
        </w:tabs>
        <w:rPr>
          <w:rFonts w:ascii="Bookman Old Style" w:hAnsi="Bookman Old Style"/>
        </w:rPr>
      </w:pPr>
    </w:p>
    <w:p w14:paraId="0BC71741" w14:textId="77777777" w:rsidR="00C57182" w:rsidRPr="000449A8" w:rsidRDefault="00C57182">
      <w:pPr>
        <w:rPr>
          <w:rFonts w:ascii="Bookman Old Style" w:hAnsi="Bookman Old Style"/>
        </w:rPr>
      </w:pPr>
    </w:p>
    <w:p w14:paraId="6FD3DDD8" w14:textId="77777777" w:rsidR="00C57182" w:rsidRPr="000449A8" w:rsidRDefault="00C57182">
      <w:pPr>
        <w:rPr>
          <w:rFonts w:ascii="Bookman Old Style" w:hAnsi="Bookman Old Style"/>
        </w:rPr>
      </w:pPr>
    </w:p>
    <w:p w14:paraId="2DF2A161" w14:textId="77777777" w:rsidR="00C57182" w:rsidRPr="000449A8" w:rsidRDefault="00C57182">
      <w:pPr>
        <w:rPr>
          <w:rFonts w:ascii="Bookman Old Style" w:hAnsi="Bookman Old Style"/>
        </w:rPr>
        <w:sectPr w:rsidR="00C57182" w:rsidRPr="000449A8" w:rsidSect="0093369D">
          <w:headerReference w:type="default" r:id="rId11"/>
          <w:footerReference w:type="default" r:id="rId12"/>
          <w:pgSz w:w="11907" w:h="16840" w:code="9"/>
          <w:pgMar w:top="1418" w:right="1418" w:bottom="1418" w:left="1701" w:header="709" w:footer="709" w:gutter="0"/>
          <w:pgNumType w:fmt="lowerRoman"/>
          <w:cols w:space="720"/>
          <w:docGrid w:linePitch="360"/>
        </w:sectPr>
      </w:pPr>
    </w:p>
    <w:p w14:paraId="44FEE35C" w14:textId="4BEE83E6" w:rsidR="00005341" w:rsidRDefault="00646574" w:rsidP="00646574">
      <w:pPr>
        <w:autoSpaceDE w:val="0"/>
        <w:autoSpaceDN w:val="0"/>
        <w:adjustRightInd w:val="0"/>
        <w:jc w:val="left"/>
        <w:rPr>
          <w:rFonts w:cs="Arial"/>
          <w:b/>
          <w:bCs/>
          <w:sz w:val="36"/>
          <w:szCs w:val="36"/>
          <w:lang w:eastAsia="es-EC"/>
        </w:rPr>
      </w:pPr>
      <w:r>
        <w:rPr>
          <w:rFonts w:cs="Arial"/>
          <w:b/>
          <w:bCs/>
          <w:sz w:val="36"/>
          <w:szCs w:val="36"/>
          <w:lang w:eastAsia="es-EC"/>
        </w:rPr>
        <w:lastRenderedPageBreak/>
        <w:t>Especificación</w:t>
      </w:r>
      <w:r w:rsidR="00663EBD">
        <w:rPr>
          <w:rFonts w:cs="Arial"/>
          <w:b/>
          <w:bCs/>
          <w:sz w:val="36"/>
          <w:szCs w:val="36"/>
          <w:lang w:eastAsia="es-EC"/>
        </w:rPr>
        <w:t xml:space="preserve"> de Casos de Uso</w:t>
      </w:r>
      <w:r>
        <w:rPr>
          <w:rFonts w:cs="Arial"/>
          <w:b/>
          <w:bCs/>
          <w:sz w:val="36"/>
          <w:szCs w:val="36"/>
          <w:lang w:eastAsia="es-EC"/>
        </w:rPr>
        <w:t xml:space="preserve"> (DEV-CUS)</w:t>
      </w:r>
    </w:p>
    <w:p w14:paraId="1846F3C9" w14:textId="3BA55D06" w:rsidR="00646574" w:rsidRPr="00646574" w:rsidRDefault="00521F01" w:rsidP="00646574">
      <w:pPr>
        <w:autoSpaceDE w:val="0"/>
        <w:autoSpaceDN w:val="0"/>
        <w:adjustRightInd w:val="0"/>
        <w:jc w:val="left"/>
        <w:rPr>
          <w:rFonts w:cs="Arial"/>
          <w:bCs/>
          <w:sz w:val="28"/>
          <w:szCs w:val="36"/>
          <w:lang w:eastAsia="es-EC"/>
        </w:rPr>
      </w:pPr>
      <w:r>
        <w:rPr>
          <w:rFonts w:cs="Arial"/>
          <w:bCs/>
          <w:sz w:val="28"/>
          <w:szCs w:val="36"/>
          <w:lang w:eastAsia="es-EC"/>
        </w:rPr>
        <w:t xml:space="preserve">Cargar información </w:t>
      </w:r>
      <w:r w:rsidR="00290170">
        <w:rPr>
          <w:rFonts w:cs="Arial"/>
          <w:bCs/>
          <w:sz w:val="28"/>
          <w:szCs w:val="36"/>
          <w:lang w:eastAsia="es-EC"/>
        </w:rPr>
        <w:t>de rutas</w:t>
      </w:r>
      <w:r w:rsidR="00646574" w:rsidRPr="00646574">
        <w:rPr>
          <w:rFonts w:cs="Arial"/>
          <w:bCs/>
          <w:sz w:val="28"/>
          <w:szCs w:val="36"/>
          <w:lang w:eastAsia="es-EC"/>
        </w:rPr>
        <w:t>.</w:t>
      </w:r>
    </w:p>
    <w:p w14:paraId="016525CE" w14:textId="77A931C9" w:rsidR="00005341" w:rsidRDefault="00005341" w:rsidP="004C666E">
      <w:pPr>
        <w:pStyle w:val="Ttulo1"/>
        <w:numPr>
          <w:ilvl w:val="0"/>
          <w:numId w:val="0"/>
        </w:numPr>
        <w:ind w:left="567" w:hanging="567"/>
        <w:rPr>
          <w:sz w:val="22"/>
          <w:szCs w:val="22"/>
          <w:lang w:eastAsia="es-EC"/>
        </w:rPr>
      </w:pPr>
      <w:bookmarkStart w:id="1" w:name="_Toc2331753"/>
      <w:r w:rsidRPr="004C666E">
        <w:rPr>
          <w:sz w:val="22"/>
          <w:szCs w:val="22"/>
          <w:lang w:eastAsia="es-EC"/>
        </w:rPr>
        <w:t xml:space="preserve">1. </w:t>
      </w:r>
      <w:r w:rsidR="004C666E">
        <w:rPr>
          <w:sz w:val="22"/>
          <w:szCs w:val="22"/>
          <w:lang w:eastAsia="es-EC"/>
        </w:rPr>
        <w:tab/>
      </w:r>
      <w:r w:rsidR="00646574">
        <w:rPr>
          <w:sz w:val="22"/>
          <w:szCs w:val="22"/>
          <w:lang w:eastAsia="es-EC"/>
        </w:rPr>
        <w:t>Especificación de Casos de Uso.</w:t>
      </w:r>
      <w:bookmarkEnd w:id="1"/>
    </w:p>
    <w:p w14:paraId="052E71C5" w14:textId="4B52A3C6" w:rsidR="00005341" w:rsidRDefault="00005341">
      <w:pPr>
        <w:spacing w:before="100"/>
        <w:rPr>
          <w:rFonts w:ascii="Bookman Old Style" w:hAnsi="Bookman Old Style"/>
          <w:b/>
          <w:bCs/>
          <w:sz w:val="32"/>
          <w:szCs w:val="32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147"/>
        <w:gridCol w:w="2773"/>
        <w:gridCol w:w="3084"/>
      </w:tblGrid>
      <w:tr w:rsidR="00646574" w:rsidRPr="00805625" w14:paraId="630C2B50" w14:textId="77777777" w:rsidTr="00547C55">
        <w:tc>
          <w:tcPr>
            <w:tcW w:w="3147" w:type="dxa"/>
          </w:tcPr>
          <w:p w14:paraId="121B3EDE" w14:textId="331680E8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Numero</w:t>
            </w:r>
          </w:p>
        </w:tc>
        <w:tc>
          <w:tcPr>
            <w:tcW w:w="5857" w:type="dxa"/>
            <w:gridSpan w:val="2"/>
          </w:tcPr>
          <w:p w14:paraId="3A47797B" w14:textId="05B0E2CC" w:rsidR="00646574" w:rsidRPr="003B7444" w:rsidRDefault="00521F01" w:rsidP="000B1BFC">
            <w:pPr>
              <w:pStyle w:val="NormalInd"/>
              <w:ind w:left="0"/>
              <w:rPr>
                <w:b/>
                <w:sz w:val="22"/>
                <w:szCs w:val="22"/>
                <w:lang w:eastAsia="es-EC"/>
              </w:rPr>
            </w:pPr>
            <w:r w:rsidRPr="003B7444">
              <w:rPr>
                <w:b/>
                <w:sz w:val="22"/>
                <w:szCs w:val="22"/>
                <w:lang w:eastAsia="es-EC"/>
              </w:rPr>
              <w:t>00</w:t>
            </w:r>
            <w:r w:rsidR="00DE789F" w:rsidRPr="003B7444">
              <w:rPr>
                <w:b/>
                <w:sz w:val="22"/>
                <w:szCs w:val="22"/>
                <w:lang w:eastAsia="es-EC"/>
              </w:rPr>
              <w:t>5</w:t>
            </w:r>
          </w:p>
        </w:tc>
      </w:tr>
      <w:tr w:rsidR="00646574" w:rsidRPr="00805625" w14:paraId="317CFDF2" w14:textId="77777777" w:rsidTr="00547C55">
        <w:tc>
          <w:tcPr>
            <w:tcW w:w="3147" w:type="dxa"/>
          </w:tcPr>
          <w:p w14:paraId="64E68EC7" w14:textId="695652D7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Nombre</w:t>
            </w:r>
          </w:p>
        </w:tc>
        <w:tc>
          <w:tcPr>
            <w:tcW w:w="5857" w:type="dxa"/>
            <w:gridSpan w:val="2"/>
          </w:tcPr>
          <w:p w14:paraId="7C0045A6" w14:textId="39C43A02" w:rsidR="00646574" w:rsidRPr="00805625" w:rsidRDefault="00E4330E" w:rsidP="00290170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 xml:space="preserve">Cargar información </w:t>
            </w:r>
            <w:r w:rsidR="00290170">
              <w:rPr>
                <w:sz w:val="22"/>
                <w:szCs w:val="22"/>
                <w:lang w:eastAsia="es-EC"/>
              </w:rPr>
              <w:t>de rutas.</w:t>
            </w:r>
          </w:p>
        </w:tc>
      </w:tr>
      <w:tr w:rsidR="00646574" w:rsidRPr="00805625" w14:paraId="2233EEB1" w14:textId="77777777" w:rsidTr="00547C55">
        <w:tc>
          <w:tcPr>
            <w:tcW w:w="3147" w:type="dxa"/>
          </w:tcPr>
          <w:p w14:paraId="23270482" w14:textId="76C46F1E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Actores</w:t>
            </w:r>
          </w:p>
        </w:tc>
        <w:tc>
          <w:tcPr>
            <w:tcW w:w="5857" w:type="dxa"/>
            <w:gridSpan w:val="2"/>
          </w:tcPr>
          <w:p w14:paraId="2AE4AFAB" w14:textId="320E9B4C" w:rsidR="00646574" w:rsidRPr="00805625" w:rsidRDefault="00547C55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Responsable Administrativo</w:t>
            </w:r>
          </w:p>
        </w:tc>
      </w:tr>
      <w:tr w:rsidR="00646574" w:rsidRPr="00805625" w14:paraId="2DA51A7D" w14:textId="77777777" w:rsidTr="00547C55">
        <w:tc>
          <w:tcPr>
            <w:tcW w:w="3147" w:type="dxa"/>
          </w:tcPr>
          <w:p w14:paraId="3D58BF4A" w14:textId="1FF586E2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Descripción</w:t>
            </w:r>
          </w:p>
        </w:tc>
        <w:tc>
          <w:tcPr>
            <w:tcW w:w="5857" w:type="dxa"/>
            <w:gridSpan w:val="2"/>
          </w:tcPr>
          <w:p w14:paraId="10AF3C33" w14:textId="1FE87239" w:rsidR="00646574" w:rsidRPr="00805625" w:rsidRDefault="00D1604A" w:rsidP="00290170">
            <w:pPr>
              <w:autoSpaceDE w:val="0"/>
              <w:autoSpaceDN w:val="0"/>
              <w:adjustRightInd w:val="0"/>
              <w:rPr>
                <w:sz w:val="22"/>
                <w:szCs w:val="22"/>
                <w:lang w:eastAsia="es-EC"/>
              </w:rPr>
            </w:pPr>
            <w:r w:rsidRPr="00290170">
              <w:rPr>
                <w:sz w:val="22"/>
                <w:szCs w:val="22"/>
                <w:lang w:eastAsia="es-EC"/>
              </w:rPr>
              <w:t>Permite</w:t>
            </w:r>
            <w:r w:rsidR="008F2F16" w:rsidRPr="00290170">
              <w:rPr>
                <w:sz w:val="22"/>
                <w:szCs w:val="22"/>
                <w:lang w:eastAsia="es-EC"/>
              </w:rPr>
              <w:t xml:space="preserve"> </w:t>
            </w:r>
            <w:r w:rsidR="00F85320" w:rsidRPr="00290170">
              <w:rPr>
                <w:rFonts w:cs="Arial"/>
                <w:sz w:val="22"/>
                <w:szCs w:val="22"/>
                <w:lang w:eastAsia="es-EC"/>
              </w:rPr>
              <w:t xml:space="preserve">cargar la información </w:t>
            </w:r>
            <w:r w:rsidR="00290170" w:rsidRPr="00290170">
              <w:rPr>
                <w:rFonts w:cs="Arial"/>
                <w:sz w:val="22"/>
                <w:szCs w:val="22"/>
                <w:lang w:eastAsia="es-EC"/>
              </w:rPr>
              <w:t xml:space="preserve">de </w:t>
            </w:r>
            <w:r w:rsidR="00B43B5F">
              <w:rPr>
                <w:rFonts w:cs="Arial"/>
                <w:sz w:val="22"/>
                <w:szCs w:val="22"/>
                <w:lang w:eastAsia="es-EC"/>
              </w:rPr>
              <w:t>las rutas</w:t>
            </w:r>
            <w:r w:rsidR="00290170" w:rsidRPr="00290170">
              <w:rPr>
                <w:rFonts w:cs="Arial"/>
                <w:sz w:val="22"/>
                <w:szCs w:val="22"/>
                <w:lang w:eastAsia="es-EC"/>
              </w:rPr>
              <w:t xml:space="preserve"> </w:t>
            </w:r>
            <w:r w:rsidR="00290170" w:rsidRPr="00290170">
              <w:rPr>
                <w:rFonts w:cs="Arial"/>
                <w:bCs/>
                <w:sz w:val="22"/>
                <w:szCs w:val="22"/>
                <w:lang w:eastAsia="es-EC"/>
              </w:rPr>
              <w:t>que existen en el país en un archivo de formato plano compatible.</w:t>
            </w:r>
            <w:r w:rsidR="00547C55">
              <w:rPr>
                <w:rFonts w:cs="Arial"/>
                <w:sz w:val="22"/>
                <w:szCs w:val="22"/>
                <w:lang w:eastAsia="es-EC"/>
              </w:rPr>
              <w:t xml:space="preserve"> </w:t>
            </w:r>
          </w:p>
        </w:tc>
      </w:tr>
      <w:tr w:rsidR="00646574" w:rsidRPr="00805625" w14:paraId="547EEDDE" w14:textId="77777777" w:rsidTr="00547C55">
        <w:tc>
          <w:tcPr>
            <w:tcW w:w="3147" w:type="dxa"/>
          </w:tcPr>
          <w:p w14:paraId="31F5FC76" w14:textId="294461F9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Precondiciones</w:t>
            </w:r>
          </w:p>
        </w:tc>
        <w:tc>
          <w:tcPr>
            <w:tcW w:w="5857" w:type="dxa"/>
            <w:gridSpan w:val="2"/>
          </w:tcPr>
          <w:p w14:paraId="0EFAEF4D" w14:textId="653BBD60" w:rsidR="00B43B5F" w:rsidRDefault="00B43B5F" w:rsidP="001C60AE">
            <w:pPr>
              <w:pStyle w:val="NormalInd"/>
              <w:ind w:left="0"/>
              <w:rPr>
                <w:rFonts w:cs="Arial"/>
                <w:bCs/>
                <w:sz w:val="22"/>
                <w:szCs w:val="22"/>
                <w:lang w:eastAsia="es-EC"/>
              </w:rPr>
            </w:pPr>
            <w:r w:rsidRPr="00B43B5F">
              <w:rPr>
                <w:rFonts w:cs="Arial"/>
                <w:bCs/>
                <w:sz w:val="22"/>
                <w:szCs w:val="22"/>
                <w:lang w:eastAsia="es-EC"/>
              </w:rPr>
              <w:t>- Autenticación en la aplicación según el usuario.</w:t>
            </w:r>
          </w:p>
          <w:p w14:paraId="44E3068B" w14:textId="3FDCF30D" w:rsidR="00646574" w:rsidRPr="00805625" w:rsidRDefault="00B43B5F" w:rsidP="001C60AE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bCs/>
                <w:sz w:val="22"/>
                <w:szCs w:val="22"/>
                <w:lang w:eastAsia="es-EC"/>
              </w:rPr>
              <w:t xml:space="preserve">- </w:t>
            </w:r>
            <w:r w:rsidR="001C60AE">
              <w:rPr>
                <w:rFonts w:cs="Arial"/>
                <w:bCs/>
                <w:sz w:val="22"/>
                <w:szCs w:val="22"/>
                <w:lang w:eastAsia="es-EC"/>
              </w:rPr>
              <w:t>Recuperar</w:t>
            </w:r>
            <w:r w:rsidR="00F85320" w:rsidRPr="001A2393">
              <w:rPr>
                <w:rFonts w:cs="Arial"/>
                <w:bCs/>
                <w:sz w:val="22"/>
                <w:szCs w:val="22"/>
                <w:lang w:eastAsia="es-EC"/>
              </w:rPr>
              <w:t xml:space="preserve"> la información de </w:t>
            </w:r>
            <w:r w:rsidR="001C60AE">
              <w:rPr>
                <w:rFonts w:cs="Arial"/>
                <w:bCs/>
                <w:sz w:val="22"/>
                <w:szCs w:val="22"/>
                <w:lang w:eastAsia="es-EC"/>
              </w:rPr>
              <w:t>las rutas</w:t>
            </w:r>
            <w:r w:rsidR="00F85320" w:rsidRPr="001A2393">
              <w:rPr>
                <w:rFonts w:cs="Arial"/>
                <w:bCs/>
                <w:sz w:val="22"/>
                <w:szCs w:val="22"/>
                <w:lang w:eastAsia="es-EC"/>
              </w:rPr>
              <w:t xml:space="preserve"> que cuenta la in</w:t>
            </w:r>
            <w:r w:rsidR="00F85320" w:rsidRPr="001A2393">
              <w:rPr>
                <w:rFonts w:cs="Arial"/>
                <w:bCs/>
                <w:sz w:val="22"/>
                <w:szCs w:val="22"/>
                <w:lang w:eastAsia="es-EC"/>
              </w:rPr>
              <w:t>s</w:t>
            </w:r>
            <w:r w:rsidR="00F85320" w:rsidRPr="001A2393">
              <w:rPr>
                <w:rFonts w:cs="Arial"/>
                <w:bCs/>
                <w:sz w:val="22"/>
                <w:szCs w:val="22"/>
                <w:lang w:eastAsia="es-EC"/>
              </w:rPr>
              <w:t>titució</w:t>
            </w:r>
            <w:r w:rsidR="001C60AE">
              <w:rPr>
                <w:rFonts w:cs="Arial"/>
                <w:bCs/>
                <w:sz w:val="22"/>
                <w:szCs w:val="22"/>
                <w:lang w:eastAsia="es-EC"/>
              </w:rPr>
              <w:t>n.</w:t>
            </w:r>
          </w:p>
        </w:tc>
      </w:tr>
      <w:tr w:rsidR="00646574" w:rsidRPr="00805625" w14:paraId="3F6E08BA" w14:textId="77777777" w:rsidTr="00547C55">
        <w:tc>
          <w:tcPr>
            <w:tcW w:w="3147" w:type="dxa"/>
          </w:tcPr>
          <w:p w14:paraId="247842A7" w14:textId="6C93187A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 w:rsidRPr="00805625">
              <w:rPr>
                <w:sz w:val="22"/>
                <w:szCs w:val="22"/>
                <w:lang w:eastAsia="es-EC"/>
              </w:rPr>
              <w:t>Pos</w:t>
            </w:r>
            <w:proofErr w:type="spellEnd"/>
            <w:r w:rsidRPr="00805625">
              <w:rPr>
                <w:sz w:val="22"/>
                <w:szCs w:val="22"/>
                <w:lang w:eastAsia="es-EC"/>
              </w:rPr>
              <w:t xml:space="preserve"> condiciones</w:t>
            </w:r>
          </w:p>
        </w:tc>
        <w:tc>
          <w:tcPr>
            <w:tcW w:w="5857" w:type="dxa"/>
            <w:gridSpan w:val="2"/>
          </w:tcPr>
          <w:p w14:paraId="7014D9D5" w14:textId="77777777" w:rsidR="00646574" w:rsidRDefault="00290170" w:rsidP="00290170">
            <w:pPr>
              <w:autoSpaceDE w:val="0"/>
              <w:autoSpaceDN w:val="0"/>
              <w:adjustRightInd w:val="0"/>
              <w:rPr>
                <w:rFonts w:cs="Arial"/>
                <w:bCs/>
                <w:sz w:val="22"/>
                <w:szCs w:val="22"/>
                <w:lang w:eastAsia="es-EC"/>
              </w:rPr>
            </w:pPr>
            <w:r w:rsidRPr="00290170">
              <w:rPr>
                <w:rFonts w:cs="Arial"/>
                <w:bCs/>
                <w:sz w:val="22"/>
                <w:szCs w:val="22"/>
                <w:lang w:eastAsia="es-EC"/>
              </w:rPr>
              <w:t>Rutas y distancia cargadas.</w:t>
            </w:r>
          </w:p>
          <w:p w14:paraId="34A1D4D0" w14:textId="3D51C079" w:rsidR="005377D8" w:rsidRPr="00805625" w:rsidRDefault="00D1158F" w:rsidP="00D1158F">
            <w:pPr>
              <w:autoSpaceDE w:val="0"/>
              <w:autoSpaceDN w:val="0"/>
              <w:adjustRightInd w:val="0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bCs/>
                <w:sz w:val="22"/>
                <w:szCs w:val="22"/>
                <w:lang w:eastAsia="es-EC"/>
              </w:rPr>
              <w:t>Se a</w:t>
            </w:r>
            <w:r w:rsidR="005377D8">
              <w:rPr>
                <w:rFonts w:cs="Arial"/>
                <w:bCs/>
                <w:sz w:val="22"/>
                <w:szCs w:val="22"/>
                <w:lang w:eastAsia="es-EC"/>
              </w:rPr>
              <w:t>ctualiza</w:t>
            </w:r>
            <w:r>
              <w:rPr>
                <w:rFonts w:cs="Arial"/>
                <w:bCs/>
                <w:sz w:val="22"/>
                <w:szCs w:val="22"/>
                <w:lang w:eastAsia="es-EC"/>
              </w:rPr>
              <w:t xml:space="preserve"> la </w:t>
            </w:r>
            <w:r w:rsidR="005377D8">
              <w:rPr>
                <w:rFonts w:cs="Arial"/>
                <w:bCs/>
                <w:sz w:val="22"/>
                <w:szCs w:val="22"/>
                <w:lang w:eastAsia="es-EC"/>
              </w:rPr>
              <w:t xml:space="preserve">información de </w:t>
            </w:r>
            <w:r w:rsidR="00B43B5F">
              <w:rPr>
                <w:rFonts w:cs="Arial"/>
                <w:bCs/>
                <w:sz w:val="22"/>
                <w:szCs w:val="22"/>
                <w:lang w:eastAsia="es-EC"/>
              </w:rPr>
              <w:t xml:space="preserve">las </w:t>
            </w:r>
            <w:r w:rsidR="005377D8">
              <w:rPr>
                <w:rFonts w:cs="Arial"/>
                <w:bCs/>
                <w:sz w:val="22"/>
                <w:szCs w:val="22"/>
                <w:lang w:eastAsia="es-EC"/>
              </w:rPr>
              <w:t>rutas.</w:t>
            </w:r>
          </w:p>
        </w:tc>
      </w:tr>
      <w:tr w:rsidR="00D1604A" w:rsidRPr="00805625" w14:paraId="00E210CB" w14:textId="77777777" w:rsidTr="00547C55">
        <w:tc>
          <w:tcPr>
            <w:tcW w:w="3147" w:type="dxa"/>
          </w:tcPr>
          <w:p w14:paraId="7B51A740" w14:textId="4A2D7714" w:rsidR="00D1604A" w:rsidRPr="00805625" w:rsidRDefault="00D1604A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Flujo normal</w:t>
            </w:r>
          </w:p>
        </w:tc>
        <w:tc>
          <w:tcPr>
            <w:tcW w:w="2773" w:type="dxa"/>
          </w:tcPr>
          <w:p w14:paraId="75F02767" w14:textId="192487F7" w:rsidR="00D1604A" w:rsidRPr="00805625" w:rsidRDefault="00D1604A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Actor</w:t>
            </w:r>
          </w:p>
        </w:tc>
        <w:tc>
          <w:tcPr>
            <w:tcW w:w="3084" w:type="dxa"/>
          </w:tcPr>
          <w:p w14:paraId="068A40BC" w14:textId="2980D7A3" w:rsidR="00D1604A" w:rsidRPr="00805625" w:rsidRDefault="00D1604A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Sistema</w:t>
            </w:r>
          </w:p>
        </w:tc>
      </w:tr>
      <w:tr w:rsidR="00D1604A" w:rsidRPr="00805625" w14:paraId="79EB9B77" w14:textId="77777777" w:rsidTr="00547C55">
        <w:tc>
          <w:tcPr>
            <w:tcW w:w="3147" w:type="dxa"/>
          </w:tcPr>
          <w:p w14:paraId="1166CA81" w14:textId="77777777" w:rsidR="00D1604A" w:rsidRPr="00805625" w:rsidRDefault="00D1604A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  <w:tc>
          <w:tcPr>
            <w:tcW w:w="2773" w:type="dxa"/>
          </w:tcPr>
          <w:p w14:paraId="65542D8D" w14:textId="77777777" w:rsidR="001C60AE" w:rsidRDefault="001C60AE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69646272" w14:textId="77777777" w:rsidR="001C60AE" w:rsidRDefault="001C60AE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51F39755" w14:textId="77777777" w:rsidR="001C60AE" w:rsidRDefault="001C60AE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09017518" w14:textId="77777777" w:rsidR="001C60AE" w:rsidRDefault="001C60AE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17F5CBB3" w14:textId="77777777" w:rsidR="001C60AE" w:rsidRDefault="001C60AE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4B21A2A7" w14:textId="77777777" w:rsidR="001C60AE" w:rsidRDefault="001C60AE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18498ECF" w14:textId="6E896EA5" w:rsidR="001C60AE" w:rsidRDefault="001C60AE" w:rsidP="001C60AE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2</w:t>
            </w:r>
            <w:r w:rsidRPr="00805625">
              <w:rPr>
                <w:rFonts w:cs="Arial"/>
                <w:sz w:val="22"/>
                <w:szCs w:val="22"/>
                <w:lang w:eastAsia="es-EC"/>
              </w:rPr>
              <w:t xml:space="preserve">. </w:t>
            </w:r>
            <w:r>
              <w:rPr>
                <w:rFonts w:cs="Arial"/>
                <w:sz w:val="22"/>
                <w:szCs w:val="22"/>
                <w:lang w:eastAsia="es-EC"/>
              </w:rPr>
              <w:t>Se carga la información de rutas.</w:t>
            </w:r>
          </w:p>
          <w:p w14:paraId="58F851AC" w14:textId="77777777" w:rsidR="001C60AE" w:rsidRDefault="001C60AE" w:rsidP="001C60AE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49620F59" w14:textId="7C066D01" w:rsidR="001C60AE" w:rsidRDefault="001C60AE" w:rsidP="001C60AE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67F48000" w14:textId="5CD2A67A" w:rsidR="00DD37D8" w:rsidRPr="00805625" w:rsidRDefault="00DD37D8" w:rsidP="00DE0A74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  <w:tc>
          <w:tcPr>
            <w:tcW w:w="3084" w:type="dxa"/>
          </w:tcPr>
          <w:p w14:paraId="69F1A7C2" w14:textId="131E4D52" w:rsidR="00D1604A" w:rsidRDefault="001C60AE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1</w:t>
            </w:r>
            <w:r w:rsidR="00D1604A" w:rsidRPr="00805625">
              <w:rPr>
                <w:rFonts w:cs="Arial"/>
                <w:sz w:val="22"/>
                <w:szCs w:val="22"/>
                <w:lang w:eastAsia="es-EC"/>
              </w:rPr>
              <w:t xml:space="preserve">. </w:t>
            </w:r>
            <w:r>
              <w:rPr>
                <w:rFonts w:cs="Arial"/>
                <w:sz w:val="22"/>
                <w:szCs w:val="22"/>
                <w:lang w:eastAsia="es-EC"/>
              </w:rPr>
              <w:t>Despliega la información de las r</w:t>
            </w:r>
            <w:bookmarkStart w:id="2" w:name="_GoBack"/>
            <w:bookmarkEnd w:id="2"/>
            <w:r>
              <w:rPr>
                <w:rFonts w:cs="Arial"/>
                <w:sz w:val="22"/>
                <w:szCs w:val="22"/>
                <w:lang w:eastAsia="es-EC"/>
              </w:rPr>
              <w:t>utas</w:t>
            </w:r>
            <w:r w:rsidR="00D1604A" w:rsidRPr="00805625">
              <w:rPr>
                <w:rFonts w:cs="Arial"/>
                <w:sz w:val="22"/>
                <w:szCs w:val="22"/>
                <w:lang w:eastAsia="es-EC"/>
              </w:rPr>
              <w:t xml:space="preserve">: </w:t>
            </w:r>
          </w:p>
          <w:p w14:paraId="569BED1D" w14:textId="77777777" w:rsidR="00FA48E2" w:rsidRDefault="00FA48E2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6175FD29" w14:textId="77777777" w:rsidR="00290170" w:rsidRDefault="00290170" w:rsidP="00290170">
            <w:pPr>
              <w:pStyle w:val="NormalInd"/>
              <w:numPr>
                <w:ilvl w:val="0"/>
                <w:numId w:val="10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Ciudad origen.</w:t>
            </w:r>
          </w:p>
          <w:p w14:paraId="067DFE85" w14:textId="77777777" w:rsidR="00290170" w:rsidRDefault="00290170" w:rsidP="00290170">
            <w:pPr>
              <w:pStyle w:val="NormalInd"/>
              <w:numPr>
                <w:ilvl w:val="0"/>
                <w:numId w:val="10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Ciudad destino.</w:t>
            </w:r>
          </w:p>
          <w:p w14:paraId="2A99D8A9" w14:textId="77777777" w:rsidR="00290170" w:rsidRDefault="00290170" w:rsidP="00290170">
            <w:pPr>
              <w:pStyle w:val="NormalInd"/>
              <w:numPr>
                <w:ilvl w:val="0"/>
                <w:numId w:val="10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Distancia.</w:t>
            </w:r>
          </w:p>
          <w:p w14:paraId="01D84905" w14:textId="77777777" w:rsidR="00290170" w:rsidRPr="00805625" w:rsidRDefault="00290170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0C890986" w14:textId="77777777" w:rsidR="001C60AE" w:rsidRDefault="001C60AE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59220819" w14:textId="535A2EAC" w:rsidR="009B1AE2" w:rsidRDefault="00B43B5F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3</w:t>
            </w:r>
            <w:r w:rsidR="009B1AE2">
              <w:rPr>
                <w:rFonts w:cs="Arial"/>
                <w:sz w:val="22"/>
                <w:szCs w:val="22"/>
                <w:lang w:eastAsia="es-EC"/>
              </w:rPr>
              <w:t xml:space="preserve">.  Almacena </w:t>
            </w:r>
            <w:r w:rsidR="001C60AE">
              <w:rPr>
                <w:rFonts w:cs="Arial"/>
                <w:sz w:val="22"/>
                <w:szCs w:val="22"/>
                <w:lang w:eastAsia="es-EC"/>
              </w:rPr>
              <w:t>la información de las rutas</w:t>
            </w:r>
            <w:r w:rsidR="009B1AE2">
              <w:rPr>
                <w:rFonts w:cs="Arial"/>
                <w:sz w:val="22"/>
                <w:szCs w:val="22"/>
                <w:lang w:eastAsia="es-EC"/>
              </w:rPr>
              <w:t>.</w:t>
            </w:r>
            <w:r w:rsidR="00AB1C6A">
              <w:rPr>
                <w:rFonts w:cs="Arial"/>
                <w:sz w:val="22"/>
                <w:szCs w:val="22"/>
                <w:lang w:eastAsia="es-EC"/>
              </w:rPr>
              <w:t xml:space="preserve"> (FA1)</w:t>
            </w:r>
          </w:p>
          <w:p w14:paraId="1DEB4054" w14:textId="77777777" w:rsidR="009B1AE2" w:rsidRDefault="009B1AE2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650FA111" w14:textId="0DED0593" w:rsidR="009B1AE2" w:rsidRPr="00805625" w:rsidRDefault="00B43B5F" w:rsidP="009B1AE2">
            <w:p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4</w:t>
            </w:r>
            <w:r w:rsidR="009B1AE2">
              <w:rPr>
                <w:rFonts w:cs="Arial"/>
                <w:sz w:val="22"/>
                <w:szCs w:val="22"/>
                <w:lang w:eastAsia="es-EC"/>
              </w:rPr>
              <w:t>. fin del caso de uso.</w:t>
            </w:r>
          </w:p>
          <w:p w14:paraId="2F736B64" w14:textId="2627D479" w:rsidR="00D1604A" w:rsidRPr="00805625" w:rsidRDefault="00D1604A" w:rsidP="00D1604A">
            <w:pPr>
              <w:pStyle w:val="NormalInd"/>
              <w:ind w:left="720"/>
              <w:rPr>
                <w:sz w:val="22"/>
                <w:szCs w:val="22"/>
                <w:lang w:eastAsia="es-EC"/>
              </w:rPr>
            </w:pPr>
          </w:p>
        </w:tc>
      </w:tr>
      <w:tr w:rsidR="001C60AE" w:rsidRPr="00805625" w14:paraId="5682382D" w14:textId="77777777" w:rsidTr="00E72A41">
        <w:tc>
          <w:tcPr>
            <w:tcW w:w="3147" w:type="dxa"/>
          </w:tcPr>
          <w:p w14:paraId="5FEE841A" w14:textId="77777777" w:rsidR="001C60AE" w:rsidRPr="00805625" w:rsidRDefault="001C60AE" w:rsidP="00E72A41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Sub flujo</w:t>
            </w:r>
          </w:p>
        </w:tc>
        <w:tc>
          <w:tcPr>
            <w:tcW w:w="5857" w:type="dxa"/>
            <w:gridSpan w:val="2"/>
          </w:tcPr>
          <w:p w14:paraId="5C4ECFAE" w14:textId="77777777" w:rsidR="001C60AE" w:rsidRPr="00805625" w:rsidRDefault="001C60AE" w:rsidP="00E72A41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SF1 Actualizar información.</w:t>
            </w:r>
          </w:p>
        </w:tc>
      </w:tr>
      <w:tr w:rsidR="001C60AE" w:rsidRPr="00805625" w14:paraId="31E49921" w14:textId="77777777" w:rsidTr="00E72A41">
        <w:tc>
          <w:tcPr>
            <w:tcW w:w="3147" w:type="dxa"/>
          </w:tcPr>
          <w:p w14:paraId="5CB1FAC0" w14:textId="77777777" w:rsidR="001C60AE" w:rsidRPr="00805625" w:rsidRDefault="001C60AE" w:rsidP="00E72A41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  <w:tc>
          <w:tcPr>
            <w:tcW w:w="2773" w:type="dxa"/>
          </w:tcPr>
          <w:p w14:paraId="32ED80E0" w14:textId="77777777" w:rsidR="001C60AE" w:rsidRPr="00805625" w:rsidRDefault="001C60AE" w:rsidP="00E72A41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Actor</w:t>
            </w:r>
          </w:p>
        </w:tc>
        <w:tc>
          <w:tcPr>
            <w:tcW w:w="3084" w:type="dxa"/>
          </w:tcPr>
          <w:p w14:paraId="5C75E525" w14:textId="77777777" w:rsidR="001C60AE" w:rsidRPr="00805625" w:rsidRDefault="001C60AE" w:rsidP="00E72A41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Sistema</w:t>
            </w:r>
          </w:p>
        </w:tc>
      </w:tr>
      <w:tr w:rsidR="001C60AE" w:rsidRPr="00805625" w14:paraId="5D8028E1" w14:textId="77777777" w:rsidTr="00E72A41">
        <w:tc>
          <w:tcPr>
            <w:tcW w:w="3147" w:type="dxa"/>
          </w:tcPr>
          <w:p w14:paraId="29D354EA" w14:textId="77777777" w:rsidR="001C60AE" w:rsidRPr="00805625" w:rsidRDefault="001C60AE" w:rsidP="00E72A41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  <w:tc>
          <w:tcPr>
            <w:tcW w:w="2773" w:type="dxa"/>
          </w:tcPr>
          <w:p w14:paraId="2B6D6B40" w14:textId="77777777" w:rsidR="001C60AE" w:rsidRDefault="001C60AE" w:rsidP="00E72A41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1FB852B7" w14:textId="77777777" w:rsidR="001C60AE" w:rsidRDefault="001C60AE" w:rsidP="00E72A41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7D49EF7F" w14:textId="77777777" w:rsidR="001C60AE" w:rsidRDefault="001C60AE" w:rsidP="00E72A41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7DBCBB25" w14:textId="77777777" w:rsidR="001C60AE" w:rsidRDefault="001C60AE" w:rsidP="00E72A41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4C646464" w14:textId="77777777" w:rsidR="001C60AE" w:rsidRDefault="001C60AE" w:rsidP="00E72A41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426C2406" w14:textId="337A1BCE" w:rsidR="001C60AE" w:rsidRDefault="001C60AE" w:rsidP="00E72A41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2</w:t>
            </w:r>
            <w:r w:rsidRPr="00805625">
              <w:rPr>
                <w:rFonts w:cs="Arial"/>
                <w:sz w:val="22"/>
                <w:szCs w:val="22"/>
                <w:lang w:eastAsia="es-EC"/>
              </w:rPr>
              <w:t xml:space="preserve">. </w:t>
            </w:r>
            <w:r>
              <w:rPr>
                <w:rFonts w:cs="Arial"/>
                <w:sz w:val="22"/>
                <w:szCs w:val="22"/>
                <w:lang w:eastAsia="es-EC"/>
              </w:rPr>
              <w:t>Se actualiza la info</w:t>
            </w:r>
            <w:r>
              <w:rPr>
                <w:rFonts w:cs="Arial"/>
                <w:sz w:val="22"/>
                <w:szCs w:val="22"/>
                <w:lang w:eastAsia="es-EC"/>
              </w:rPr>
              <w:t>r</w:t>
            </w:r>
            <w:r>
              <w:rPr>
                <w:rFonts w:cs="Arial"/>
                <w:sz w:val="22"/>
                <w:szCs w:val="22"/>
                <w:lang w:eastAsia="es-EC"/>
              </w:rPr>
              <w:t>mación de rutas</w:t>
            </w:r>
          </w:p>
          <w:p w14:paraId="49AECFE6" w14:textId="77777777" w:rsidR="001C60AE" w:rsidRDefault="001C60AE" w:rsidP="00E72A41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5A3AF5D0" w14:textId="77777777" w:rsidR="001C60AE" w:rsidRDefault="001C60AE" w:rsidP="00E72A41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22F50C8C" w14:textId="77777777" w:rsidR="001C60AE" w:rsidRDefault="001C60AE" w:rsidP="00E72A41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5CA9F4B0" w14:textId="79231547" w:rsidR="001C60AE" w:rsidRPr="00805625" w:rsidRDefault="001C60AE" w:rsidP="00E72A41">
            <w:p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</w:p>
        </w:tc>
        <w:tc>
          <w:tcPr>
            <w:tcW w:w="3084" w:type="dxa"/>
          </w:tcPr>
          <w:p w14:paraId="7F1CE4F7" w14:textId="6FF47C85" w:rsidR="001C60AE" w:rsidRPr="00805625" w:rsidRDefault="001C60AE" w:rsidP="00E72A41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1</w:t>
            </w:r>
            <w:r w:rsidRPr="00805625">
              <w:rPr>
                <w:rFonts w:cs="Arial"/>
                <w:sz w:val="22"/>
                <w:szCs w:val="22"/>
                <w:lang w:eastAsia="es-EC"/>
              </w:rPr>
              <w:t xml:space="preserve">. </w:t>
            </w:r>
            <w:r>
              <w:rPr>
                <w:rFonts w:cs="Arial"/>
                <w:sz w:val="22"/>
                <w:szCs w:val="22"/>
                <w:lang w:eastAsia="es-EC"/>
              </w:rPr>
              <w:t>Despliega la información de las rutas</w:t>
            </w:r>
          </w:p>
          <w:p w14:paraId="7D8CE556" w14:textId="77777777" w:rsidR="001C60AE" w:rsidRDefault="001C60AE" w:rsidP="001C60AE">
            <w:pPr>
              <w:pStyle w:val="NormalInd"/>
              <w:numPr>
                <w:ilvl w:val="0"/>
                <w:numId w:val="10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Ciudad origen.</w:t>
            </w:r>
          </w:p>
          <w:p w14:paraId="21471AF7" w14:textId="77777777" w:rsidR="001C60AE" w:rsidRDefault="001C60AE" w:rsidP="001C60AE">
            <w:pPr>
              <w:pStyle w:val="NormalInd"/>
              <w:numPr>
                <w:ilvl w:val="0"/>
                <w:numId w:val="10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Ciudad destino.</w:t>
            </w:r>
          </w:p>
          <w:p w14:paraId="3FE23FD6" w14:textId="77777777" w:rsidR="001C60AE" w:rsidRDefault="001C60AE" w:rsidP="001C60AE">
            <w:pPr>
              <w:pStyle w:val="NormalInd"/>
              <w:numPr>
                <w:ilvl w:val="0"/>
                <w:numId w:val="10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Distancia.</w:t>
            </w:r>
          </w:p>
          <w:p w14:paraId="288E8141" w14:textId="77777777" w:rsidR="001C60AE" w:rsidRDefault="001C60AE" w:rsidP="00E72A41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20873245" w14:textId="77777777" w:rsidR="00DB6D1D" w:rsidRDefault="00DB6D1D" w:rsidP="00E72A41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1057532C" w14:textId="218AE1DB" w:rsidR="001C60AE" w:rsidRDefault="00B43B5F" w:rsidP="00E72A41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3.</w:t>
            </w:r>
            <w:r w:rsidR="001C60AE">
              <w:rPr>
                <w:rFonts w:cs="Arial"/>
                <w:sz w:val="22"/>
                <w:szCs w:val="22"/>
                <w:lang w:eastAsia="es-EC"/>
              </w:rPr>
              <w:t xml:space="preserve">  Almacena la información actualizada de rutas. (FA1)</w:t>
            </w:r>
          </w:p>
          <w:p w14:paraId="011E747D" w14:textId="77777777" w:rsidR="001C60AE" w:rsidRDefault="001C60AE" w:rsidP="00E72A41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0867870D" w14:textId="7A09FE9A" w:rsidR="001C60AE" w:rsidRPr="00805625" w:rsidRDefault="00B43B5F" w:rsidP="00E72A41">
            <w:p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4</w:t>
            </w:r>
            <w:r w:rsidR="001C60AE">
              <w:rPr>
                <w:rFonts w:cs="Arial"/>
                <w:sz w:val="22"/>
                <w:szCs w:val="22"/>
                <w:lang w:eastAsia="es-EC"/>
              </w:rPr>
              <w:t>. fin del caso de uso.</w:t>
            </w:r>
          </w:p>
          <w:p w14:paraId="06B4B493" w14:textId="77777777" w:rsidR="001C60AE" w:rsidRPr="00805625" w:rsidRDefault="001C60AE" w:rsidP="00E72A41">
            <w:pPr>
              <w:pStyle w:val="NormalInd"/>
              <w:ind w:left="720"/>
              <w:rPr>
                <w:sz w:val="22"/>
                <w:szCs w:val="22"/>
                <w:lang w:eastAsia="es-EC"/>
              </w:rPr>
            </w:pPr>
          </w:p>
        </w:tc>
      </w:tr>
      <w:tr w:rsidR="00DE0A74" w:rsidRPr="00805625" w14:paraId="67FDED60" w14:textId="77777777" w:rsidTr="00547C55">
        <w:tc>
          <w:tcPr>
            <w:tcW w:w="3147" w:type="dxa"/>
          </w:tcPr>
          <w:p w14:paraId="7BAADA77" w14:textId="099D7C5B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Flujo alternativo</w:t>
            </w:r>
          </w:p>
        </w:tc>
        <w:tc>
          <w:tcPr>
            <w:tcW w:w="5857" w:type="dxa"/>
            <w:gridSpan w:val="2"/>
          </w:tcPr>
          <w:p w14:paraId="04F93FBC" w14:textId="11FBD192" w:rsidR="00DE0A74" w:rsidRDefault="001C60AE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b/>
                <w:bCs/>
                <w:sz w:val="22"/>
                <w:szCs w:val="22"/>
                <w:lang w:eastAsia="es-EC"/>
              </w:rPr>
            </w:pPr>
            <w:r>
              <w:rPr>
                <w:rFonts w:cs="Arial"/>
                <w:b/>
                <w:bCs/>
                <w:sz w:val="22"/>
                <w:szCs w:val="22"/>
                <w:lang w:eastAsia="es-EC"/>
              </w:rPr>
              <w:t>FA1</w:t>
            </w:r>
            <w:r w:rsidR="00DE0A74">
              <w:rPr>
                <w:rFonts w:cs="Arial"/>
                <w:b/>
                <w:bCs/>
                <w:sz w:val="22"/>
                <w:szCs w:val="22"/>
                <w:lang w:eastAsia="es-EC"/>
              </w:rPr>
              <w:t xml:space="preserve">: Error al almacenar </w:t>
            </w:r>
            <w:r>
              <w:rPr>
                <w:rFonts w:cs="Arial"/>
                <w:b/>
                <w:bCs/>
                <w:sz w:val="22"/>
                <w:szCs w:val="22"/>
                <w:lang w:eastAsia="es-EC"/>
              </w:rPr>
              <w:t>la información</w:t>
            </w:r>
            <w:r w:rsidR="00DE0A74">
              <w:rPr>
                <w:rFonts w:cs="Arial"/>
                <w:b/>
                <w:bCs/>
                <w:sz w:val="22"/>
                <w:szCs w:val="22"/>
                <w:lang w:eastAsia="es-EC"/>
              </w:rPr>
              <w:t>.</w:t>
            </w:r>
          </w:p>
          <w:p w14:paraId="690ECA7D" w14:textId="47BB7116" w:rsidR="00DE0A74" w:rsidRDefault="00DE0A74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 xml:space="preserve">Sucede cuando existe un error al almacenar </w:t>
            </w:r>
            <w:r w:rsidR="00A17C64">
              <w:rPr>
                <w:rFonts w:cs="Arial"/>
                <w:sz w:val="22"/>
                <w:szCs w:val="22"/>
                <w:lang w:eastAsia="es-EC"/>
              </w:rPr>
              <w:t>la inform</w:t>
            </w:r>
            <w:r w:rsidR="00A17C64">
              <w:rPr>
                <w:rFonts w:cs="Arial"/>
                <w:sz w:val="22"/>
                <w:szCs w:val="22"/>
                <w:lang w:eastAsia="es-EC"/>
              </w:rPr>
              <w:t>a</w:t>
            </w:r>
            <w:r w:rsidR="00A17C64">
              <w:rPr>
                <w:rFonts w:cs="Arial"/>
                <w:sz w:val="22"/>
                <w:szCs w:val="22"/>
                <w:lang w:eastAsia="es-EC"/>
              </w:rPr>
              <w:t>ción</w:t>
            </w:r>
          </w:p>
          <w:p w14:paraId="648BF334" w14:textId="48D0675F" w:rsidR="00DE0A74" w:rsidRPr="00805625" w:rsidRDefault="00DE0A74" w:rsidP="00AB1C6A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El flujo vuelve al paso 2</w:t>
            </w:r>
          </w:p>
        </w:tc>
      </w:tr>
      <w:tr w:rsidR="00DE0A74" w:rsidRPr="00805625" w14:paraId="66EB705B" w14:textId="77777777" w:rsidTr="00547C55">
        <w:tc>
          <w:tcPr>
            <w:tcW w:w="3147" w:type="dxa"/>
          </w:tcPr>
          <w:p w14:paraId="2C9FA5B5" w14:textId="7AA032DF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Requerimientos no funcion</w:t>
            </w:r>
            <w:r w:rsidRPr="00805625">
              <w:rPr>
                <w:sz w:val="22"/>
                <w:szCs w:val="22"/>
                <w:lang w:eastAsia="es-EC"/>
              </w:rPr>
              <w:t>a</w:t>
            </w:r>
            <w:r w:rsidRPr="00805625">
              <w:rPr>
                <w:sz w:val="22"/>
                <w:szCs w:val="22"/>
                <w:lang w:eastAsia="es-EC"/>
              </w:rPr>
              <w:t>les</w:t>
            </w:r>
          </w:p>
        </w:tc>
        <w:tc>
          <w:tcPr>
            <w:tcW w:w="5857" w:type="dxa"/>
            <w:gridSpan w:val="2"/>
          </w:tcPr>
          <w:p w14:paraId="03A4DE29" w14:textId="77777777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</w:tr>
      <w:tr w:rsidR="00DE0A74" w:rsidRPr="00805625" w14:paraId="370CD773" w14:textId="77777777" w:rsidTr="00547C55">
        <w:tc>
          <w:tcPr>
            <w:tcW w:w="3147" w:type="dxa"/>
          </w:tcPr>
          <w:p w14:paraId="070F558B" w14:textId="6ECC9CA1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Excepciones</w:t>
            </w:r>
          </w:p>
        </w:tc>
        <w:tc>
          <w:tcPr>
            <w:tcW w:w="5857" w:type="dxa"/>
            <w:gridSpan w:val="2"/>
          </w:tcPr>
          <w:p w14:paraId="72516140" w14:textId="77777777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</w:tr>
      <w:tr w:rsidR="00DE0A74" w:rsidRPr="00805625" w14:paraId="6D36F3DE" w14:textId="77777777" w:rsidTr="00547C55">
        <w:tc>
          <w:tcPr>
            <w:tcW w:w="3147" w:type="dxa"/>
          </w:tcPr>
          <w:p w14:paraId="02B232B8" w14:textId="4E3CF505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lastRenderedPageBreak/>
              <w:t xml:space="preserve">Prioridad </w:t>
            </w:r>
          </w:p>
        </w:tc>
        <w:tc>
          <w:tcPr>
            <w:tcW w:w="5857" w:type="dxa"/>
            <w:gridSpan w:val="2"/>
          </w:tcPr>
          <w:p w14:paraId="09506B74" w14:textId="5D2D902F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Alta</w:t>
            </w:r>
          </w:p>
        </w:tc>
      </w:tr>
      <w:tr w:rsidR="00DE0A74" w:rsidRPr="00805625" w14:paraId="74ACFD89" w14:textId="77777777" w:rsidTr="00547C55">
        <w:tc>
          <w:tcPr>
            <w:tcW w:w="3147" w:type="dxa"/>
          </w:tcPr>
          <w:p w14:paraId="7D444BD9" w14:textId="1390ACDE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Referencias cruzadas</w:t>
            </w:r>
          </w:p>
        </w:tc>
        <w:tc>
          <w:tcPr>
            <w:tcW w:w="5857" w:type="dxa"/>
            <w:gridSpan w:val="2"/>
          </w:tcPr>
          <w:p w14:paraId="401EB25A" w14:textId="151C6349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De requerimiento REQ00</w:t>
            </w:r>
            <w:r w:rsidR="00DE789F">
              <w:rPr>
                <w:sz w:val="22"/>
                <w:szCs w:val="22"/>
                <w:lang w:eastAsia="es-EC"/>
              </w:rPr>
              <w:t>5</w:t>
            </w:r>
          </w:p>
        </w:tc>
      </w:tr>
      <w:tr w:rsidR="00DE0A74" w:rsidRPr="00805625" w14:paraId="1EF7BE2B" w14:textId="77777777" w:rsidTr="00547C55">
        <w:tc>
          <w:tcPr>
            <w:tcW w:w="3147" w:type="dxa"/>
          </w:tcPr>
          <w:p w14:paraId="2B875E9E" w14:textId="30447147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Requerimientos especiales</w:t>
            </w:r>
          </w:p>
        </w:tc>
        <w:tc>
          <w:tcPr>
            <w:tcW w:w="5857" w:type="dxa"/>
            <w:gridSpan w:val="2"/>
          </w:tcPr>
          <w:p w14:paraId="5F9434EB" w14:textId="2B02CCEF" w:rsidR="00DE0A74" w:rsidRDefault="00DE0A74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Funcionales</w:t>
            </w:r>
          </w:p>
          <w:p w14:paraId="61D19344" w14:textId="19566CD1" w:rsidR="00DE0A74" w:rsidRPr="00BF098F" w:rsidRDefault="00DE0A74" w:rsidP="00BF098F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Capacidad </w:t>
            </w:r>
            <w:r>
              <w:rPr>
                <w:rFonts w:cs="Arial"/>
                <w:sz w:val="22"/>
                <w:szCs w:val="22"/>
                <w:lang w:eastAsia="es-EC"/>
              </w:rPr>
              <w:t>en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navegación </w:t>
            </w:r>
            <w:r>
              <w:rPr>
                <w:rFonts w:cs="Arial"/>
                <w:sz w:val="22"/>
                <w:szCs w:val="22"/>
                <w:lang w:eastAsia="es-EC"/>
              </w:rPr>
              <w:t>y en la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recupe</w:t>
            </w:r>
            <w:r>
              <w:rPr>
                <w:rFonts w:cs="Arial"/>
                <w:sz w:val="22"/>
                <w:szCs w:val="22"/>
                <w:lang w:eastAsia="es-EC"/>
              </w:rPr>
              <w:t>ración de la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información</w:t>
            </w:r>
            <w:r>
              <w:rPr>
                <w:rFonts w:cs="Arial"/>
                <w:sz w:val="22"/>
                <w:szCs w:val="22"/>
                <w:lang w:eastAsia="es-EC"/>
              </w:rPr>
              <w:t xml:space="preserve"> 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>general</w:t>
            </w:r>
            <w:r>
              <w:rPr>
                <w:rFonts w:cs="Arial"/>
                <w:sz w:val="22"/>
                <w:szCs w:val="22"/>
                <w:lang w:eastAsia="es-EC"/>
              </w:rPr>
              <w:t xml:space="preserve"> </w:t>
            </w:r>
            <w:r w:rsidR="00EA6D03">
              <w:rPr>
                <w:rFonts w:cs="Arial"/>
                <w:sz w:val="22"/>
                <w:szCs w:val="22"/>
                <w:lang w:eastAsia="es-EC"/>
              </w:rPr>
              <w:t>de rutas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>.</w:t>
            </w:r>
          </w:p>
          <w:p w14:paraId="400B92D0" w14:textId="3C43A0D4" w:rsidR="00DE0A74" w:rsidRDefault="00DE0A74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Usabilidad</w:t>
            </w:r>
          </w:p>
          <w:p w14:paraId="4178F977" w14:textId="379E3CBE" w:rsidR="00DE0A74" w:rsidRPr="00BF098F" w:rsidRDefault="00DE0A74" w:rsidP="00BF098F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BF098F">
              <w:rPr>
                <w:rFonts w:cs="Arial"/>
                <w:sz w:val="22"/>
                <w:szCs w:val="22"/>
                <w:lang w:eastAsia="es-EC"/>
              </w:rPr>
              <w:t>Facilidad en el ingreso de informa</w:t>
            </w:r>
            <w:r>
              <w:rPr>
                <w:rFonts w:cs="Arial"/>
                <w:sz w:val="22"/>
                <w:szCs w:val="22"/>
                <w:lang w:eastAsia="es-EC"/>
              </w:rPr>
              <w:t>ción.</w:t>
            </w:r>
          </w:p>
          <w:p w14:paraId="59072558" w14:textId="4AEF284E" w:rsidR="00DE0A74" w:rsidRDefault="00DE0A74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Confiabilidad</w:t>
            </w:r>
          </w:p>
          <w:p w14:paraId="182C3127" w14:textId="066EDEF9" w:rsidR="00DE0A74" w:rsidRPr="00BF098F" w:rsidRDefault="00DE0A74" w:rsidP="00BF098F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Validación de la </w:t>
            </w:r>
            <w:r>
              <w:rPr>
                <w:rFonts w:cs="Arial"/>
                <w:sz w:val="22"/>
                <w:szCs w:val="22"/>
                <w:lang w:eastAsia="es-EC"/>
              </w:rPr>
              <w:t>información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guardada co</w:t>
            </w:r>
            <w:r>
              <w:rPr>
                <w:rFonts w:cs="Arial"/>
                <w:sz w:val="22"/>
                <w:szCs w:val="22"/>
                <w:lang w:eastAsia="es-EC"/>
              </w:rPr>
              <w:t>mo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la recuperada.</w:t>
            </w:r>
          </w:p>
          <w:p w14:paraId="72665366" w14:textId="47E3B33D" w:rsidR="00DE0A74" w:rsidRDefault="00DE0A74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Rendimiento</w:t>
            </w:r>
          </w:p>
          <w:p w14:paraId="55277FC5" w14:textId="77777777" w:rsidR="00DE0A74" w:rsidRPr="00BF098F" w:rsidRDefault="00DE0A74" w:rsidP="00BF098F">
            <w:pPr>
              <w:pStyle w:val="NormalInd"/>
              <w:numPr>
                <w:ilvl w:val="0"/>
                <w:numId w:val="9"/>
              </w:numPr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Rapidez al almacenar la información.</w:t>
            </w:r>
          </w:p>
          <w:p w14:paraId="7AA4FF83" w14:textId="64CFFE89" w:rsidR="00DE0A74" w:rsidRDefault="00DE0A74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Soporte</w:t>
            </w:r>
          </w:p>
          <w:p w14:paraId="034591D1" w14:textId="666CAEBA" w:rsidR="00DE0A74" w:rsidRPr="00805625" w:rsidRDefault="00DE0A74" w:rsidP="00BF098F">
            <w:pPr>
              <w:pStyle w:val="NormalInd"/>
              <w:numPr>
                <w:ilvl w:val="0"/>
                <w:numId w:val="9"/>
              </w:numPr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Facilidad de edición de datos.</w:t>
            </w:r>
          </w:p>
        </w:tc>
      </w:tr>
      <w:tr w:rsidR="00DE0A74" w:rsidRPr="00805625" w14:paraId="5C88D7BE" w14:textId="77777777" w:rsidTr="00547C55">
        <w:tc>
          <w:tcPr>
            <w:tcW w:w="3147" w:type="dxa"/>
          </w:tcPr>
          <w:p w14:paraId="214736CA" w14:textId="4CBA8636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Asunciones y dependencias</w:t>
            </w:r>
          </w:p>
        </w:tc>
        <w:tc>
          <w:tcPr>
            <w:tcW w:w="5857" w:type="dxa"/>
            <w:gridSpan w:val="2"/>
          </w:tcPr>
          <w:p w14:paraId="440DB295" w14:textId="77777777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</w:tr>
      <w:tr w:rsidR="00DE0A74" w:rsidRPr="00805625" w14:paraId="251642D6" w14:textId="77777777" w:rsidTr="00547C55">
        <w:tc>
          <w:tcPr>
            <w:tcW w:w="3147" w:type="dxa"/>
          </w:tcPr>
          <w:p w14:paraId="08C97728" w14:textId="7B489884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Notas adicionales</w:t>
            </w:r>
          </w:p>
        </w:tc>
        <w:tc>
          <w:tcPr>
            <w:tcW w:w="5857" w:type="dxa"/>
            <w:gridSpan w:val="2"/>
          </w:tcPr>
          <w:p w14:paraId="33ECF8EC" w14:textId="77777777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</w:tr>
    </w:tbl>
    <w:p w14:paraId="05D06559" w14:textId="14B6DEF6" w:rsidR="000B1BFC" w:rsidRPr="000B1BFC" w:rsidRDefault="000B1BFC" w:rsidP="000B1BFC">
      <w:pPr>
        <w:pStyle w:val="NormalInd"/>
        <w:ind w:left="0"/>
        <w:rPr>
          <w:lang w:eastAsia="es-EC"/>
        </w:rPr>
      </w:pPr>
    </w:p>
    <w:sectPr w:rsidR="000B1BFC" w:rsidRPr="000B1BFC" w:rsidSect="004D7EF9">
      <w:footerReference w:type="default" r:id="rId13"/>
      <w:pgSz w:w="11907" w:h="16840" w:code="9"/>
      <w:pgMar w:top="1418" w:right="1418" w:bottom="1418" w:left="1701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36A3DA" w14:textId="77777777" w:rsidR="009D740A" w:rsidRDefault="009D740A" w:rsidP="0078035B">
      <w:pPr>
        <w:pStyle w:val="NormalInd"/>
      </w:pPr>
      <w:r>
        <w:separator/>
      </w:r>
    </w:p>
  </w:endnote>
  <w:endnote w:type="continuationSeparator" w:id="0">
    <w:p w14:paraId="2A07782A" w14:textId="77777777" w:rsidR="009D740A" w:rsidRDefault="009D740A" w:rsidP="0078035B">
      <w:pPr>
        <w:pStyle w:val="NormalInd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55D9D3" w14:textId="77777777" w:rsidR="00E701BE" w:rsidRDefault="00E701BE">
    <w:pPr>
      <w:pStyle w:val="Piedepgina"/>
      <w:pBdr>
        <w:top w:val="single" w:sz="4" w:space="1" w:color="auto"/>
      </w:pBdr>
      <w:jc w:val="center"/>
      <w:rPr>
        <w:b/>
        <w:bCs/>
        <w:sz w:val="18"/>
      </w:rPr>
    </w:pPr>
    <w:r>
      <w:rPr>
        <w:b/>
        <w:bCs/>
        <w:sz w:val="18"/>
      </w:rPr>
      <w:t>CONFIDENCIAL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164"/>
      <w:gridCol w:w="2825"/>
      <w:gridCol w:w="2799"/>
    </w:tblGrid>
    <w:tr w:rsidR="00E701BE" w14:paraId="689DC3C2" w14:textId="77777777">
      <w:tc>
        <w:tcPr>
          <w:tcW w:w="3164" w:type="dxa"/>
        </w:tcPr>
        <w:p w14:paraId="31BC35EE" w14:textId="04E281CE" w:rsidR="00E701BE" w:rsidRPr="00455C15" w:rsidRDefault="00E701BE">
          <w:pPr>
            <w:pStyle w:val="Piedepgina"/>
            <w:tabs>
              <w:tab w:val="clear" w:pos="4394"/>
              <w:tab w:val="center" w:pos="5415"/>
            </w:tabs>
            <w:rPr>
              <w:lang w:val="en-US"/>
            </w:rPr>
          </w:pPr>
        </w:p>
      </w:tc>
      <w:tc>
        <w:tcPr>
          <w:tcW w:w="2825" w:type="dxa"/>
        </w:tcPr>
        <w:p w14:paraId="1C6DB1D2" w14:textId="77777777" w:rsidR="00E701BE" w:rsidRDefault="00E701BE">
          <w:pPr>
            <w:pStyle w:val="Piedepgina"/>
            <w:tabs>
              <w:tab w:val="clear" w:pos="4394"/>
              <w:tab w:val="center" w:pos="5415"/>
            </w:tabs>
            <w:jc w:val="center"/>
          </w:pPr>
          <w:r>
            <w:rPr>
              <w:b/>
              <w:bCs/>
              <w:sz w:val="18"/>
            </w:rPr>
            <w:t>CONFIDENCIAL</w:t>
          </w:r>
        </w:p>
      </w:tc>
      <w:tc>
        <w:tcPr>
          <w:tcW w:w="2799" w:type="dxa"/>
        </w:tcPr>
        <w:p w14:paraId="374B8E45" w14:textId="5EEB5E0F" w:rsidR="00E701BE" w:rsidRDefault="00E701BE">
          <w:pPr>
            <w:pStyle w:val="Piedepgina"/>
            <w:tabs>
              <w:tab w:val="clear" w:pos="4394"/>
              <w:tab w:val="center" w:pos="5415"/>
            </w:tabs>
            <w:jc w:val="right"/>
          </w:pPr>
          <w:r>
            <w:rPr>
              <w:sz w:val="18"/>
            </w:rPr>
            <w:t xml:space="preserve">Pág.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>
            <w:rPr>
              <w:sz w:val="18"/>
            </w:rPr>
            <w:fldChar w:fldCharType="separate"/>
          </w:r>
          <w:r w:rsidR="003B7444">
            <w:rPr>
              <w:noProof/>
              <w:sz w:val="18"/>
            </w:rPr>
            <w:t>iii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de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>
            <w:rPr>
              <w:sz w:val="18"/>
            </w:rPr>
            <w:fldChar w:fldCharType="separate"/>
          </w:r>
          <w:r w:rsidR="003B7444">
            <w:rPr>
              <w:noProof/>
              <w:sz w:val="18"/>
            </w:rPr>
            <w:t>iii</w:t>
          </w:r>
          <w:r>
            <w:rPr>
              <w:sz w:val="18"/>
            </w:rPr>
            <w:fldChar w:fldCharType="end"/>
          </w:r>
        </w:p>
      </w:tc>
    </w:tr>
  </w:tbl>
  <w:p w14:paraId="076BC963" w14:textId="77777777" w:rsidR="00E701BE" w:rsidRDefault="00E701BE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164"/>
      <w:gridCol w:w="2825"/>
      <w:gridCol w:w="2799"/>
    </w:tblGrid>
    <w:tr w:rsidR="00E701BE" w14:paraId="19FB4E5D" w14:textId="77777777">
      <w:tc>
        <w:tcPr>
          <w:tcW w:w="3164" w:type="dxa"/>
        </w:tcPr>
        <w:p w14:paraId="6B5A359D" w14:textId="14B5A709" w:rsidR="00E701BE" w:rsidRPr="00455C15" w:rsidRDefault="00E701BE" w:rsidP="00CF32BB">
          <w:pPr>
            <w:pStyle w:val="Piedepgina"/>
            <w:tabs>
              <w:tab w:val="clear" w:pos="4394"/>
              <w:tab w:val="center" w:pos="5415"/>
            </w:tabs>
            <w:rPr>
              <w:lang w:val="en-US"/>
            </w:rPr>
          </w:pPr>
          <w:r>
            <w:t xml:space="preserve">© AME </w:t>
          </w:r>
        </w:p>
      </w:tc>
      <w:tc>
        <w:tcPr>
          <w:tcW w:w="2825" w:type="dxa"/>
        </w:tcPr>
        <w:p w14:paraId="7EC7B49A" w14:textId="77777777" w:rsidR="00E701BE" w:rsidRDefault="00E701BE">
          <w:pPr>
            <w:pStyle w:val="Piedepgina"/>
            <w:tabs>
              <w:tab w:val="clear" w:pos="4394"/>
              <w:tab w:val="center" w:pos="5415"/>
            </w:tabs>
            <w:jc w:val="center"/>
          </w:pPr>
          <w:r>
            <w:rPr>
              <w:b/>
              <w:bCs/>
              <w:sz w:val="18"/>
            </w:rPr>
            <w:t>CONFIDENCIAL</w:t>
          </w:r>
        </w:p>
      </w:tc>
      <w:tc>
        <w:tcPr>
          <w:tcW w:w="2799" w:type="dxa"/>
        </w:tcPr>
        <w:p w14:paraId="4E687FCA" w14:textId="16EDD490" w:rsidR="00E701BE" w:rsidRDefault="00E701BE">
          <w:pPr>
            <w:pStyle w:val="Piedepgina"/>
            <w:tabs>
              <w:tab w:val="clear" w:pos="4394"/>
              <w:tab w:val="center" w:pos="5415"/>
            </w:tabs>
            <w:jc w:val="right"/>
          </w:pPr>
          <w:r>
            <w:rPr>
              <w:sz w:val="18"/>
            </w:rPr>
            <w:t xml:space="preserve">Pág.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>
            <w:rPr>
              <w:sz w:val="18"/>
            </w:rPr>
            <w:fldChar w:fldCharType="separate"/>
          </w:r>
          <w:r w:rsidR="003B7444">
            <w:rPr>
              <w:noProof/>
              <w:sz w:val="18"/>
            </w:rPr>
            <w:t>1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de </w:t>
          </w:r>
          <w:r w:rsidR="00C651A3">
            <w:rPr>
              <w:rStyle w:val="Nmerodepgina"/>
              <w:sz w:val="18"/>
              <w:szCs w:val="18"/>
            </w:rPr>
            <w:t>3</w:t>
          </w:r>
        </w:p>
      </w:tc>
    </w:tr>
  </w:tbl>
  <w:p w14:paraId="58FA016D" w14:textId="77777777" w:rsidR="00E701BE" w:rsidRDefault="00E701B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10E420" w14:textId="77777777" w:rsidR="009D740A" w:rsidRDefault="009D740A" w:rsidP="0078035B">
      <w:pPr>
        <w:pStyle w:val="NormalInd"/>
      </w:pPr>
      <w:r>
        <w:separator/>
      </w:r>
    </w:p>
  </w:footnote>
  <w:footnote w:type="continuationSeparator" w:id="0">
    <w:p w14:paraId="58238A63" w14:textId="77777777" w:rsidR="009D740A" w:rsidRDefault="009D740A" w:rsidP="0078035B">
      <w:pPr>
        <w:pStyle w:val="NormalInd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bottom w:val="thickThinSmallGap" w:sz="24" w:space="0" w:color="auto"/>
      </w:tblBorders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79"/>
      <w:gridCol w:w="5509"/>
    </w:tblGrid>
    <w:tr w:rsidR="00E701BE" w14:paraId="2824DA48" w14:textId="77777777">
      <w:tc>
        <w:tcPr>
          <w:tcW w:w="3279" w:type="dxa"/>
        </w:tcPr>
        <w:p w14:paraId="3F5C2590" w14:textId="77777777" w:rsidR="00E701BE" w:rsidRPr="00E41C7E" w:rsidRDefault="00E701BE" w:rsidP="00092602">
          <w:pPr>
            <w:pStyle w:val="Piedepgina"/>
            <w:tabs>
              <w:tab w:val="clear" w:pos="4394"/>
              <w:tab w:val="clear" w:pos="8789"/>
              <w:tab w:val="left" w:pos="3255"/>
            </w:tabs>
            <w:rPr>
              <w:rFonts w:cs="Arial"/>
              <w:spacing w:val="2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</w:p>
        <w:p w14:paraId="4D19E419" w14:textId="77777777" w:rsidR="00E701BE" w:rsidRPr="00092602" w:rsidRDefault="00E701BE" w:rsidP="00092602"/>
      </w:tc>
      <w:tc>
        <w:tcPr>
          <w:tcW w:w="5509" w:type="dxa"/>
        </w:tcPr>
        <w:p w14:paraId="7550644D" w14:textId="77777777" w:rsidR="00E701BE" w:rsidRDefault="00E701BE" w:rsidP="00092602">
          <w:pPr>
            <w:pStyle w:val="Piedepgina"/>
            <w:jc w:val="right"/>
          </w:pPr>
        </w:p>
      </w:tc>
    </w:tr>
  </w:tbl>
  <w:p w14:paraId="28D6BCD2" w14:textId="77777777" w:rsidR="00E701BE" w:rsidRDefault="00E701B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17F0E6" w14:textId="77777777" w:rsidR="00E701BE" w:rsidRDefault="00E701BE">
    <w:pPr>
      <w:pStyle w:val="Encabezado"/>
    </w:pPr>
  </w:p>
  <w:p w14:paraId="1D818598" w14:textId="078550AA" w:rsidR="00E701BE" w:rsidRDefault="00E701BE">
    <w:pPr>
      <w:pStyle w:val="Encabezado"/>
    </w:pPr>
    <w:r>
      <w:t xml:space="preserve">DOCUMENTO DE </w:t>
    </w:r>
    <w:r w:rsidR="00663EBD">
      <w:t>DIAGRAMAS DE CASOS DE USO</w:t>
    </w:r>
    <w:r>
      <w:t xml:space="preserve"> </w:t>
    </w:r>
    <w:r>
      <w:tab/>
    </w:r>
    <w:r>
      <w:tab/>
    </w:r>
    <w:r>
      <w:fldChar w:fldCharType="begin"/>
    </w:r>
    <w:r>
      <w:instrText xml:space="preserve"> REF Code \h </w:instrText>
    </w:r>
    <w:r>
      <w:fldChar w:fldCharType="separate"/>
    </w:r>
    <w:r>
      <w:rPr>
        <w:rFonts w:ascii="Bookman Old Style" w:hAnsi="Bookman Old Style"/>
        <w:color w:val="999999"/>
        <w:lang w:val="es-ES"/>
      </w:rPr>
      <w:t>AME</w:t>
    </w:r>
    <w:r w:rsidRPr="000449A8">
      <w:rPr>
        <w:rFonts w:ascii="Bookman Old Style" w:hAnsi="Bookman Old Style"/>
        <w:color w:val="999999"/>
        <w:lang w:val="es-ES"/>
      </w:rPr>
      <w:t>-EC</w:t>
    </w:r>
    <w:r>
      <w:fldChar w:fldCharType="end"/>
    </w:r>
  </w:p>
  <w:p w14:paraId="0CEECA20" w14:textId="12281718" w:rsidR="00E701BE" w:rsidRDefault="003E527A">
    <w:pPr>
      <w:pStyle w:val="Encabezado"/>
      <w:pBdr>
        <w:bottom w:val="single" w:sz="4" w:space="1" w:color="auto"/>
      </w:pBdr>
    </w:pPr>
    <w:fldSimple w:instr=" SUBJECT  \* MERGEFORMAT ">
      <w:r w:rsidR="00E701BE">
        <w:t>Módulo Coordinación Administrativa</w:t>
      </w:r>
    </w:fldSimple>
    <w:r w:rsidR="00E701BE">
      <w:tab/>
    </w:r>
    <w:r w:rsidR="00E701BE">
      <w:tab/>
      <w:t xml:space="preserve">Versión </w:t>
    </w:r>
    <w:r w:rsidR="00E701BE">
      <w:fldChar w:fldCharType="begin"/>
    </w:r>
    <w:r w:rsidR="00E701BE">
      <w:instrText xml:space="preserve"> REF Version \h </w:instrText>
    </w:r>
    <w:r w:rsidR="00E701BE">
      <w:fldChar w:fldCharType="separate"/>
    </w:r>
    <w:r w:rsidR="00547C55">
      <w:rPr>
        <w:rFonts w:ascii="Bookman Old Style" w:hAnsi="Bookman Old Style"/>
      </w:rPr>
      <w:t>[1.0.</w:t>
    </w:r>
    <w:r w:rsidR="00EA6D03">
      <w:rPr>
        <w:rFonts w:ascii="Bookman Old Style" w:hAnsi="Bookman Old Style"/>
      </w:rPr>
      <w:t>2</w:t>
    </w:r>
    <w:r w:rsidR="00E701BE" w:rsidRPr="000449A8">
      <w:rPr>
        <w:rFonts w:ascii="Bookman Old Style" w:hAnsi="Bookman Old Style"/>
      </w:rPr>
      <w:t>]</w:t>
    </w:r>
    <w:r w:rsidR="00E701BE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B0E80"/>
    <w:multiLevelType w:val="hybridMultilevel"/>
    <w:tmpl w:val="FE1402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A016C2"/>
    <w:multiLevelType w:val="hybridMultilevel"/>
    <w:tmpl w:val="B08ECA7A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BC211B5"/>
    <w:multiLevelType w:val="hybridMultilevel"/>
    <w:tmpl w:val="A7A2821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2414D5"/>
    <w:multiLevelType w:val="multilevel"/>
    <w:tmpl w:val="33F6B50A"/>
    <w:lvl w:ilvl="0">
      <w:start w:val="1"/>
      <w:numFmt w:val="decimal"/>
      <w:pStyle w:val="Ttulo1"/>
      <w:lvlText w:val="%1"/>
      <w:lvlJc w:val="left"/>
      <w:pPr>
        <w:tabs>
          <w:tab w:val="num" w:pos="538"/>
        </w:tabs>
        <w:ind w:left="538" w:hanging="425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425" w:hanging="425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09" w:hanging="709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5A4B2780"/>
    <w:multiLevelType w:val="hybridMultilevel"/>
    <w:tmpl w:val="3FA8760E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D2E5D0A"/>
    <w:multiLevelType w:val="hybridMultilevel"/>
    <w:tmpl w:val="03226AB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0"/>
  </w:num>
  <w:num w:numId="9">
    <w:abstractNumId w:val="5"/>
  </w:num>
  <w:num w:numId="10">
    <w:abstractNumId w:val="1"/>
  </w:num>
  <w:num w:numId="11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567"/>
  <w:autoHyphenation/>
  <w:hyphenationZone w:val="357"/>
  <w:drawingGridHorizontalSpacing w:val="113"/>
  <w:drawingGridVerticalSpacing w:val="11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C6"/>
    <w:rsid w:val="0000238F"/>
    <w:rsid w:val="0000262C"/>
    <w:rsid w:val="0000294C"/>
    <w:rsid w:val="00002DB0"/>
    <w:rsid w:val="0000506D"/>
    <w:rsid w:val="00005341"/>
    <w:rsid w:val="00006034"/>
    <w:rsid w:val="000106BA"/>
    <w:rsid w:val="000143A8"/>
    <w:rsid w:val="00020147"/>
    <w:rsid w:val="000201A9"/>
    <w:rsid w:val="00031BAD"/>
    <w:rsid w:val="00034389"/>
    <w:rsid w:val="00034C90"/>
    <w:rsid w:val="00037304"/>
    <w:rsid w:val="0003736D"/>
    <w:rsid w:val="000449A8"/>
    <w:rsid w:val="00046859"/>
    <w:rsid w:val="00046DFA"/>
    <w:rsid w:val="00047685"/>
    <w:rsid w:val="0005459C"/>
    <w:rsid w:val="00056B45"/>
    <w:rsid w:val="00056CE0"/>
    <w:rsid w:val="0005777F"/>
    <w:rsid w:val="00061141"/>
    <w:rsid w:val="00061518"/>
    <w:rsid w:val="00065C2F"/>
    <w:rsid w:val="00071123"/>
    <w:rsid w:val="00072535"/>
    <w:rsid w:val="000758D9"/>
    <w:rsid w:val="000769C9"/>
    <w:rsid w:val="00077532"/>
    <w:rsid w:val="000807F5"/>
    <w:rsid w:val="000809C4"/>
    <w:rsid w:val="00081CD9"/>
    <w:rsid w:val="0009041F"/>
    <w:rsid w:val="00092070"/>
    <w:rsid w:val="00092602"/>
    <w:rsid w:val="00092A32"/>
    <w:rsid w:val="00092F3B"/>
    <w:rsid w:val="00093B30"/>
    <w:rsid w:val="0009547A"/>
    <w:rsid w:val="00096258"/>
    <w:rsid w:val="00097D59"/>
    <w:rsid w:val="00097DDF"/>
    <w:rsid w:val="000A3623"/>
    <w:rsid w:val="000B02B0"/>
    <w:rsid w:val="000B137F"/>
    <w:rsid w:val="000B1BFC"/>
    <w:rsid w:val="000B43C8"/>
    <w:rsid w:val="000C18C5"/>
    <w:rsid w:val="000C34F8"/>
    <w:rsid w:val="000C40F8"/>
    <w:rsid w:val="000C4BB4"/>
    <w:rsid w:val="000C5D2A"/>
    <w:rsid w:val="000D1767"/>
    <w:rsid w:val="000D1EE7"/>
    <w:rsid w:val="000D24D9"/>
    <w:rsid w:val="000D2A7B"/>
    <w:rsid w:val="000D65AD"/>
    <w:rsid w:val="000D7800"/>
    <w:rsid w:val="000E3D24"/>
    <w:rsid w:val="000E7053"/>
    <w:rsid w:val="000E7C0F"/>
    <w:rsid w:val="000F15A8"/>
    <w:rsid w:val="000F2122"/>
    <w:rsid w:val="000F23F7"/>
    <w:rsid w:val="000F6F4B"/>
    <w:rsid w:val="00107373"/>
    <w:rsid w:val="001126AF"/>
    <w:rsid w:val="00112FC1"/>
    <w:rsid w:val="0011470B"/>
    <w:rsid w:val="0011688C"/>
    <w:rsid w:val="001171A0"/>
    <w:rsid w:val="001174D0"/>
    <w:rsid w:val="0012011D"/>
    <w:rsid w:val="00122F69"/>
    <w:rsid w:val="001235B7"/>
    <w:rsid w:val="001238D0"/>
    <w:rsid w:val="00126F8E"/>
    <w:rsid w:val="001275D9"/>
    <w:rsid w:val="00132107"/>
    <w:rsid w:val="001324C1"/>
    <w:rsid w:val="00134342"/>
    <w:rsid w:val="001350C4"/>
    <w:rsid w:val="001368AD"/>
    <w:rsid w:val="00137B72"/>
    <w:rsid w:val="00146235"/>
    <w:rsid w:val="00146EBC"/>
    <w:rsid w:val="0015544C"/>
    <w:rsid w:val="0015554D"/>
    <w:rsid w:val="00155C23"/>
    <w:rsid w:val="0015636C"/>
    <w:rsid w:val="00156DB9"/>
    <w:rsid w:val="0016316E"/>
    <w:rsid w:val="0016377A"/>
    <w:rsid w:val="001655E8"/>
    <w:rsid w:val="00167E7A"/>
    <w:rsid w:val="001752EE"/>
    <w:rsid w:val="001758BD"/>
    <w:rsid w:val="001767DD"/>
    <w:rsid w:val="001768D0"/>
    <w:rsid w:val="001773E2"/>
    <w:rsid w:val="001825E7"/>
    <w:rsid w:val="0018495F"/>
    <w:rsid w:val="00186632"/>
    <w:rsid w:val="00191A11"/>
    <w:rsid w:val="0019233B"/>
    <w:rsid w:val="001926B2"/>
    <w:rsid w:val="001947AE"/>
    <w:rsid w:val="00194967"/>
    <w:rsid w:val="00196184"/>
    <w:rsid w:val="001A4EC3"/>
    <w:rsid w:val="001A7188"/>
    <w:rsid w:val="001A7514"/>
    <w:rsid w:val="001A75F1"/>
    <w:rsid w:val="001B11D4"/>
    <w:rsid w:val="001B139A"/>
    <w:rsid w:val="001B44B3"/>
    <w:rsid w:val="001B78ED"/>
    <w:rsid w:val="001C0D57"/>
    <w:rsid w:val="001C26FF"/>
    <w:rsid w:val="001C2A69"/>
    <w:rsid w:val="001C3AFB"/>
    <w:rsid w:val="001C557D"/>
    <w:rsid w:val="001C60AE"/>
    <w:rsid w:val="001C6BA7"/>
    <w:rsid w:val="001C7DB1"/>
    <w:rsid w:val="001D0E38"/>
    <w:rsid w:val="001D323B"/>
    <w:rsid w:val="001D4889"/>
    <w:rsid w:val="001E0FE1"/>
    <w:rsid w:val="001E35C1"/>
    <w:rsid w:val="001F0A7D"/>
    <w:rsid w:val="001F0BEF"/>
    <w:rsid w:val="001F1A4D"/>
    <w:rsid w:val="001F1FE4"/>
    <w:rsid w:val="001F293F"/>
    <w:rsid w:val="00201F98"/>
    <w:rsid w:val="002039BC"/>
    <w:rsid w:val="002049CB"/>
    <w:rsid w:val="002053B2"/>
    <w:rsid w:val="00207480"/>
    <w:rsid w:val="00207A14"/>
    <w:rsid w:val="002130F2"/>
    <w:rsid w:val="0021403C"/>
    <w:rsid w:val="00214630"/>
    <w:rsid w:val="00216AAE"/>
    <w:rsid w:val="00220F83"/>
    <w:rsid w:val="002218C5"/>
    <w:rsid w:val="002229A2"/>
    <w:rsid w:val="00223813"/>
    <w:rsid w:val="00223F6B"/>
    <w:rsid w:val="0022448D"/>
    <w:rsid w:val="00226F11"/>
    <w:rsid w:val="002275EC"/>
    <w:rsid w:val="00231C8F"/>
    <w:rsid w:val="002336DE"/>
    <w:rsid w:val="00233E95"/>
    <w:rsid w:val="00234927"/>
    <w:rsid w:val="00234EC4"/>
    <w:rsid w:val="00240B05"/>
    <w:rsid w:val="00243514"/>
    <w:rsid w:val="002529B0"/>
    <w:rsid w:val="00253C7D"/>
    <w:rsid w:val="002572B9"/>
    <w:rsid w:val="00263294"/>
    <w:rsid w:val="0027039F"/>
    <w:rsid w:val="0027076C"/>
    <w:rsid w:val="00271F28"/>
    <w:rsid w:val="0027260C"/>
    <w:rsid w:val="00272914"/>
    <w:rsid w:val="00272C33"/>
    <w:rsid w:val="00273882"/>
    <w:rsid w:val="00276658"/>
    <w:rsid w:val="0027761A"/>
    <w:rsid w:val="0028017B"/>
    <w:rsid w:val="0028281A"/>
    <w:rsid w:val="002837B7"/>
    <w:rsid w:val="00286E29"/>
    <w:rsid w:val="00290170"/>
    <w:rsid w:val="002901EB"/>
    <w:rsid w:val="0029255C"/>
    <w:rsid w:val="00293073"/>
    <w:rsid w:val="002A02A5"/>
    <w:rsid w:val="002A263A"/>
    <w:rsid w:val="002A37E3"/>
    <w:rsid w:val="002B1F09"/>
    <w:rsid w:val="002B3052"/>
    <w:rsid w:val="002B7108"/>
    <w:rsid w:val="002C03CD"/>
    <w:rsid w:val="002C071D"/>
    <w:rsid w:val="002C1300"/>
    <w:rsid w:val="002C2D45"/>
    <w:rsid w:val="002C3490"/>
    <w:rsid w:val="002C4F08"/>
    <w:rsid w:val="002C50EB"/>
    <w:rsid w:val="002C5970"/>
    <w:rsid w:val="002C727D"/>
    <w:rsid w:val="002D4C0C"/>
    <w:rsid w:val="002D5F49"/>
    <w:rsid w:val="002D6797"/>
    <w:rsid w:val="002D792D"/>
    <w:rsid w:val="002E3CD3"/>
    <w:rsid w:val="002E5B1D"/>
    <w:rsid w:val="002E646A"/>
    <w:rsid w:val="002E68FF"/>
    <w:rsid w:val="002E6B05"/>
    <w:rsid w:val="002E6FC6"/>
    <w:rsid w:val="002E73CC"/>
    <w:rsid w:val="002E7980"/>
    <w:rsid w:val="002F0C01"/>
    <w:rsid w:val="002F2112"/>
    <w:rsid w:val="002F4EAD"/>
    <w:rsid w:val="002F6862"/>
    <w:rsid w:val="00301BAE"/>
    <w:rsid w:val="003060A2"/>
    <w:rsid w:val="00311157"/>
    <w:rsid w:val="00311D25"/>
    <w:rsid w:val="00313595"/>
    <w:rsid w:val="0031796A"/>
    <w:rsid w:val="00317DE7"/>
    <w:rsid w:val="00321156"/>
    <w:rsid w:val="00322423"/>
    <w:rsid w:val="00327368"/>
    <w:rsid w:val="003278DE"/>
    <w:rsid w:val="00327C7A"/>
    <w:rsid w:val="00330013"/>
    <w:rsid w:val="003301E4"/>
    <w:rsid w:val="003325E4"/>
    <w:rsid w:val="003344EC"/>
    <w:rsid w:val="00335CEF"/>
    <w:rsid w:val="00336F36"/>
    <w:rsid w:val="00340587"/>
    <w:rsid w:val="0034535C"/>
    <w:rsid w:val="00346292"/>
    <w:rsid w:val="00350D94"/>
    <w:rsid w:val="00352A78"/>
    <w:rsid w:val="00353F61"/>
    <w:rsid w:val="00354906"/>
    <w:rsid w:val="00354DBA"/>
    <w:rsid w:val="00356A2D"/>
    <w:rsid w:val="0035760E"/>
    <w:rsid w:val="003627E0"/>
    <w:rsid w:val="003643C8"/>
    <w:rsid w:val="003678F1"/>
    <w:rsid w:val="0037139A"/>
    <w:rsid w:val="00371433"/>
    <w:rsid w:val="0037201B"/>
    <w:rsid w:val="00372862"/>
    <w:rsid w:val="00373EA1"/>
    <w:rsid w:val="00374A11"/>
    <w:rsid w:val="00375000"/>
    <w:rsid w:val="00377B1F"/>
    <w:rsid w:val="00381602"/>
    <w:rsid w:val="003824AD"/>
    <w:rsid w:val="003829FB"/>
    <w:rsid w:val="00383AA4"/>
    <w:rsid w:val="00384ED8"/>
    <w:rsid w:val="0039011A"/>
    <w:rsid w:val="003906DE"/>
    <w:rsid w:val="00390CD7"/>
    <w:rsid w:val="00392EBA"/>
    <w:rsid w:val="00394843"/>
    <w:rsid w:val="00394B9E"/>
    <w:rsid w:val="0039644D"/>
    <w:rsid w:val="00397BBE"/>
    <w:rsid w:val="003A0555"/>
    <w:rsid w:val="003A3201"/>
    <w:rsid w:val="003B03E2"/>
    <w:rsid w:val="003B08E2"/>
    <w:rsid w:val="003B3B9E"/>
    <w:rsid w:val="003B47AD"/>
    <w:rsid w:val="003B497A"/>
    <w:rsid w:val="003B5FF9"/>
    <w:rsid w:val="003B7444"/>
    <w:rsid w:val="003B75A8"/>
    <w:rsid w:val="003C0FA1"/>
    <w:rsid w:val="003C65B8"/>
    <w:rsid w:val="003D18B9"/>
    <w:rsid w:val="003D452F"/>
    <w:rsid w:val="003D4B54"/>
    <w:rsid w:val="003D6466"/>
    <w:rsid w:val="003E1256"/>
    <w:rsid w:val="003E4E40"/>
    <w:rsid w:val="003E523C"/>
    <w:rsid w:val="003E527A"/>
    <w:rsid w:val="003E65F1"/>
    <w:rsid w:val="003F1300"/>
    <w:rsid w:val="003F67E6"/>
    <w:rsid w:val="003F6A7D"/>
    <w:rsid w:val="00400103"/>
    <w:rsid w:val="004002B2"/>
    <w:rsid w:val="004023F6"/>
    <w:rsid w:val="0040445A"/>
    <w:rsid w:val="0040669D"/>
    <w:rsid w:val="004071AD"/>
    <w:rsid w:val="00407DF6"/>
    <w:rsid w:val="00411374"/>
    <w:rsid w:val="00412C30"/>
    <w:rsid w:val="00414526"/>
    <w:rsid w:val="00414F73"/>
    <w:rsid w:val="00416048"/>
    <w:rsid w:val="00416207"/>
    <w:rsid w:val="00417FD1"/>
    <w:rsid w:val="00420B5F"/>
    <w:rsid w:val="0042302D"/>
    <w:rsid w:val="00426CB4"/>
    <w:rsid w:val="00426FAB"/>
    <w:rsid w:val="00427E6B"/>
    <w:rsid w:val="00431B23"/>
    <w:rsid w:val="00431FA5"/>
    <w:rsid w:val="004330CA"/>
    <w:rsid w:val="00442869"/>
    <w:rsid w:val="004461B0"/>
    <w:rsid w:val="0044786A"/>
    <w:rsid w:val="00451F4D"/>
    <w:rsid w:val="0045494F"/>
    <w:rsid w:val="00455C15"/>
    <w:rsid w:val="00456C84"/>
    <w:rsid w:val="0045739A"/>
    <w:rsid w:val="00460505"/>
    <w:rsid w:val="00460A5E"/>
    <w:rsid w:val="00461B0C"/>
    <w:rsid w:val="00462608"/>
    <w:rsid w:val="00462B94"/>
    <w:rsid w:val="0046553B"/>
    <w:rsid w:val="004658B7"/>
    <w:rsid w:val="004676DE"/>
    <w:rsid w:val="004727A8"/>
    <w:rsid w:val="00480331"/>
    <w:rsid w:val="00480D87"/>
    <w:rsid w:val="00481C00"/>
    <w:rsid w:val="00483D9C"/>
    <w:rsid w:val="00483E92"/>
    <w:rsid w:val="004849FF"/>
    <w:rsid w:val="0048506A"/>
    <w:rsid w:val="0048610A"/>
    <w:rsid w:val="00486603"/>
    <w:rsid w:val="004900BC"/>
    <w:rsid w:val="00492827"/>
    <w:rsid w:val="004945A2"/>
    <w:rsid w:val="0049504D"/>
    <w:rsid w:val="004A031B"/>
    <w:rsid w:val="004A27A8"/>
    <w:rsid w:val="004A58B1"/>
    <w:rsid w:val="004B0FD6"/>
    <w:rsid w:val="004B18CD"/>
    <w:rsid w:val="004B3429"/>
    <w:rsid w:val="004B6DDD"/>
    <w:rsid w:val="004B7489"/>
    <w:rsid w:val="004B7E2E"/>
    <w:rsid w:val="004C4E91"/>
    <w:rsid w:val="004C666E"/>
    <w:rsid w:val="004D00B7"/>
    <w:rsid w:val="004D1393"/>
    <w:rsid w:val="004D6F59"/>
    <w:rsid w:val="004D7227"/>
    <w:rsid w:val="004D7874"/>
    <w:rsid w:val="004D7EF9"/>
    <w:rsid w:val="004E1AC3"/>
    <w:rsid w:val="004E4BAB"/>
    <w:rsid w:val="004E52F5"/>
    <w:rsid w:val="004E71C0"/>
    <w:rsid w:val="004F0DF5"/>
    <w:rsid w:val="004F1259"/>
    <w:rsid w:val="004F2623"/>
    <w:rsid w:val="004F4E47"/>
    <w:rsid w:val="004F757E"/>
    <w:rsid w:val="004F76B5"/>
    <w:rsid w:val="00501351"/>
    <w:rsid w:val="005018A1"/>
    <w:rsid w:val="00501917"/>
    <w:rsid w:val="005025C5"/>
    <w:rsid w:val="005030E0"/>
    <w:rsid w:val="005031DB"/>
    <w:rsid w:val="00504BAD"/>
    <w:rsid w:val="00506FAA"/>
    <w:rsid w:val="00510745"/>
    <w:rsid w:val="00511008"/>
    <w:rsid w:val="00516293"/>
    <w:rsid w:val="0052107E"/>
    <w:rsid w:val="00521F01"/>
    <w:rsid w:val="00524998"/>
    <w:rsid w:val="00527099"/>
    <w:rsid w:val="005305A5"/>
    <w:rsid w:val="00530EAC"/>
    <w:rsid w:val="00534212"/>
    <w:rsid w:val="00535A3B"/>
    <w:rsid w:val="005377D8"/>
    <w:rsid w:val="00540A55"/>
    <w:rsid w:val="00542FE9"/>
    <w:rsid w:val="0054385D"/>
    <w:rsid w:val="00544DFF"/>
    <w:rsid w:val="00545FB8"/>
    <w:rsid w:val="005461FA"/>
    <w:rsid w:val="00547C55"/>
    <w:rsid w:val="00550921"/>
    <w:rsid w:val="00553E59"/>
    <w:rsid w:val="005541DC"/>
    <w:rsid w:val="00555E2B"/>
    <w:rsid w:val="005566CB"/>
    <w:rsid w:val="0055722E"/>
    <w:rsid w:val="00562030"/>
    <w:rsid w:val="005641C2"/>
    <w:rsid w:val="00571409"/>
    <w:rsid w:val="005720C9"/>
    <w:rsid w:val="0057539C"/>
    <w:rsid w:val="005769FC"/>
    <w:rsid w:val="00576BDD"/>
    <w:rsid w:val="00583308"/>
    <w:rsid w:val="00585355"/>
    <w:rsid w:val="00585696"/>
    <w:rsid w:val="005874EC"/>
    <w:rsid w:val="0059186F"/>
    <w:rsid w:val="00594D5D"/>
    <w:rsid w:val="00594E93"/>
    <w:rsid w:val="00596540"/>
    <w:rsid w:val="005969BA"/>
    <w:rsid w:val="005A0876"/>
    <w:rsid w:val="005A11CC"/>
    <w:rsid w:val="005A1901"/>
    <w:rsid w:val="005A2F75"/>
    <w:rsid w:val="005A7580"/>
    <w:rsid w:val="005B266B"/>
    <w:rsid w:val="005B32F1"/>
    <w:rsid w:val="005B350B"/>
    <w:rsid w:val="005B474A"/>
    <w:rsid w:val="005B5DC4"/>
    <w:rsid w:val="005B62FF"/>
    <w:rsid w:val="005C3FD2"/>
    <w:rsid w:val="005C4640"/>
    <w:rsid w:val="005D343B"/>
    <w:rsid w:val="005D5B7B"/>
    <w:rsid w:val="005D67EA"/>
    <w:rsid w:val="005D6BE9"/>
    <w:rsid w:val="005E0725"/>
    <w:rsid w:val="005E370F"/>
    <w:rsid w:val="005E5E6B"/>
    <w:rsid w:val="005E6E5C"/>
    <w:rsid w:val="005F0339"/>
    <w:rsid w:val="006006CC"/>
    <w:rsid w:val="006019FC"/>
    <w:rsid w:val="00601E76"/>
    <w:rsid w:val="00601E90"/>
    <w:rsid w:val="006072DA"/>
    <w:rsid w:val="0061005C"/>
    <w:rsid w:val="00613EED"/>
    <w:rsid w:val="00615B3E"/>
    <w:rsid w:val="00615C7B"/>
    <w:rsid w:val="0062072C"/>
    <w:rsid w:val="00620EB6"/>
    <w:rsid w:val="00622058"/>
    <w:rsid w:val="00622F47"/>
    <w:rsid w:val="00627ADF"/>
    <w:rsid w:val="00630B13"/>
    <w:rsid w:val="00636048"/>
    <w:rsid w:val="00636645"/>
    <w:rsid w:val="00637D6D"/>
    <w:rsid w:val="00644A46"/>
    <w:rsid w:val="00646574"/>
    <w:rsid w:val="0065414E"/>
    <w:rsid w:val="00654F20"/>
    <w:rsid w:val="006622D0"/>
    <w:rsid w:val="0066366E"/>
    <w:rsid w:val="00663EBD"/>
    <w:rsid w:val="00665726"/>
    <w:rsid w:val="00666354"/>
    <w:rsid w:val="006663CB"/>
    <w:rsid w:val="00666461"/>
    <w:rsid w:val="00667401"/>
    <w:rsid w:val="00667D6B"/>
    <w:rsid w:val="00670A70"/>
    <w:rsid w:val="00670BCB"/>
    <w:rsid w:val="00670FF0"/>
    <w:rsid w:val="00671345"/>
    <w:rsid w:val="0067198D"/>
    <w:rsid w:val="00677D0B"/>
    <w:rsid w:val="00683BE2"/>
    <w:rsid w:val="0068461D"/>
    <w:rsid w:val="006915DE"/>
    <w:rsid w:val="00692B54"/>
    <w:rsid w:val="00694889"/>
    <w:rsid w:val="00694FDA"/>
    <w:rsid w:val="0069685A"/>
    <w:rsid w:val="006B17F2"/>
    <w:rsid w:val="006B3AE4"/>
    <w:rsid w:val="006B3D63"/>
    <w:rsid w:val="006B4D1D"/>
    <w:rsid w:val="006B5968"/>
    <w:rsid w:val="006B6BB2"/>
    <w:rsid w:val="006C15F3"/>
    <w:rsid w:val="006C2321"/>
    <w:rsid w:val="006C28B5"/>
    <w:rsid w:val="006C6253"/>
    <w:rsid w:val="006C770A"/>
    <w:rsid w:val="006D16B8"/>
    <w:rsid w:val="006D4AF3"/>
    <w:rsid w:val="006D4E31"/>
    <w:rsid w:val="006D6377"/>
    <w:rsid w:val="006D7821"/>
    <w:rsid w:val="006E02E9"/>
    <w:rsid w:val="006E094C"/>
    <w:rsid w:val="006E377D"/>
    <w:rsid w:val="006F2B32"/>
    <w:rsid w:val="006F3D3F"/>
    <w:rsid w:val="006F709B"/>
    <w:rsid w:val="006F7B5F"/>
    <w:rsid w:val="00702A8F"/>
    <w:rsid w:val="00704EA4"/>
    <w:rsid w:val="00711766"/>
    <w:rsid w:val="00712141"/>
    <w:rsid w:val="00713553"/>
    <w:rsid w:val="00713C4B"/>
    <w:rsid w:val="00715C95"/>
    <w:rsid w:val="00717083"/>
    <w:rsid w:val="007174E0"/>
    <w:rsid w:val="00717696"/>
    <w:rsid w:val="00720CD8"/>
    <w:rsid w:val="00730A68"/>
    <w:rsid w:val="007318C0"/>
    <w:rsid w:val="00731DBF"/>
    <w:rsid w:val="00732163"/>
    <w:rsid w:val="00733991"/>
    <w:rsid w:val="00735A6F"/>
    <w:rsid w:val="00735AA4"/>
    <w:rsid w:val="00741F3D"/>
    <w:rsid w:val="007467D4"/>
    <w:rsid w:val="007528BA"/>
    <w:rsid w:val="007578AF"/>
    <w:rsid w:val="00762CFB"/>
    <w:rsid w:val="00765982"/>
    <w:rsid w:val="00765E40"/>
    <w:rsid w:val="00765EB9"/>
    <w:rsid w:val="007700A9"/>
    <w:rsid w:val="00770AEA"/>
    <w:rsid w:val="00773D83"/>
    <w:rsid w:val="007746A5"/>
    <w:rsid w:val="007752D1"/>
    <w:rsid w:val="00775426"/>
    <w:rsid w:val="00777DCA"/>
    <w:rsid w:val="0078013F"/>
    <w:rsid w:val="007802C4"/>
    <w:rsid w:val="0078035B"/>
    <w:rsid w:val="00781724"/>
    <w:rsid w:val="00783275"/>
    <w:rsid w:val="007875D7"/>
    <w:rsid w:val="00787A5D"/>
    <w:rsid w:val="00792CC9"/>
    <w:rsid w:val="00792D21"/>
    <w:rsid w:val="007A222B"/>
    <w:rsid w:val="007A46E9"/>
    <w:rsid w:val="007B12D9"/>
    <w:rsid w:val="007B2663"/>
    <w:rsid w:val="007B2C88"/>
    <w:rsid w:val="007B4102"/>
    <w:rsid w:val="007B54B0"/>
    <w:rsid w:val="007B71B5"/>
    <w:rsid w:val="007C1AB4"/>
    <w:rsid w:val="007C3732"/>
    <w:rsid w:val="007C3CB5"/>
    <w:rsid w:val="007C436A"/>
    <w:rsid w:val="007D3E38"/>
    <w:rsid w:val="007D76F0"/>
    <w:rsid w:val="007E2335"/>
    <w:rsid w:val="007E7428"/>
    <w:rsid w:val="007F1BBD"/>
    <w:rsid w:val="007F2335"/>
    <w:rsid w:val="007F59D1"/>
    <w:rsid w:val="007F6BD9"/>
    <w:rsid w:val="007F7BD5"/>
    <w:rsid w:val="008015C6"/>
    <w:rsid w:val="00805625"/>
    <w:rsid w:val="00805D11"/>
    <w:rsid w:val="00813581"/>
    <w:rsid w:val="008160D3"/>
    <w:rsid w:val="008248AF"/>
    <w:rsid w:val="00832205"/>
    <w:rsid w:val="008342F3"/>
    <w:rsid w:val="00834EF4"/>
    <w:rsid w:val="00835C18"/>
    <w:rsid w:val="008443C5"/>
    <w:rsid w:val="00844ED8"/>
    <w:rsid w:val="00845224"/>
    <w:rsid w:val="00845A6F"/>
    <w:rsid w:val="0084715B"/>
    <w:rsid w:val="00850569"/>
    <w:rsid w:val="00850907"/>
    <w:rsid w:val="00851BDE"/>
    <w:rsid w:val="0085309B"/>
    <w:rsid w:val="008532DE"/>
    <w:rsid w:val="008600F9"/>
    <w:rsid w:val="0086301A"/>
    <w:rsid w:val="00864F71"/>
    <w:rsid w:val="00865C0D"/>
    <w:rsid w:val="008665ED"/>
    <w:rsid w:val="008667AB"/>
    <w:rsid w:val="00871DE8"/>
    <w:rsid w:val="00872FE2"/>
    <w:rsid w:val="008731D6"/>
    <w:rsid w:val="00875ED0"/>
    <w:rsid w:val="00876AE5"/>
    <w:rsid w:val="00880230"/>
    <w:rsid w:val="0088103F"/>
    <w:rsid w:val="008815E6"/>
    <w:rsid w:val="008820AB"/>
    <w:rsid w:val="0088342D"/>
    <w:rsid w:val="00883D22"/>
    <w:rsid w:val="008860CD"/>
    <w:rsid w:val="00887159"/>
    <w:rsid w:val="008872DD"/>
    <w:rsid w:val="0089069E"/>
    <w:rsid w:val="00892631"/>
    <w:rsid w:val="008959F6"/>
    <w:rsid w:val="0089747C"/>
    <w:rsid w:val="008A07E3"/>
    <w:rsid w:val="008A0A8A"/>
    <w:rsid w:val="008A12DC"/>
    <w:rsid w:val="008A22C0"/>
    <w:rsid w:val="008A4172"/>
    <w:rsid w:val="008A4340"/>
    <w:rsid w:val="008A4A79"/>
    <w:rsid w:val="008A5377"/>
    <w:rsid w:val="008A778B"/>
    <w:rsid w:val="008A7D6E"/>
    <w:rsid w:val="008B0090"/>
    <w:rsid w:val="008B0C0D"/>
    <w:rsid w:val="008B227C"/>
    <w:rsid w:val="008B291E"/>
    <w:rsid w:val="008B5A96"/>
    <w:rsid w:val="008B798D"/>
    <w:rsid w:val="008C1DDC"/>
    <w:rsid w:val="008C2447"/>
    <w:rsid w:val="008C6A64"/>
    <w:rsid w:val="008D04EA"/>
    <w:rsid w:val="008D5A68"/>
    <w:rsid w:val="008D661F"/>
    <w:rsid w:val="008E1472"/>
    <w:rsid w:val="008E545A"/>
    <w:rsid w:val="008E5723"/>
    <w:rsid w:val="008F0353"/>
    <w:rsid w:val="008F0706"/>
    <w:rsid w:val="008F0E48"/>
    <w:rsid w:val="008F2F16"/>
    <w:rsid w:val="008F4331"/>
    <w:rsid w:val="008F5F04"/>
    <w:rsid w:val="00900405"/>
    <w:rsid w:val="009009BB"/>
    <w:rsid w:val="00900EAB"/>
    <w:rsid w:val="00901067"/>
    <w:rsid w:val="00903234"/>
    <w:rsid w:val="00903B6F"/>
    <w:rsid w:val="00903D66"/>
    <w:rsid w:val="0090733D"/>
    <w:rsid w:val="00907A81"/>
    <w:rsid w:val="00911113"/>
    <w:rsid w:val="00912F92"/>
    <w:rsid w:val="0091609E"/>
    <w:rsid w:val="00916258"/>
    <w:rsid w:val="00917767"/>
    <w:rsid w:val="00926937"/>
    <w:rsid w:val="009276FA"/>
    <w:rsid w:val="0092796F"/>
    <w:rsid w:val="009301DA"/>
    <w:rsid w:val="0093369D"/>
    <w:rsid w:val="00936C40"/>
    <w:rsid w:val="009378B6"/>
    <w:rsid w:val="00943495"/>
    <w:rsid w:val="009459CA"/>
    <w:rsid w:val="00953662"/>
    <w:rsid w:val="00955EC0"/>
    <w:rsid w:val="00957FBA"/>
    <w:rsid w:val="0096024D"/>
    <w:rsid w:val="0096124A"/>
    <w:rsid w:val="00962294"/>
    <w:rsid w:val="00966749"/>
    <w:rsid w:val="009672C3"/>
    <w:rsid w:val="00975900"/>
    <w:rsid w:val="0097604E"/>
    <w:rsid w:val="00976E7D"/>
    <w:rsid w:val="00976EE8"/>
    <w:rsid w:val="0098017E"/>
    <w:rsid w:val="009819A9"/>
    <w:rsid w:val="009834BB"/>
    <w:rsid w:val="00983D8C"/>
    <w:rsid w:val="00986019"/>
    <w:rsid w:val="00986840"/>
    <w:rsid w:val="0099545A"/>
    <w:rsid w:val="00995FE8"/>
    <w:rsid w:val="00996206"/>
    <w:rsid w:val="009972F5"/>
    <w:rsid w:val="00997A56"/>
    <w:rsid w:val="00997F55"/>
    <w:rsid w:val="009B0B4B"/>
    <w:rsid w:val="009B0E5C"/>
    <w:rsid w:val="009B1AE2"/>
    <w:rsid w:val="009B4CA8"/>
    <w:rsid w:val="009B60B7"/>
    <w:rsid w:val="009B749F"/>
    <w:rsid w:val="009C0389"/>
    <w:rsid w:val="009C58C6"/>
    <w:rsid w:val="009C5CCA"/>
    <w:rsid w:val="009C6D16"/>
    <w:rsid w:val="009C7B47"/>
    <w:rsid w:val="009D478A"/>
    <w:rsid w:val="009D5CA1"/>
    <w:rsid w:val="009D740A"/>
    <w:rsid w:val="009D7F77"/>
    <w:rsid w:val="009E044D"/>
    <w:rsid w:val="009E273B"/>
    <w:rsid w:val="009E3DE3"/>
    <w:rsid w:val="009E471F"/>
    <w:rsid w:val="009E4EC3"/>
    <w:rsid w:val="009E545E"/>
    <w:rsid w:val="009F09E2"/>
    <w:rsid w:val="009F4547"/>
    <w:rsid w:val="009F73AD"/>
    <w:rsid w:val="00A003D7"/>
    <w:rsid w:val="00A06868"/>
    <w:rsid w:val="00A07375"/>
    <w:rsid w:val="00A07AE6"/>
    <w:rsid w:val="00A10225"/>
    <w:rsid w:val="00A135AA"/>
    <w:rsid w:val="00A14926"/>
    <w:rsid w:val="00A15C38"/>
    <w:rsid w:val="00A17C64"/>
    <w:rsid w:val="00A17F5B"/>
    <w:rsid w:val="00A21150"/>
    <w:rsid w:val="00A215BB"/>
    <w:rsid w:val="00A220E6"/>
    <w:rsid w:val="00A2764E"/>
    <w:rsid w:val="00A30515"/>
    <w:rsid w:val="00A30E3C"/>
    <w:rsid w:val="00A31BCD"/>
    <w:rsid w:val="00A340F3"/>
    <w:rsid w:val="00A34772"/>
    <w:rsid w:val="00A35DF8"/>
    <w:rsid w:val="00A424D1"/>
    <w:rsid w:val="00A427B8"/>
    <w:rsid w:val="00A446BC"/>
    <w:rsid w:val="00A45D2F"/>
    <w:rsid w:val="00A505D2"/>
    <w:rsid w:val="00A50F86"/>
    <w:rsid w:val="00A52428"/>
    <w:rsid w:val="00A5258B"/>
    <w:rsid w:val="00A56623"/>
    <w:rsid w:val="00A57601"/>
    <w:rsid w:val="00A605C4"/>
    <w:rsid w:val="00A61DB1"/>
    <w:rsid w:val="00A627A7"/>
    <w:rsid w:val="00A647B1"/>
    <w:rsid w:val="00A65DE2"/>
    <w:rsid w:val="00A70573"/>
    <w:rsid w:val="00A71C27"/>
    <w:rsid w:val="00A71D24"/>
    <w:rsid w:val="00A73EEC"/>
    <w:rsid w:val="00A829AD"/>
    <w:rsid w:val="00A82CE1"/>
    <w:rsid w:val="00A8693C"/>
    <w:rsid w:val="00A9049C"/>
    <w:rsid w:val="00A911C8"/>
    <w:rsid w:val="00A92770"/>
    <w:rsid w:val="00A93410"/>
    <w:rsid w:val="00A955A2"/>
    <w:rsid w:val="00AA3109"/>
    <w:rsid w:val="00AA35E5"/>
    <w:rsid w:val="00AB1C6A"/>
    <w:rsid w:val="00AB42AE"/>
    <w:rsid w:val="00AB433E"/>
    <w:rsid w:val="00AB43F5"/>
    <w:rsid w:val="00AB52CC"/>
    <w:rsid w:val="00AC0571"/>
    <w:rsid w:val="00AC206A"/>
    <w:rsid w:val="00AC2764"/>
    <w:rsid w:val="00AC37B0"/>
    <w:rsid w:val="00AC4460"/>
    <w:rsid w:val="00AC450D"/>
    <w:rsid w:val="00AC5AD2"/>
    <w:rsid w:val="00AD2B2E"/>
    <w:rsid w:val="00AD2D63"/>
    <w:rsid w:val="00AD3483"/>
    <w:rsid w:val="00AD4CC8"/>
    <w:rsid w:val="00AD75D2"/>
    <w:rsid w:val="00AE0EB8"/>
    <w:rsid w:val="00AE1BD6"/>
    <w:rsid w:val="00AE1DC4"/>
    <w:rsid w:val="00AE3B63"/>
    <w:rsid w:val="00AF5198"/>
    <w:rsid w:val="00AF538A"/>
    <w:rsid w:val="00AF623D"/>
    <w:rsid w:val="00B05903"/>
    <w:rsid w:val="00B05E9C"/>
    <w:rsid w:val="00B10C97"/>
    <w:rsid w:val="00B137B9"/>
    <w:rsid w:val="00B13A44"/>
    <w:rsid w:val="00B160D4"/>
    <w:rsid w:val="00B1684B"/>
    <w:rsid w:val="00B16B81"/>
    <w:rsid w:val="00B21745"/>
    <w:rsid w:val="00B23A56"/>
    <w:rsid w:val="00B27D44"/>
    <w:rsid w:val="00B30E20"/>
    <w:rsid w:val="00B32E89"/>
    <w:rsid w:val="00B370C2"/>
    <w:rsid w:val="00B379B7"/>
    <w:rsid w:val="00B37B32"/>
    <w:rsid w:val="00B40869"/>
    <w:rsid w:val="00B43AF2"/>
    <w:rsid w:val="00B43B5F"/>
    <w:rsid w:val="00B43D00"/>
    <w:rsid w:val="00B445A1"/>
    <w:rsid w:val="00B46683"/>
    <w:rsid w:val="00B47729"/>
    <w:rsid w:val="00B538C9"/>
    <w:rsid w:val="00B54FD1"/>
    <w:rsid w:val="00B55A05"/>
    <w:rsid w:val="00B56139"/>
    <w:rsid w:val="00B61010"/>
    <w:rsid w:val="00B64065"/>
    <w:rsid w:val="00B645BE"/>
    <w:rsid w:val="00B64676"/>
    <w:rsid w:val="00B64AB8"/>
    <w:rsid w:val="00B650DF"/>
    <w:rsid w:val="00B66596"/>
    <w:rsid w:val="00B67B9F"/>
    <w:rsid w:val="00B7041B"/>
    <w:rsid w:val="00B7200A"/>
    <w:rsid w:val="00B734A9"/>
    <w:rsid w:val="00B821AF"/>
    <w:rsid w:val="00B85991"/>
    <w:rsid w:val="00B87914"/>
    <w:rsid w:val="00B87B4C"/>
    <w:rsid w:val="00B9015A"/>
    <w:rsid w:val="00B90793"/>
    <w:rsid w:val="00B94E45"/>
    <w:rsid w:val="00BA1173"/>
    <w:rsid w:val="00BA258B"/>
    <w:rsid w:val="00BA557B"/>
    <w:rsid w:val="00BA6283"/>
    <w:rsid w:val="00BA6AA0"/>
    <w:rsid w:val="00BA6CC3"/>
    <w:rsid w:val="00BB6476"/>
    <w:rsid w:val="00BB6E36"/>
    <w:rsid w:val="00BC06FE"/>
    <w:rsid w:val="00BC2333"/>
    <w:rsid w:val="00BC5790"/>
    <w:rsid w:val="00BC672F"/>
    <w:rsid w:val="00BD621C"/>
    <w:rsid w:val="00BD72B1"/>
    <w:rsid w:val="00BE231C"/>
    <w:rsid w:val="00BE24B6"/>
    <w:rsid w:val="00BE643B"/>
    <w:rsid w:val="00BE7567"/>
    <w:rsid w:val="00BE7E47"/>
    <w:rsid w:val="00BF098F"/>
    <w:rsid w:val="00BF320D"/>
    <w:rsid w:val="00BF7E0F"/>
    <w:rsid w:val="00C025E3"/>
    <w:rsid w:val="00C06667"/>
    <w:rsid w:val="00C06709"/>
    <w:rsid w:val="00C06936"/>
    <w:rsid w:val="00C069E5"/>
    <w:rsid w:val="00C10208"/>
    <w:rsid w:val="00C10264"/>
    <w:rsid w:val="00C10349"/>
    <w:rsid w:val="00C12774"/>
    <w:rsid w:val="00C13EDE"/>
    <w:rsid w:val="00C163BF"/>
    <w:rsid w:val="00C17973"/>
    <w:rsid w:val="00C209FE"/>
    <w:rsid w:val="00C23A7D"/>
    <w:rsid w:val="00C24171"/>
    <w:rsid w:val="00C24CC2"/>
    <w:rsid w:val="00C31047"/>
    <w:rsid w:val="00C3488C"/>
    <w:rsid w:val="00C36B31"/>
    <w:rsid w:val="00C375A4"/>
    <w:rsid w:val="00C46010"/>
    <w:rsid w:val="00C507AF"/>
    <w:rsid w:val="00C57182"/>
    <w:rsid w:val="00C57B61"/>
    <w:rsid w:val="00C61DBE"/>
    <w:rsid w:val="00C651A3"/>
    <w:rsid w:val="00C655C8"/>
    <w:rsid w:val="00C66ACD"/>
    <w:rsid w:val="00C6741B"/>
    <w:rsid w:val="00C70CA3"/>
    <w:rsid w:val="00C71079"/>
    <w:rsid w:val="00C71453"/>
    <w:rsid w:val="00C716A7"/>
    <w:rsid w:val="00C7486E"/>
    <w:rsid w:val="00C81CD3"/>
    <w:rsid w:val="00C82074"/>
    <w:rsid w:val="00C910B3"/>
    <w:rsid w:val="00C91D9E"/>
    <w:rsid w:val="00C93D26"/>
    <w:rsid w:val="00C96198"/>
    <w:rsid w:val="00CA2DC7"/>
    <w:rsid w:val="00CA5E1F"/>
    <w:rsid w:val="00CB2C95"/>
    <w:rsid w:val="00CB32ED"/>
    <w:rsid w:val="00CB5374"/>
    <w:rsid w:val="00CC2F83"/>
    <w:rsid w:val="00CC4653"/>
    <w:rsid w:val="00CC513E"/>
    <w:rsid w:val="00CC542C"/>
    <w:rsid w:val="00CD0BAD"/>
    <w:rsid w:val="00CD2F2E"/>
    <w:rsid w:val="00CD3553"/>
    <w:rsid w:val="00CD5518"/>
    <w:rsid w:val="00CE0AEF"/>
    <w:rsid w:val="00CE2C75"/>
    <w:rsid w:val="00CE34F4"/>
    <w:rsid w:val="00CF0978"/>
    <w:rsid w:val="00CF2855"/>
    <w:rsid w:val="00CF32BB"/>
    <w:rsid w:val="00CF3C5F"/>
    <w:rsid w:val="00CF4D35"/>
    <w:rsid w:val="00CF4E55"/>
    <w:rsid w:val="00CF50A7"/>
    <w:rsid w:val="00CF579D"/>
    <w:rsid w:val="00CF5F81"/>
    <w:rsid w:val="00CF6329"/>
    <w:rsid w:val="00CF649E"/>
    <w:rsid w:val="00D000E6"/>
    <w:rsid w:val="00D019CD"/>
    <w:rsid w:val="00D01EA7"/>
    <w:rsid w:val="00D024B6"/>
    <w:rsid w:val="00D02C11"/>
    <w:rsid w:val="00D0584F"/>
    <w:rsid w:val="00D10BAC"/>
    <w:rsid w:val="00D10DED"/>
    <w:rsid w:val="00D1158F"/>
    <w:rsid w:val="00D12881"/>
    <w:rsid w:val="00D13837"/>
    <w:rsid w:val="00D142E3"/>
    <w:rsid w:val="00D1604A"/>
    <w:rsid w:val="00D22321"/>
    <w:rsid w:val="00D231B0"/>
    <w:rsid w:val="00D23EB8"/>
    <w:rsid w:val="00D258FD"/>
    <w:rsid w:val="00D266C9"/>
    <w:rsid w:val="00D3006A"/>
    <w:rsid w:val="00D31265"/>
    <w:rsid w:val="00D31735"/>
    <w:rsid w:val="00D32872"/>
    <w:rsid w:val="00D3511F"/>
    <w:rsid w:val="00D36FBB"/>
    <w:rsid w:val="00D42AE5"/>
    <w:rsid w:val="00D443A7"/>
    <w:rsid w:val="00D45663"/>
    <w:rsid w:val="00D462DF"/>
    <w:rsid w:val="00D46337"/>
    <w:rsid w:val="00D5178C"/>
    <w:rsid w:val="00D53DCA"/>
    <w:rsid w:val="00D53DFF"/>
    <w:rsid w:val="00D5514A"/>
    <w:rsid w:val="00D552D9"/>
    <w:rsid w:val="00D56FA7"/>
    <w:rsid w:val="00D5771A"/>
    <w:rsid w:val="00D66735"/>
    <w:rsid w:val="00D70037"/>
    <w:rsid w:val="00D70B56"/>
    <w:rsid w:val="00D7175E"/>
    <w:rsid w:val="00D73129"/>
    <w:rsid w:val="00D73FE2"/>
    <w:rsid w:val="00D7446F"/>
    <w:rsid w:val="00D804C1"/>
    <w:rsid w:val="00D85D5B"/>
    <w:rsid w:val="00D8642A"/>
    <w:rsid w:val="00D903A8"/>
    <w:rsid w:val="00D94702"/>
    <w:rsid w:val="00D94C37"/>
    <w:rsid w:val="00D95C7B"/>
    <w:rsid w:val="00D961BE"/>
    <w:rsid w:val="00D965B9"/>
    <w:rsid w:val="00DB2734"/>
    <w:rsid w:val="00DB2A3F"/>
    <w:rsid w:val="00DB2EC1"/>
    <w:rsid w:val="00DB37E5"/>
    <w:rsid w:val="00DB4D5D"/>
    <w:rsid w:val="00DB633F"/>
    <w:rsid w:val="00DB6D1D"/>
    <w:rsid w:val="00DC0741"/>
    <w:rsid w:val="00DC24B3"/>
    <w:rsid w:val="00DC396C"/>
    <w:rsid w:val="00DC6026"/>
    <w:rsid w:val="00DC6AA2"/>
    <w:rsid w:val="00DC6BCA"/>
    <w:rsid w:val="00DC6D6B"/>
    <w:rsid w:val="00DD0CE8"/>
    <w:rsid w:val="00DD37D8"/>
    <w:rsid w:val="00DD609A"/>
    <w:rsid w:val="00DD6692"/>
    <w:rsid w:val="00DD7B43"/>
    <w:rsid w:val="00DE0A74"/>
    <w:rsid w:val="00DE32C3"/>
    <w:rsid w:val="00DE789F"/>
    <w:rsid w:val="00DF33C0"/>
    <w:rsid w:val="00DF3EBF"/>
    <w:rsid w:val="00DF5355"/>
    <w:rsid w:val="00DF59A7"/>
    <w:rsid w:val="00DF7E4E"/>
    <w:rsid w:val="00E011CD"/>
    <w:rsid w:val="00E01948"/>
    <w:rsid w:val="00E02348"/>
    <w:rsid w:val="00E02BD5"/>
    <w:rsid w:val="00E02C19"/>
    <w:rsid w:val="00E03700"/>
    <w:rsid w:val="00E0403D"/>
    <w:rsid w:val="00E06A86"/>
    <w:rsid w:val="00E06BF8"/>
    <w:rsid w:val="00E07A58"/>
    <w:rsid w:val="00E07D48"/>
    <w:rsid w:val="00E1561D"/>
    <w:rsid w:val="00E15BE9"/>
    <w:rsid w:val="00E21E11"/>
    <w:rsid w:val="00E228DF"/>
    <w:rsid w:val="00E23662"/>
    <w:rsid w:val="00E238CE"/>
    <w:rsid w:val="00E2701E"/>
    <w:rsid w:val="00E32219"/>
    <w:rsid w:val="00E37E7B"/>
    <w:rsid w:val="00E4065A"/>
    <w:rsid w:val="00E41C7E"/>
    <w:rsid w:val="00E424E4"/>
    <w:rsid w:val="00E42519"/>
    <w:rsid w:val="00E42C98"/>
    <w:rsid w:val="00E4330E"/>
    <w:rsid w:val="00E43FE5"/>
    <w:rsid w:val="00E44B52"/>
    <w:rsid w:val="00E4689A"/>
    <w:rsid w:val="00E50D43"/>
    <w:rsid w:val="00E61FCD"/>
    <w:rsid w:val="00E62772"/>
    <w:rsid w:val="00E6298D"/>
    <w:rsid w:val="00E657F1"/>
    <w:rsid w:val="00E65CFB"/>
    <w:rsid w:val="00E66B66"/>
    <w:rsid w:val="00E67260"/>
    <w:rsid w:val="00E67D29"/>
    <w:rsid w:val="00E701BE"/>
    <w:rsid w:val="00E71771"/>
    <w:rsid w:val="00E72811"/>
    <w:rsid w:val="00E77543"/>
    <w:rsid w:val="00E7793D"/>
    <w:rsid w:val="00E862E9"/>
    <w:rsid w:val="00E87CB9"/>
    <w:rsid w:val="00E909E7"/>
    <w:rsid w:val="00E93B6B"/>
    <w:rsid w:val="00EA06BF"/>
    <w:rsid w:val="00EA26D9"/>
    <w:rsid w:val="00EA2DB3"/>
    <w:rsid w:val="00EA4062"/>
    <w:rsid w:val="00EA6D03"/>
    <w:rsid w:val="00EB2A10"/>
    <w:rsid w:val="00EB304F"/>
    <w:rsid w:val="00EB36FB"/>
    <w:rsid w:val="00EB6992"/>
    <w:rsid w:val="00EC266A"/>
    <w:rsid w:val="00EC47AB"/>
    <w:rsid w:val="00EC48AB"/>
    <w:rsid w:val="00EC6297"/>
    <w:rsid w:val="00ED0687"/>
    <w:rsid w:val="00ED0DCC"/>
    <w:rsid w:val="00ED1947"/>
    <w:rsid w:val="00ED408F"/>
    <w:rsid w:val="00ED4918"/>
    <w:rsid w:val="00ED7122"/>
    <w:rsid w:val="00EE1360"/>
    <w:rsid w:val="00EE38F5"/>
    <w:rsid w:val="00EE4816"/>
    <w:rsid w:val="00EE5A5E"/>
    <w:rsid w:val="00EF069A"/>
    <w:rsid w:val="00EF21D4"/>
    <w:rsid w:val="00EF2BF4"/>
    <w:rsid w:val="00EF4122"/>
    <w:rsid w:val="00EF47CB"/>
    <w:rsid w:val="00EF625D"/>
    <w:rsid w:val="00EF7DEB"/>
    <w:rsid w:val="00F00AE5"/>
    <w:rsid w:val="00F010BB"/>
    <w:rsid w:val="00F01C2B"/>
    <w:rsid w:val="00F12831"/>
    <w:rsid w:val="00F12EBD"/>
    <w:rsid w:val="00F17232"/>
    <w:rsid w:val="00F237A1"/>
    <w:rsid w:val="00F25A42"/>
    <w:rsid w:val="00F25ED8"/>
    <w:rsid w:val="00F26897"/>
    <w:rsid w:val="00F26B13"/>
    <w:rsid w:val="00F31D70"/>
    <w:rsid w:val="00F34E58"/>
    <w:rsid w:val="00F35F15"/>
    <w:rsid w:val="00F40308"/>
    <w:rsid w:val="00F411D8"/>
    <w:rsid w:val="00F46D50"/>
    <w:rsid w:val="00F46F4B"/>
    <w:rsid w:val="00F5117F"/>
    <w:rsid w:val="00F51B02"/>
    <w:rsid w:val="00F521D5"/>
    <w:rsid w:val="00F52FC6"/>
    <w:rsid w:val="00F542C8"/>
    <w:rsid w:val="00F55D67"/>
    <w:rsid w:val="00F63879"/>
    <w:rsid w:val="00F64C47"/>
    <w:rsid w:val="00F65B55"/>
    <w:rsid w:val="00F6781F"/>
    <w:rsid w:val="00F70B01"/>
    <w:rsid w:val="00F70F49"/>
    <w:rsid w:val="00F73278"/>
    <w:rsid w:val="00F74265"/>
    <w:rsid w:val="00F83A51"/>
    <w:rsid w:val="00F83DD3"/>
    <w:rsid w:val="00F85320"/>
    <w:rsid w:val="00F85DF4"/>
    <w:rsid w:val="00F861F8"/>
    <w:rsid w:val="00F92683"/>
    <w:rsid w:val="00F944EF"/>
    <w:rsid w:val="00F949A9"/>
    <w:rsid w:val="00F959BF"/>
    <w:rsid w:val="00F96CC8"/>
    <w:rsid w:val="00F96F3D"/>
    <w:rsid w:val="00F97EE3"/>
    <w:rsid w:val="00FA282B"/>
    <w:rsid w:val="00FA3488"/>
    <w:rsid w:val="00FA48E2"/>
    <w:rsid w:val="00FA6447"/>
    <w:rsid w:val="00FB5E9B"/>
    <w:rsid w:val="00FC2578"/>
    <w:rsid w:val="00FD03D2"/>
    <w:rsid w:val="00FD1126"/>
    <w:rsid w:val="00FD2396"/>
    <w:rsid w:val="00FD3D8D"/>
    <w:rsid w:val="00FD5C65"/>
    <w:rsid w:val="00FD70D7"/>
    <w:rsid w:val="00FE0040"/>
    <w:rsid w:val="00FE46A2"/>
    <w:rsid w:val="00FE4EC6"/>
    <w:rsid w:val="00FE6A19"/>
    <w:rsid w:val="00FE7BAA"/>
    <w:rsid w:val="00FF0DCE"/>
    <w:rsid w:val="00FF3957"/>
    <w:rsid w:val="00FF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C0E76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Ind"/>
    <w:qFormat/>
    <w:pPr>
      <w:keepNext/>
      <w:numPr>
        <w:numId w:val="1"/>
      </w:numPr>
      <w:spacing w:before="800" w:after="10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"/>
    <w:qFormat/>
    <w:pPr>
      <w:keepNext/>
      <w:numPr>
        <w:ilvl w:val="1"/>
        <w:numId w:val="1"/>
      </w:numPr>
      <w:spacing w:before="600" w:after="10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Ind"/>
    <w:link w:val="Ttulo3Car"/>
    <w:qFormat/>
    <w:pPr>
      <w:keepNext/>
      <w:numPr>
        <w:ilvl w:val="2"/>
        <w:numId w:val="1"/>
      </w:numPr>
      <w:spacing w:before="500" w:after="100"/>
      <w:outlineLvl w:val="2"/>
    </w:pPr>
    <w:rPr>
      <w:rFonts w:cs="Arial"/>
      <w:b/>
      <w:bCs/>
      <w:sz w:val="24"/>
      <w:szCs w:val="26"/>
    </w:rPr>
  </w:style>
  <w:style w:type="paragraph" w:styleId="Ttulo4">
    <w:name w:val="heading 4"/>
    <w:basedOn w:val="Normal"/>
    <w:next w:val="NormalInd"/>
    <w:qFormat/>
    <w:pPr>
      <w:keepNext/>
      <w:numPr>
        <w:ilvl w:val="3"/>
        <w:numId w:val="1"/>
      </w:numPr>
      <w:tabs>
        <w:tab w:val="left" w:pos="709"/>
      </w:tabs>
      <w:spacing w:before="300" w:after="100"/>
      <w:outlineLvl w:val="3"/>
    </w:pPr>
    <w:rPr>
      <w:rFonts w:ascii="Arial Narrow" w:hAnsi="Arial Narrow"/>
      <w:b/>
      <w:bC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Piedepgina">
    <w:name w:val="foot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b/>
      <w:bCs/>
      <w:caps/>
    </w:rPr>
  </w:style>
  <w:style w:type="paragraph" w:styleId="Ttulo">
    <w:name w:val="Title"/>
    <w:basedOn w:val="Normal"/>
    <w:qFormat/>
    <w:pPr>
      <w:spacing w:before="400" w:after="100"/>
    </w:pPr>
    <w:rPr>
      <w:rFonts w:cs="Arial"/>
      <w:b/>
      <w:bCs/>
      <w:kern w:val="28"/>
      <w:sz w:val="32"/>
      <w:szCs w:val="32"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szCs w:val="21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Epgrafe">
    <w:name w:val="caption"/>
    <w:basedOn w:val="Normal"/>
    <w:next w:val="Normal"/>
    <w:qFormat/>
    <w:pPr>
      <w:spacing w:before="120" w:after="120"/>
      <w:ind w:left="851"/>
    </w:pPr>
    <w:rPr>
      <w:b/>
      <w:bCs/>
      <w:szCs w:val="20"/>
    </w:rPr>
  </w:style>
  <w:style w:type="paragraph" w:styleId="Textonotapie">
    <w:name w:val="footnote text"/>
    <w:basedOn w:val="Normal"/>
    <w:semiHidden/>
    <w:rPr>
      <w:sz w:val="16"/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Tabladeilustraciones">
    <w:name w:val="table of figures"/>
    <w:basedOn w:val="Normal"/>
    <w:next w:val="Normal"/>
    <w:semiHidden/>
    <w:pPr>
      <w:ind w:left="400" w:hanging="400"/>
    </w:pPr>
    <w:rPr>
      <w:smallCaps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Cs w:val="20"/>
    </w:rPr>
  </w:style>
  <w:style w:type="paragraph" w:styleId="Sangradetextonormal">
    <w:name w:val="Body Text Indent"/>
    <w:basedOn w:val="Normal"/>
    <w:pPr>
      <w:ind w:left="565"/>
    </w:pPr>
  </w:style>
  <w:style w:type="character" w:styleId="Nmerodepgina">
    <w:name w:val="page number"/>
    <w:rsid w:val="00FD03D2"/>
    <w:rPr>
      <w:rFonts w:ascii="Arial" w:hAnsi="Arial"/>
    </w:rPr>
  </w:style>
  <w:style w:type="paragraph" w:customStyle="1" w:styleId="NormalInd">
    <w:name w:val="Normal Ind"/>
    <w:basedOn w:val="Normal"/>
    <w:pPr>
      <w:ind w:left="851"/>
    </w:pPr>
  </w:style>
  <w:style w:type="table" w:customStyle="1" w:styleId="TableBasic1">
    <w:name w:val="Table Basic 1"/>
    <w:basedOn w:val="Tablanormal"/>
    <w:rsid w:val="00FD03D2"/>
    <w:rPr>
      <w:rFonts w:ascii="Arial" w:hAnsi="Arial"/>
      <w:sz w:val="18"/>
    </w:rPr>
    <w:tblPr>
      <w:tblInd w:w="0" w:type="dxa"/>
      <w:tblBorders>
        <w:bottom w:val="single" w:sz="12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18"/>
      </w:rPr>
      <w:tblPr/>
      <w:tcPr>
        <w:tcBorders>
          <w:top w:val="single" w:sz="12" w:space="0" w:color="333399"/>
          <w:left w:val="nil"/>
          <w:bottom w:val="single" w:sz="4" w:space="0" w:color="333399"/>
          <w:right w:val="nil"/>
          <w:insideH w:val="nil"/>
          <w:insideV w:val="nil"/>
        </w:tcBorders>
      </w:tcPr>
    </w:tblStylePr>
  </w:style>
  <w:style w:type="paragraph" w:styleId="Asuntodelcomentario">
    <w:name w:val="annotation subject"/>
    <w:basedOn w:val="Textocomentario"/>
    <w:next w:val="Textocomentario"/>
    <w:semiHidden/>
    <w:rsid w:val="00E862E9"/>
    <w:rPr>
      <w:b/>
      <w:bCs/>
    </w:rPr>
  </w:style>
  <w:style w:type="paragraph" w:styleId="Textodeglobo">
    <w:name w:val="Balloon Text"/>
    <w:basedOn w:val="Normal"/>
    <w:semiHidden/>
    <w:rsid w:val="00E862E9"/>
    <w:rPr>
      <w:rFonts w:ascii="Tahoma" w:hAnsi="Tahoma" w:cs="Tahoma"/>
      <w:sz w:val="16"/>
      <w:szCs w:val="16"/>
    </w:rPr>
  </w:style>
  <w:style w:type="table" w:customStyle="1" w:styleId="TableBluewColSeparator">
    <w:name w:val="Table Blue w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  <w:insideV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shd w:val="clear" w:color="auto" w:fill="666699"/>
      </w:tcPr>
    </w:tblStylePr>
  </w:style>
  <w:style w:type="paragraph" w:customStyle="1" w:styleId="Normalnolibefore">
    <w:name w:val="Normal/no li before"/>
    <w:basedOn w:val="Normal"/>
    <w:rsid w:val="0067198D"/>
    <w:pPr>
      <w:jc w:val="left"/>
    </w:pPr>
    <w:rPr>
      <w:sz w:val="18"/>
      <w:szCs w:val="20"/>
      <w:lang w:val="en-US"/>
    </w:rPr>
  </w:style>
  <w:style w:type="table" w:customStyle="1" w:styleId="TableBluewoColSeparator">
    <w:name w:val="Table Blue wo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tcBorders>
          <w:top w:val="single" w:sz="12" w:space="0" w:color="333399"/>
          <w:left w:val="single" w:sz="12" w:space="0" w:color="333399"/>
          <w:bottom w:val="single" w:sz="12" w:space="0" w:color="333399"/>
          <w:right w:val="single" w:sz="12" w:space="0" w:color="333399"/>
        </w:tcBorders>
        <w:shd w:val="clear" w:color="auto" w:fill="666699"/>
      </w:tcPr>
    </w:tblStylePr>
  </w:style>
  <w:style w:type="character" w:customStyle="1" w:styleId="Ttulo3Car">
    <w:name w:val="Título 3 Car"/>
    <w:link w:val="Ttulo3"/>
    <w:rsid w:val="007C3CB5"/>
    <w:rPr>
      <w:rFonts w:ascii="Arial" w:hAnsi="Arial" w:cs="Arial"/>
      <w:b/>
      <w:bCs/>
      <w:sz w:val="24"/>
      <w:szCs w:val="26"/>
      <w:lang w:eastAsia="en-US"/>
    </w:rPr>
  </w:style>
  <w:style w:type="paragraph" w:styleId="Textoindependiente">
    <w:name w:val="Body Text"/>
    <w:basedOn w:val="Normal"/>
    <w:rsid w:val="004D7EF9"/>
    <w:pPr>
      <w:spacing w:after="120"/>
    </w:pPr>
  </w:style>
  <w:style w:type="paragraph" w:customStyle="1" w:styleId="InfoBlue">
    <w:name w:val="InfoBlue"/>
    <w:basedOn w:val="Normal"/>
    <w:next w:val="Textoindependiente"/>
    <w:rsid w:val="00B30E20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szCs w:val="20"/>
      <w:lang w:val="es-CR"/>
    </w:rPr>
  </w:style>
  <w:style w:type="paragraph" w:customStyle="1" w:styleId="infoblue0">
    <w:name w:val="infoblue"/>
    <w:basedOn w:val="Normal"/>
    <w:rsid w:val="002F2112"/>
    <w:pPr>
      <w:spacing w:after="120" w:line="240" w:lineRule="atLeast"/>
      <w:ind w:left="720"/>
      <w:jc w:val="left"/>
    </w:pPr>
    <w:rPr>
      <w:rFonts w:ascii="Times New Roman" w:hAnsi="Times New Roman"/>
      <w:i/>
      <w:iCs/>
      <w:color w:val="0000FF"/>
      <w:szCs w:val="20"/>
      <w:lang w:val="es-ES" w:eastAsia="es-ES"/>
    </w:rPr>
  </w:style>
  <w:style w:type="paragraph" w:customStyle="1" w:styleId="Standard1">
    <w:name w:val="Standard1"/>
    <w:rsid w:val="0027039F"/>
    <w:pPr>
      <w:overflowPunct w:val="0"/>
      <w:autoSpaceDE w:val="0"/>
      <w:autoSpaceDN w:val="0"/>
      <w:adjustRightInd w:val="0"/>
      <w:spacing w:before="60" w:after="60"/>
      <w:textAlignment w:val="baseline"/>
    </w:pPr>
    <w:rPr>
      <w:noProof/>
      <w:lang w:val="es-ES" w:eastAsia="es-ES"/>
    </w:rPr>
  </w:style>
  <w:style w:type="table" w:styleId="Tablaconcuadrcula">
    <w:name w:val="Table Grid"/>
    <w:basedOn w:val="Tablanormal"/>
    <w:rsid w:val="00D142E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B71B5"/>
    <w:pPr>
      <w:ind w:left="720"/>
      <w:contextualSpacing/>
    </w:pPr>
  </w:style>
  <w:style w:type="paragraph" w:customStyle="1" w:styleId="Default">
    <w:name w:val="Default"/>
    <w:rsid w:val="007B71B5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  <w:lang w:eastAsia="es-ES"/>
    </w:rPr>
  </w:style>
  <w:style w:type="paragraph" w:customStyle="1" w:styleId="textbox">
    <w:name w:val="textbox"/>
    <w:basedOn w:val="Normal"/>
    <w:rsid w:val="00340587"/>
    <w:pPr>
      <w:spacing w:before="100" w:beforeAutospacing="1" w:after="100" w:afterAutospacing="1"/>
      <w:jc w:val="left"/>
    </w:pPr>
    <w:rPr>
      <w:rFonts w:ascii="Times New Roman" w:hAnsi="Times New Roman"/>
      <w:sz w:val="24"/>
      <w:lang w:eastAsia="es-EC"/>
    </w:rPr>
  </w:style>
  <w:style w:type="paragraph" w:styleId="Sinespaciado">
    <w:name w:val="No Spacing"/>
    <w:uiPriority w:val="1"/>
    <w:qFormat/>
    <w:rsid w:val="000F15A8"/>
    <w:pPr>
      <w:jc w:val="both"/>
    </w:pPr>
    <w:rPr>
      <w:rFonts w:ascii="Arial" w:hAnsi="Arial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Ind"/>
    <w:qFormat/>
    <w:pPr>
      <w:keepNext/>
      <w:numPr>
        <w:numId w:val="1"/>
      </w:numPr>
      <w:spacing w:before="800" w:after="10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"/>
    <w:qFormat/>
    <w:pPr>
      <w:keepNext/>
      <w:numPr>
        <w:ilvl w:val="1"/>
        <w:numId w:val="1"/>
      </w:numPr>
      <w:spacing w:before="600" w:after="10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Ind"/>
    <w:link w:val="Ttulo3Car"/>
    <w:qFormat/>
    <w:pPr>
      <w:keepNext/>
      <w:numPr>
        <w:ilvl w:val="2"/>
        <w:numId w:val="1"/>
      </w:numPr>
      <w:spacing w:before="500" w:after="100"/>
      <w:outlineLvl w:val="2"/>
    </w:pPr>
    <w:rPr>
      <w:rFonts w:cs="Arial"/>
      <w:b/>
      <w:bCs/>
      <w:sz w:val="24"/>
      <w:szCs w:val="26"/>
    </w:rPr>
  </w:style>
  <w:style w:type="paragraph" w:styleId="Ttulo4">
    <w:name w:val="heading 4"/>
    <w:basedOn w:val="Normal"/>
    <w:next w:val="NormalInd"/>
    <w:qFormat/>
    <w:pPr>
      <w:keepNext/>
      <w:numPr>
        <w:ilvl w:val="3"/>
        <w:numId w:val="1"/>
      </w:numPr>
      <w:tabs>
        <w:tab w:val="left" w:pos="709"/>
      </w:tabs>
      <w:spacing w:before="300" w:after="100"/>
      <w:outlineLvl w:val="3"/>
    </w:pPr>
    <w:rPr>
      <w:rFonts w:ascii="Arial Narrow" w:hAnsi="Arial Narrow"/>
      <w:b/>
      <w:bC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Piedepgina">
    <w:name w:val="foot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b/>
      <w:bCs/>
      <w:caps/>
    </w:rPr>
  </w:style>
  <w:style w:type="paragraph" w:styleId="Ttulo">
    <w:name w:val="Title"/>
    <w:basedOn w:val="Normal"/>
    <w:qFormat/>
    <w:pPr>
      <w:spacing w:before="400" w:after="100"/>
    </w:pPr>
    <w:rPr>
      <w:rFonts w:cs="Arial"/>
      <w:b/>
      <w:bCs/>
      <w:kern w:val="28"/>
      <w:sz w:val="32"/>
      <w:szCs w:val="32"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szCs w:val="21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Epgrafe">
    <w:name w:val="caption"/>
    <w:basedOn w:val="Normal"/>
    <w:next w:val="Normal"/>
    <w:qFormat/>
    <w:pPr>
      <w:spacing w:before="120" w:after="120"/>
      <w:ind w:left="851"/>
    </w:pPr>
    <w:rPr>
      <w:b/>
      <w:bCs/>
      <w:szCs w:val="20"/>
    </w:rPr>
  </w:style>
  <w:style w:type="paragraph" w:styleId="Textonotapie">
    <w:name w:val="footnote text"/>
    <w:basedOn w:val="Normal"/>
    <w:semiHidden/>
    <w:rPr>
      <w:sz w:val="16"/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Tabladeilustraciones">
    <w:name w:val="table of figures"/>
    <w:basedOn w:val="Normal"/>
    <w:next w:val="Normal"/>
    <w:semiHidden/>
    <w:pPr>
      <w:ind w:left="400" w:hanging="400"/>
    </w:pPr>
    <w:rPr>
      <w:smallCaps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Cs w:val="20"/>
    </w:rPr>
  </w:style>
  <w:style w:type="paragraph" w:styleId="Sangradetextonormal">
    <w:name w:val="Body Text Indent"/>
    <w:basedOn w:val="Normal"/>
    <w:pPr>
      <w:ind w:left="565"/>
    </w:pPr>
  </w:style>
  <w:style w:type="character" w:styleId="Nmerodepgina">
    <w:name w:val="page number"/>
    <w:rsid w:val="00FD03D2"/>
    <w:rPr>
      <w:rFonts w:ascii="Arial" w:hAnsi="Arial"/>
    </w:rPr>
  </w:style>
  <w:style w:type="paragraph" w:customStyle="1" w:styleId="NormalInd">
    <w:name w:val="Normal Ind"/>
    <w:basedOn w:val="Normal"/>
    <w:pPr>
      <w:ind w:left="851"/>
    </w:pPr>
  </w:style>
  <w:style w:type="table" w:customStyle="1" w:styleId="TableBasic1">
    <w:name w:val="Table Basic 1"/>
    <w:basedOn w:val="Tablanormal"/>
    <w:rsid w:val="00FD03D2"/>
    <w:rPr>
      <w:rFonts w:ascii="Arial" w:hAnsi="Arial"/>
      <w:sz w:val="18"/>
    </w:rPr>
    <w:tblPr>
      <w:tblInd w:w="0" w:type="dxa"/>
      <w:tblBorders>
        <w:bottom w:val="single" w:sz="12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18"/>
      </w:rPr>
      <w:tblPr/>
      <w:tcPr>
        <w:tcBorders>
          <w:top w:val="single" w:sz="12" w:space="0" w:color="333399"/>
          <w:left w:val="nil"/>
          <w:bottom w:val="single" w:sz="4" w:space="0" w:color="333399"/>
          <w:right w:val="nil"/>
          <w:insideH w:val="nil"/>
          <w:insideV w:val="nil"/>
        </w:tcBorders>
      </w:tcPr>
    </w:tblStylePr>
  </w:style>
  <w:style w:type="paragraph" w:styleId="Asuntodelcomentario">
    <w:name w:val="annotation subject"/>
    <w:basedOn w:val="Textocomentario"/>
    <w:next w:val="Textocomentario"/>
    <w:semiHidden/>
    <w:rsid w:val="00E862E9"/>
    <w:rPr>
      <w:b/>
      <w:bCs/>
    </w:rPr>
  </w:style>
  <w:style w:type="paragraph" w:styleId="Textodeglobo">
    <w:name w:val="Balloon Text"/>
    <w:basedOn w:val="Normal"/>
    <w:semiHidden/>
    <w:rsid w:val="00E862E9"/>
    <w:rPr>
      <w:rFonts w:ascii="Tahoma" w:hAnsi="Tahoma" w:cs="Tahoma"/>
      <w:sz w:val="16"/>
      <w:szCs w:val="16"/>
    </w:rPr>
  </w:style>
  <w:style w:type="table" w:customStyle="1" w:styleId="TableBluewColSeparator">
    <w:name w:val="Table Blue w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  <w:insideV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shd w:val="clear" w:color="auto" w:fill="666699"/>
      </w:tcPr>
    </w:tblStylePr>
  </w:style>
  <w:style w:type="paragraph" w:customStyle="1" w:styleId="Normalnolibefore">
    <w:name w:val="Normal/no li before"/>
    <w:basedOn w:val="Normal"/>
    <w:rsid w:val="0067198D"/>
    <w:pPr>
      <w:jc w:val="left"/>
    </w:pPr>
    <w:rPr>
      <w:sz w:val="18"/>
      <w:szCs w:val="20"/>
      <w:lang w:val="en-US"/>
    </w:rPr>
  </w:style>
  <w:style w:type="table" w:customStyle="1" w:styleId="TableBluewoColSeparator">
    <w:name w:val="Table Blue wo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tcBorders>
          <w:top w:val="single" w:sz="12" w:space="0" w:color="333399"/>
          <w:left w:val="single" w:sz="12" w:space="0" w:color="333399"/>
          <w:bottom w:val="single" w:sz="12" w:space="0" w:color="333399"/>
          <w:right w:val="single" w:sz="12" w:space="0" w:color="333399"/>
        </w:tcBorders>
        <w:shd w:val="clear" w:color="auto" w:fill="666699"/>
      </w:tcPr>
    </w:tblStylePr>
  </w:style>
  <w:style w:type="character" w:customStyle="1" w:styleId="Ttulo3Car">
    <w:name w:val="Título 3 Car"/>
    <w:link w:val="Ttulo3"/>
    <w:rsid w:val="007C3CB5"/>
    <w:rPr>
      <w:rFonts w:ascii="Arial" w:hAnsi="Arial" w:cs="Arial"/>
      <w:b/>
      <w:bCs/>
      <w:sz w:val="24"/>
      <w:szCs w:val="26"/>
      <w:lang w:eastAsia="en-US"/>
    </w:rPr>
  </w:style>
  <w:style w:type="paragraph" w:styleId="Textoindependiente">
    <w:name w:val="Body Text"/>
    <w:basedOn w:val="Normal"/>
    <w:rsid w:val="004D7EF9"/>
    <w:pPr>
      <w:spacing w:after="120"/>
    </w:pPr>
  </w:style>
  <w:style w:type="paragraph" w:customStyle="1" w:styleId="InfoBlue">
    <w:name w:val="InfoBlue"/>
    <w:basedOn w:val="Normal"/>
    <w:next w:val="Textoindependiente"/>
    <w:rsid w:val="00B30E20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szCs w:val="20"/>
      <w:lang w:val="es-CR"/>
    </w:rPr>
  </w:style>
  <w:style w:type="paragraph" w:customStyle="1" w:styleId="infoblue0">
    <w:name w:val="infoblue"/>
    <w:basedOn w:val="Normal"/>
    <w:rsid w:val="002F2112"/>
    <w:pPr>
      <w:spacing w:after="120" w:line="240" w:lineRule="atLeast"/>
      <w:ind w:left="720"/>
      <w:jc w:val="left"/>
    </w:pPr>
    <w:rPr>
      <w:rFonts w:ascii="Times New Roman" w:hAnsi="Times New Roman"/>
      <w:i/>
      <w:iCs/>
      <w:color w:val="0000FF"/>
      <w:szCs w:val="20"/>
      <w:lang w:val="es-ES" w:eastAsia="es-ES"/>
    </w:rPr>
  </w:style>
  <w:style w:type="paragraph" w:customStyle="1" w:styleId="Standard1">
    <w:name w:val="Standard1"/>
    <w:rsid w:val="0027039F"/>
    <w:pPr>
      <w:overflowPunct w:val="0"/>
      <w:autoSpaceDE w:val="0"/>
      <w:autoSpaceDN w:val="0"/>
      <w:adjustRightInd w:val="0"/>
      <w:spacing w:before="60" w:after="60"/>
      <w:textAlignment w:val="baseline"/>
    </w:pPr>
    <w:rPr>
      <w:noProof/>
      <w:lang w:val="es-ES" w:eastAsia="es-ES"/>
    </w:rPr>
  </w:style>
  <w:style w:type="table" w:styleId="Tablaconcuadrcula">
    <w:name w:val="Table Grid"/>
    <w:basedOn w:val="Tablanormal"/>
    <w:rsid w:val="00D142E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B71B5"/>
    <w:pPr>
      <w:ind w:left="720"/>
      <w:contextualSpacing/>
    </w:pPr>
  </w:style>
  <w:style w:type="paragraph" w:customStyle="1" w:styleId="Default">
    <w:name w:val="Default"/>
    <w:rsid w:val="007B71B5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  <w:lang w:eastAsia="es-ES"/>
    </w:rPr>
  </w:style>
  <w:style w:type="paragraph" w:customStyle="1" w:styleId="textbox">
    <w:name w:val="textbox"/>
    <w:basedOn w:val="Normal"/>
    <w:rsid w:val="00340587"/>
    <w:pPr>
      <w:spacing w:before="100" w:beforeAutospacing="1" w:after="100" w:afterAutospacing="1"/>
      <w:jc w:val="left"/>
    </w:pPr>
    <w:rPr>
      <w:rFonts w:ascii="Times New Roman" w:hAnsi="Times New Roman"/>
      <w:sz w:val="24"/>
      <w:lang w:eastAsia="es-EC"/>
    </w:rPr>
  </w:style>
  <w:style w:type="paragraph" w:styleId="Sinespaciado">
    <w:name w:val="No Spacing"/>
    <w:uiPriority w:val="1"/>
    <w:qFormat/>
    <w:rsid w:val="000F15A8"/>
    <w:pPr>
      <w:jc w:val="both"/>
    </w:pPr>
    <w:rPr>
      <w:rFonts w:ascii="Arial" w:hAnsi="Arial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76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ayteq\Archivos\Desarrollos\UTPL\Sistema%20de%20Gestion%20Acad&#233;mica\Docs\Proceso%20de%20Software\Plantillas\Analyst\DEV-VIS((nombre%20modulo)-v(numeroVersion)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792453-44AB-4C2B-8C2C-DD351B8BD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DEV-VIS((nombre modulo)-v(numeroVersion))</Template>
  <TotalTime>116</TotalTime>
  <Pages>5</Pages>
  <Words>440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SCV</vt:lpstr>
    </vt:vector>
  </TitlesOfParts>
  <Company>UTPL</Company>
  <LinksUpToDate>false</LinksUpToDate>
  <CharactersWithSpaces>2856</CharactersWithSpaces>
  <SharedDoc>false</SharedDoc>
  <HLinks>
    <vt:vector size="144" baseType="variant">
      <vt:variant>
        <vt:i4>1310779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_Toc141030870</vt:lpwstr>
      </vt:variant>
      <vt:variant>
        <vt:i4>1376315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_Toc141030869</vt:lpwstr>
      </vt:variant>
      <vt:variant>
        <vt:i4>1376315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_Toc141030868</vt:lpwstr>
      </vt:variant>
      <vt:variant>
        <vt:i4>1376315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_Toc141030867</vt:lpwstr>
      </vt:variant>
      <vt:variant>
        <vt:i4>1376315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_Toc141030866</vt:lpwstr>
      </vt:variant>
      <vt:variant>
        <vt:i4>1376315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_Toc141030865</vt:lpwstr>
      </vt:variant>
      <vt:variant>
        <vt:i4>1376315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_Toc141030864</vt:lpwstr>
      </vt:variant>
      <vt:variant>
        <vt:i4>1376315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_Toc141030863</vt:lpwstr>
      </vt:variant>
      <vt:variant>
        <vt:i4>1376315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_Toc141030862</vt:lpwstr>
      </vt:variant>
      <vt:variant>
        <vt:i4>1376315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_Toc141030861</vt:lpwstr>
      </vt:variant>
      <vt:variant>
        <vt:i4>1376315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_Toc141030860</vt:lpwstr>
      </vt:variant>
      <vt:variant>
        <vt:i4>1441851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_Toc141030859</vt:lpwstr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_Toc141030858</vt:lpwstr>
      </vt:variant>
      <vt:variant>
        <vt:i4>1441851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_Toc141030857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_Toc141030856</vt:lpwstr>
      </vt:variant>
      <vt:variant>
        <vt:i4>1441851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_Toc141030855</vt:lpwstr>
      </vt:variant>
      <vt:variant>
        <vt:i4>1441851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_Toc141030854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_Toc141030853</vt:lpwstr>
      </vt:variant>
      <vt:variant>
        <vt:i4>1441851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_Toc141030852</vt:lpwstr>
      </vt:variant>
      <vt:variant>
        <vt:i4>1441851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_Toc141030851</vt:lpwstr>
      </vt:variant>
      <vt:variant>
        <vt:i4>1441851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_Toc141030850</vt:lpwstr>
      </vt:variant>
      <vt:variant>
        <vt:i4>1507387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_Toc141030849</vt:lpwstr>
      </vt:variant>
      <vt:variant>
        <vt:i4>1507387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_Toc141030848</vt:lpwstr>
      </vt:variant>
      <vt:variant>
        <vt:i4>1507387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_Toc141030847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SCV</dc:title>
  <dc:subject>Módulo Área de Educación Continua</dc:subject>
  <dc:creator>Santiago Castillo</dc:creator>
  <cp:keywords>DIAG-C-U</cp:keywords>
  <cp:lastModifiedBy>user</cp:lastModifiedBy>
  <cp:revision>13</cp:revision>
  <cp:lastPrinted>2006-10-15T17:13:00Z</cp:lastPrinted>
  <dcterms:created xsi:type="dcterms:W3CDTF">2019-07-02T20:50:00Z</dcterms:created>
  <dcterms:modified xsi:type="dcterms:W3CDTF">2019-09-30T20:15:00Z</dcterms:modified>
  <cp:category>Desarrollo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1.0.1</vt:lpwstr>
  </property>
</Properties>
</file>