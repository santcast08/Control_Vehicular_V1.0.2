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4E2D0B56" w:rsidR="00646574" w:rsidRDefault="00DF035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Imprimir</w:t>
      </w:r>
      <w:r w:rsidR="00E601FA">
        <w:rPr>
          <w:rFonts w:ascii="Bookman Old Style" w:hAnsi="Bookman Old Style"/>
          <w:b/>
          <w:sz w:val="32"/>
          <w:szCs w:val="32"/>
        </w:rPr>
        <w:t xml:space="preserve"> hoja </w:t>
      </w:r>
      <w:r>
        <w:rPr>
          <w:rFonts w:ascii="Bookman Old Style" w:hAnsi="Bookman Old Style"/>
          <w:b/>
          <w:sz w:val="32"/>
          <w:szCs w:val="32"/>
        </w:rPr>
        <w:t>de</w:t>
      </w:r>
      <w:r w:rsidR="00BC2407">
        <w:rPr>
          <w:rFonts w:ascii="Bookman Old Style" w:hAnsi="Bookman Old Style"/>
          <w:b/>
          <w:sz w:val="32"/>
          <w:szCs w:val="32"/>
        </w:rPr>
        <w:t>l</w:t>
      </w:r>
      <w:r>
        <w:rPr>
          <w:rFonts w:ascii="Bookman Old Style" w:hAnsi="Bookman Old Style"/>
          <w:b/>
          <w:sz w:val="32"/>
          <w:szCs w:val="32"/>
        </w:rPr>
        <w:t xml:space="preserve"> </w:t>
      </w:r>
      <w:r w:rsidR="00BC2407">
        <w:rPr>
          <w:rFonts w:ascii="Bookman Old Style" w:hAnsi="Bookman Old Style"/>
          <w:b/>
          <w:sz w:val="32"/>
          <w:szCs w:val="32"/>
        </w:rPr>
        <w:t>mantenimiento vehicular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563EA9AC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7A6714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74EAC01B" w:rsidR="00C57182" w:rsidRPr="000449A8" w:rsidRDefault="00DF0353" w:rsidP="00BC240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Imprimir hoja </w:t>
            </w:r>
            <w:r w:rsidR="00BC2407">
              <w:rPr>
                <w:rFonts w:ascii="Bookman Old Style" w:hAnsi="Bookman Old Style"/>
                <w:sz w:val="22"/>
                <w:szCs w:val="22"/>
              </w:rPr>
              <w:t>mantenimiento vehicular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1C131FDE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7A6714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1D2ACAF7" w:rsidR="00C57182" w:rsidRPr="000449A8" w:rsidRDefault="00C57182" w:rsidP="00BC2407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</w:t>
            </w:r>
            <w:r w:rsidR="00BC2407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5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DF03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imprimir</w:t>
            </w:r>
            <w:r w:rsidR="00BC2407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mantenimiento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4C452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3D775A33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7A6714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04ECA32B" w:rsidR="00547C55" w:rsidRPr="000449A8" w:rsidRDefault="00547C55" w:rsidP="004364D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4364D6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7A6714" w:rsidRPr="000449A8" w14:paraId="50D4D746" w14:textId="77777777">
        <w:tc>
          <w:tcPr>
            <w:tcW w:w="1087" w:type="dxa"/>
          </w:tcPr>
          <w:p w14:paraId="3B69609C" w14:textId="05149961" w:rsidR="007A6714" w:rsidRDefault="007A671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54AC0288" w14:textId="3CAE3D2B" w:rsidR="007A6714" w:rsidRPr="000449A8" w:rsidRDefault="007A6714" w:rsidP="007A6714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65EA0EA5" w14:textId="5A4991CE" w:rsidR="007A6714" w:rsidRDefault="007A671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5F40B7B7" w14:textId="6A5EC641" w:rsidR="007A6714" w:rsidRDefault="007A671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7987E8DB" w:rsidR="009A2ADB" w:rsidRPr="00646574" w:rsidRDefault="00DF0353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Imprimir </w:t>
      </w:r>
      <w:r w:rsidR="009A2ADB" w:rsidRPr="009A2ADB">
        <w:rPr>
          <w:rFonts w:cs="Arial"/>
          <w:bCs/>
          <w:sz w:val="28"/>
          <w:szCs w:val="36"/>
          <w:lang w:eastAsia="es-EC"/>
        </w:rPr>
        <w:t xml:space="preserve">hoja </w:t>
      </w:r>
      <w:r w:rsidR="00BC2407">
        <w:rPr>
          <w:rFonts w:cs="Arial"/>
          <w:bCs/>
          <w:sz w:val="28"/>
          <w:szCs w:val="36"/>
          <w:lang w:eastAsia="es-EC"/>
        </w:rPr>
        <w:t>del mantenimiento vehicular</w:t>
      </w:r>
      <w:r w:rsidR="009A2ADB" w:rsidRPr="009A2ADB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143EF2F1" w:rsidR="006465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</w:t>
            </w:r>
            <w:r w:rsidR="00825FA3">
              <w:rPr>
                <w:sz w:val="22"/>
                <w:szCs w:val="22"/>
                <w:lang w:eastAsia="es-EC"/>
              </w:rPr>
              <w:t>1</w:t>
            </w:r>
            <w:r w:rsidR="004C4523">
              <w:rPr>
                <w:sz w:val="22"/>
                <w:szCs w:val="22"/>
                <w:lang w:eastAsia="es-EC"/>
              </w:rPr>
              <w:t>4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2328C2E3" w:rsidR="00646574" w:rsidRPr="00805625" w:rsidRDefault="00DF0353" w:rsidP="00BC240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Imprimir</w:t>
            </w:r>
            <w:r w:rsidR="009A2ADB">
              <w:rPr>
                <w:sz w:val="22"/>
                <w:szCs w:val="22"/>
                <w:lang w:eastAsia="es-EC"/>
              </w:rPr>
              <w:t xml:space="preserve"> hoja de</w:t>
            </w:r>
            <w:r w:rsidR="00BC2407">
              <w:rPr>
                <w:sz w:val="22"/>
                <w:szCs w:val="22"/>
                <w:lang w:eastAsia="es-EC"/>
              </w:rPr>
              <w:t>l</w:t>
            </w:r>
            <w:r w:rsidR="009A2ADB">
              <w:rPr>
                <w:sz w:val="22"/>
                <w:szCs w:val="22"/>
                <w:lang w:eastAsia="es-EC"/>
              </w:rPr>
              <w:t xml:space="preserve"> </w:t>
            </w:r>
            <w:r w:rsidR="00BC2407">
              <w:rPr>
                <w:sz w:val="22"/>
                <w:szCs w:val="22"/>
                <w:lang w:eastAsia="es-EC"/>
              </w:rPr>
              <w:t>mantenimiento vehicular</w:t>
            </w:r>
            <w:r w:rsidR="009A2ADB"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424906D7" w:rsidR="00646574" w:rsidRPr="00805625" w:rsidRDefault="00604729" w:rsidP="007A671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Permite 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imprimir</w:t>
            </w:r>
            <w:r w:rsidRPr="00604729">
              <w:rPr>
                <w:sz w:val="22"/>
                <w:szCs w:val="22"/>
                <w:lang w:eastAsia="es-EC"/>
              </w:rPr>
              <w:t xml:space="preserve"> la </w:t>
            </w:r>
            <w:r w:rsidR="00BC2407">
              <w:rPr>
                <w:sz w:val="22"/>
                <w:szCs w:val="22"/>
                <w:lang w:eastAsia="es-EC"/>
              </w:rPr>
              <w:t xml:space="preserve">hoja </w:t>
            </w:r>
            <w:r w:rsidR="007A6714">
              <w:rPr>
                <w:sz w:val="22"/>
                <w:szCs w:val="22"/>
                <w:lang w:eastAsia="es-EC"/>
              </w:rPr>
              <w:t xml:space="preserve">relacionado al </w:t>
            </w:r>
            <w:r w:rsidR="00BC2407">
              <w:rPr>
                <w:sz w:val="22"/>
                <w:szCs w:val="22"/>
                <w:lang w:eastAsia="es-EC"/>
              </w:rPr>
              <w:t>mantenimiento vehicular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06983622" w14:textId="6C1A3C34" w:rsidR="007A6714" w:rsidRDefault="007A6714" w:rsidP="00BC2407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7A6714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42E6D9D7" w14:textId="458480C4" w:rsidR="00BC2407" w:rsidRDefault="007A6714" w:rsidP="00BC2407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493375"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BC2407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del mantenimiento preventivo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  <w:p w14:paraId="44E3068B" w14:textId="074CAC02" w:rsidR="00646574" w:rsidRPr="00805625" w:rsidRDefault="007A6714" w:rsidP="00BC240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BC2407">
              <w:rPr>
                <w:rFonts w:cs="Arial"/>
                <w:bCs/>
                <w:sz w:val="22"/>
                <w:szCs w:val="22"/>
                <w:lang w:eastAsia="es-EC"/>
              </w:rPr>
              <w:t>Recuperar información del mantenimiento correctivo.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34A1D4D0" w14:textId="09D1ABB5" w:rsidR="00646574" w:rsidRPr="0096516E" w:rsidRDefault="0096516E" w:rsidP="00BC2407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666B7"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2666B7" w:rsidRPr="002666B7">
              <w:rPr>
                <w:rFonts w:cs="Arial"/>
                <w:bCs/>
                <w:sz w:val="22"/>
                <w:szCs w:val="22"/>
                <w:lang w:eastAsia="es-EC"/>
              </w:rPr>
              <w:t xml:space="preserve">Impresión hoja </w:t>
            </w:r>
            <w:r w:rsidR="00BC2407">
              <w:rPr>
                <w:rFonts w:cs="Arial"/>
                <w:bCs/>
                <w:sz w:val="22"/>
                <w:szCs w:val="22"/>
                <w:lang w:eastAsia="es-EC"/>
              </w:rPr>
              <w:t>del mantenimiento vehicular.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27CC8DE5" w14:textId="77777777" w:rsidR="00DD37D8" w:rsidRDefault="00DD37D8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D6C4442" w14:textId="77777777" w:rsidR="004364D6" w:rsidRDefault="004364D6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0246274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EE1F66D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DB777DB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027DF89C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5B7294D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4EB84465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0E24A3DF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EAF58EF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7F3A823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985FBFC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420F85F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FE517BA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2CBEB6D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413788F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0A04D620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6974ABC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51B0895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9250064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B8CC203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1FBC415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29E2F0C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97FBBE6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458268B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4CB80FB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E1FF8E6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4B9C4F9E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46A745DA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A2F93CA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E456CD3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86C9639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8CBCBB2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D522DF9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4BAA024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69E7A7E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8CDFF73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1CDCA26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ED0F8CE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05DD2738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0363197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0A1921B6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012EEAE9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FF68B10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041DB47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985F866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3975771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0026396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6B37405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4D76A754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1E5F158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D689635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30EDBE6" w14:textId="77777777" w:rsidR="00DB408E" w:rsidRDefault="00DB408E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4DE43BF" w14:textId="77777777" w:rsidR="00DB408E" w:rsidRDefault="00DB408E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DD9BC4B" w14:textId="77777777" w:rsidR="00DB408E" w:rsidRDefault="00DB408E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05755E9" w14:textId="77777777" w:rsidR="007A6714" w:rsidRDefault="007A6714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C0BC5A1" w14:textId="76666623" w:rsidR="004364D6" w:rsidRDefault="004364D6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2. </w:t>
            </w:r>
            <w:r w:rsidR="004B2D84">
              <w:rPr>
                <w:sz w:val="22"/>
                <w:szCs w:val="22"/>
                <w:lang w:eastAsia="es-EC"/>
              </w:rPr>
              <w:t>Seleccionar</w:t>
            </w:r>
            <w:r>
              <w:rPr>
                <w:sz w:val="22"/>
                <w:szCs w:val="22"/>
                <w:lang w:eastAsia="es-EC"/>
              </w:rPr>
              <w:t xml:space="preserve"> impresión </w:t>
            </w:r>
          </w:p>
          <w:p w14:paraId="4AA99A3D" w14:textId="77777777" w:rsidR="004364D6" w:rsidRDefault="004364D6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78EED73" w14:textId="77777777" w:rsidR="004364D6" w:rsidRDefault="004364D6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71384611" w14:textId="77777777" w:rsidR="004364D6" w:rsidRDefault="004364D6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6E4EC98" w14:textId="77777777" w:rsidR="004364D6" w:rsidRDefault="004364D6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7F48000" w14:textId="3799F158" w:rsidR="004364D6" w:rsidRPr="00805625" w:rsidRDefault="004364D6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C1EE0B4" w14:textId="7C186139" w:rsidR="003300FD" w:rsidRDefault="002823A1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4364D6">
              <w:rPr>
                <w:rFonts w:cs="Arial"/>
                <w:sz w:val="22"/>
                <w:szCs w:val="22"/>
                <w:lang w:eastAsia="es-EC"/>
              </w:rPr>
              <w:t>Despliega información del mantenimiento vehicular.</w:t>
            </w:r>
          </w:p>
          <w:p w14:paraId="24942ADD" w14:textId="77777777" w:rsidR="004364D6" w:rsidRDefault="004364D6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65BC3F0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 conductor.</w:t>
            </w:r>
          </w:p>
          <w:p w14:paraId="29788BEE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109CF6B7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70B1885E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65C97FB3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7E34D21C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4B6D8571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43A510E6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2E862105" w14:textId="77777777" w:rsidR="007A6714" w:rsidRDefault="007A6714" w:rsidP="007A6714">
            <w:pPr>
              <w:pStyle w:val="NormalInd"/>
              <w:ind w:left="0"/>
              <w:rPr>
                <w:lang w:eastAsia="es-EC"/>
              </w:rPr>
            </w:pPr>
          </w:p>
          <w:p w14:paraId="6AAD9202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vehíc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lo.</w:t>
            </w:r>
          </w:p>
          <w:p w14:paraId="1FC744B9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3AA4398F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4941004F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5DB5BCFA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201F9A57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7770B513" w14:textId="77777777" w:rsidR="007A6714" w:rsidRPr="00064B31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39DF7FF5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4E3C9C9D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</w:t>
            </w:r>
            <w:r w:rsidRPr="00BB5F83">
              <w:rPr>
                <w:sz w:val="22"/>
                <w:szCs w:val="22"/>
                <w:lang w:eastAsia="es-EC"/>
              </w:rPr>
              <w:t>e</w:t>
            </w:r>
            <w:r w:rsidRPr="00BB5F83">
              <w:rPr>
                <w:sz w:val="22"/>
                <w:szCs w:val="22"/>
                <w:lang w:eastAsia="es-EC"/>
              </w:rPr>
              <w:t>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06511F3C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7127FF5C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267C5FF7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Valor del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0C7A3DA8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1BC1BC1F" w14:textId="755AE2AD" w:rsidR="00DB408E" w:rsidRDefault="00DB408E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Disponibilidad</w:t>
            </w:r>
            <w:bookmarkStart w:id="2" w:name="_GoBack"/>
            <w:bookmarkEnd w:id="2"/>
            <w:r>
              <w:rPr>
                <w:sz w:val="22"/>
                <w:szCs w:val="22"/>
                <w:lang w:eastAsia="es-EC"/>
              </w:rPr>
              <w:t>.</w:t>
            </w:r>
          </w:p>
          <w:p w14:paraId="489C0EFA" w14:textId="77777777" w:rsidR="007A6714" w:rsidRDefault="007A6714" w:rsidP="007A6714">
            <w:pPr>
              <w:pStyle w:val="NormalInd"/>
              <w:ind w:left="720"/>
              <w:rPr>
                <w:rFonts w:cs="Arial"/>
                <w:sz w:val="22"/>
                <w:szCs w:val="22"/>
                <w:lang w:eastAsia="es-EC"/>
              </w:rPr>
            </w:pPr>
          </w:p>
          <w:p w14:paraId="25F76876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preventivo.</w:t>
            </w:r>
          </w:p>
          <w:p w14:paraId="1F6F2FF7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>Aceite del motor.</w:t>
            </w:r>
          </w:p>
          <w:p w14:paraId="078FD9F2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frenos.</w:t>
            </w:r>
          </w:p>
          <w:p w14:paraId="34A8C9C5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del refrig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rante.</w:t>
            </w:r>
          </w:p>
          <w:p w14:paraId="4A514E87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la dire</w:t>
            </w:r>
            <w:r>
              <w:rPr>
                <w:sz w:val="22"/>
                <w:szCs w:val="22"/>
                <w:lang w:eastAsia="es-EC"/>
              </w:rPr>
              <w:t>c</w:t>
            </w:r>
            <w:r>
              <w:rPr>
                <w:sz w:val="22"/>
                <w:szCs w:val="22"/>
                <w:lang w:eastAsia="es-EC"/>
              </w:rPr>
              <w:t>ción hidráulica.</w:t>
            </w:r>
          </w:p>
          <w:p w14:paraId="2C3E6138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</w:t>
            </w:r>
            <w:r w:rsidRPr="0039006E">
              <w:rPr>
                <w:sz w:val="22"/>
                <w:szCs w:val="22"/>
                <w:lang w:eastAsia="es-EC"/>
              </w:rPr>
              <w:t>ceite de la caja de cambios.</w:t>
            </w:r>
          </w:p>
          <w:p w14:paraId="0CD6D4A6" w14:textId="6A06E078" w:rsidR="00DB408E" w:rsidRDefault="00DB408E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68292F37" w14:textId="77777777" w:rsidR="007A6714" w:rsidRDefault="007A6714" w:rsidP="007A6714">
            <w:pPr>
              <w:pStyle w:val="NormalInd"/>
              <w:ind w:left="601"/>
              <w:rPr>
                <w:sz w:val="22"/>
                <w:szCs w:val="22"/>
                <w:lang w:eastAsia="es-EC"/>
              </w:rPr>
            </w:pPr>
          </w:p>
          <w:p w14:paraId="592B4EBB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correctivo.</w:t>
            </w:r>
          </w:p>
          <w:p w14:paraId="6D782ECD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Llanta.</w:t>
            </w:r>
          </w:p>
          <w:p w14:paraId="36A86AA1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Batería.</w:t>
            </w:r>
          </w:p>
          <w:p w14:paraId="760F7B93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Disco de frenos.</w:t>
            </w:r>
          </w:p>
          <w:p w14:paraId="4B04B57B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Tambor.</w:t>
            </w:r>
          </w:p>
          <w:p w14:paraId="0EB30BEC" w14:textId="77777777" w:rsidR="007A6714" w:rsidRDefault="007A6714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Banda de distrib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ción.</w:t>
            </w:r>
          </w:p>
          <w:p w14:paraId="25197525" w14:textId="609E46CC" w:rsidR="00DB408E" w:rsidRDefault="00DB408E" w:rsidP="007A6714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0F054F03" w14:textId="77777777" w:rsidR="007A6714" w:rsidRPr="0039006E" w:rsidRDefault="007A6714" w:rsidP="007A6714">
            <w:pPr>
              <w:pStyle w:val="NormalInd"/>
              <w:ind w:left="601"/>
              <w:rPr>
                <w:sz w:val="22"/>
                <w:szCs w:val="22"/>
                <w:lang w:eastAsia="es-EC"/>
              </w:rPr>
            </w:pPr>
          </w:p>
          <w:p w14:paraId="6C9C502C" w14:textId="77777777" w:rsidR="00BC2407" w:rsidRDefault="00BC240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274FA833" w:rsidR="009B1AE2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10361C">
              <w:rPr>
                <w:rFonts w:cs="Arial"/>
                <w:sz w:val="22"/>
                <w:szCs w:val="22"/>
                <w:lang w:eastAsia="es-EC"/>
              </w:rPr>
              <w:t>Despliega</w:t>
            </w:r>
            <w:r w:rsidR="004364D6">
              <w:rPr>
                <w:rFonts w:cs="Arial"/>
                <w:sz w:val="22"/>
                <w:szCs w:val="22"/>
                <w:lang w:eastAsia="es-EC"/>
              </w:rPr>
              <w:t xml:space="preserve"> impresión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AE1941">
              <w:rPr>
                <w:rFonts w:cs="Arial"/>
                <w:sz w:val="22"/>
                <w:szCs w:val="22"/>
                <w:lang w:eastAsia="es-EC"/>
              </w:rPr>
              <w:t>(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FA1)</w:t>
            </w:r>
          </w:p>
          <w:p w14:paraId="01547F1D" w14:textId="77777777" w:rsidR="002666B7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DF8F3E6" w14:textId="4B600F56" w:rsidR="00D1604A" w:rsidRDefault="004364D6" w:rsidP="00DB5F19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4ABF5626" w:rsidR="00DB5F19" w:rsidRPr="00805625" w:rsidRDefault="00DB5F19" w:rsidP="00DB5F19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2A0719DD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143EBD25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FA1: Error al no </w:t>
            </w:r>
            <w:r w:rsidR="002666B7"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imprimir </w:t>
            </w:r>
            <w:r w:rsidR="006720C1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</w:p>
          <w:p w14:paraId="0B52DD1C" w14:textId="12F4EB3F" w:rsidR="00DE0A74" w:rsidRDefault="00386F4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puede imprimir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 xml:space="preserve">, muestra un mensaje </w:t>
            </w:r>
            <w:r>
              <w:rPr>
                <w:rFonts w:cs="Arial"/>
                <w:sz w:val="22"/>
                <w:szCs w:val="22"/>
                <w:lang w:eastAsia="es-EC"/>
              </w:rPr>
              <w:t>que no se pudo imprimir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6FFA85C3" w:rsidR="00DE0A74" w:rsidRPr="00805625" w:rsidRDefault="002666B7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1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286CBBA1" w:rsidR="00DE0A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</w:t>
            </w:r>
            <w:r w:rsidR="00AD7E79">
              <w:rPr>
                <w:sz w:val="22"/>
                <w:szCs w:val="22"/>
                <w:lang w:eastAsia="es-EC"/>
              </w:rPr>
              <w:t>1</w:t>
            </w:r>
            <w:r w:rsidR="004C4523">
              <w:rPr>
                <w:sz w:val="22"/>
                <w:szCs w:val="22"/>
                <w:lang w:eastAsia="es-EC"/>
              </w:rPr>
              <w:t>4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0BE9C9D7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4C4523">
              <w:rPr>
                <w:rFonts w:cs="Arial"/>
                <w:sz w:val="22"/>
                <w:szCs w:val="22"/>
                <w:lang w:eastAsia="es-EC"/>
              </w:rPr>
              <w:t>para el proceso de impr</w:t>
            </w:r>
            <w:r w:rsidR="004C4523">
              <w:rPr>
                <w:rFonts w:cs="Arial"/>
                <w:sz w:val="22"/>
                <w:szCs w:val="22"/>
                <w:lang w:eastAsia="es-EC"/>
              </w:rPr>
              <w:t>e</w:t>
            </w:r>
            <w:r w:rsidR="004C4523">
              <w:rPr>
                <w:rFonts w:cs="Arial"/>
                <w:sz w:val="22"/>
                <w:szCs w:val="22"/>
                <w:lang w:eastAsia="es-EC"/>
              </w:rPr>
              <w:t>sión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7B572" w14:textId="77777777" w:rsidR="00CA7F1A" w:rsidRDefault="00CA7F1A" w:rsidP="0078035B">
      <w:pPr>
        <w:pStyle w:val="NormalInd"/>
      </w:pPr>
      <w:r>
        <w:separator/>
      </w:r>
    </w:p>
  </w:endnote>
  <w:endnote w:type="continuationSeparator" w:id="0">
    <w:p w14:paraId="637C57DB" w14:textId="77777777" w:rsidR="00CA7F1A" w:rsidRDefault="00CA7F1A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DB408E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DB408E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DB408E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4EEB9" w14:textId="77777777" w:rsidR="00CA7F1A" w:rsidRDefault="00CA7F1A" w:rsidP="0078035B">
      <w:pPr>
        <w:pStyle w:val="NormalInd"/>
      </w:pPr>
      <w:r>
        <w:separator/>
      </w:r>
    </w:p>
  </w:footnote>
  <w:footnote w:type="continuationSeparator" w:id="0">
    <w:p w14:paraId="6CBEEF72" w14:textId="77777777" w:rsidR="00CA7F1A" w:rsidRDefault="00CA7F1A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5155C313" w:rsidR="00E701BE" w:rsidRDefault="009B6F35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</w:t>
    </w:r>
    <w:r w:rsidR="007A6714">
      <w:rPr>
        <w:rFonts w:ascii="Bookman Old Style" w:hAnsi="Bookman Old Style"/>
      </w:rPr>
      <w:t>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361C"/>
    <w:rsid w:val="00107373"/>
    <w:rsid w:val="00110255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666B7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3A1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1CF2"/>
    <w:rsid w:val="002F2112"/>
    <w:rsid w:val="002F4EAD"/>
    <w:rsid w:val="002F6862"/>
    <w:rsid w:val="002F7A2D"/>
    <w:rsid w:val="00301BAE"/>
    <w:rsid w:val="003060A2"/>
    <w:rsid w:val="0030683F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4D3A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86F47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A4B06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364D6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2D84"/>
    <w:rsid w:val="004B3429"/>
    <w:rsid w:val="004B4EDB"/>
    <w:rsid w:val="004B6DDD"/>
    <w:rsid w:val="004B7489"/>
    <w:rsid w:val="004B7E2E"/>
    <w:rsid w:val="004C4523"/>
    <w:rsid w:val="004C4E91"/>
    <w:rsid w:val="004C666E"/>
    <w:rsid w:val="004C79AD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684C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3C6A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03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20C1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1B5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029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A6714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25FA3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516E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6F35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07BA4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3615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D7E79"/>
    <w:rsid w:val="00AE0EB8"/>
    <w:rsid w:val="00AE1941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58A6"/>
    <w:rsid w:val="00B66596"/>
    <w:rsid w:val="00B67B9F"/>
    <w:rsid w:val="00B7041B"/>
    <w:rsid w:val="00B7200A"/>
    <w:rsid w:val="00B72B3C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4CAB"/>
    <w:rsid w:val="00BA557B"/>
    <w:rsid w:val="00BA6283"/>
    <w:rsid w:val="00BA6AA0"/>
    <w:rsid w:val="00BA6CC3"/>
    <w:rsid w:val="00BB6476"/>
    <w:rsid w:val="00BB6E36"/>
    <w:rsid w:val="00BC06FE"/>
    <w:rsid w:val="00BC2333"/>
    <w:rsid w:val="00BC2407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8266E"/>
    <w:rsid w:val="00C910B3"/>
    <w:rsid w:val="00C91D9E"/>
    <w:rsid w:val="00C939E4"/>
    <w:rsid w:val="00C93D26"/>
    <w:rsid w:val="00C96198"/>
    <w:rsid w:val="00CA2DC7"/>
    <w:rsid w:val="00CA5E1F"/>
    <w:rsid w:val="00CA7F1A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CF6935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75A90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08E"/>
    <w:rsid w:val="00DB4D5D"/>
    <w:rsid w:val="00DB5F19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2ABC"/>
    <w:rsid w:val="00DE32C3"/>
    <w:rsid w:val="00DF035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D7CF8-E1B3-4F50-B415-C76EB711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20</TotalTime>
  <Pages>5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3262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14</cp:revision>
  <cp:lastPrinted>2006-10-15T17:13:00Z</cp:lastPrinted>
  <dcterms:created xsi:type="dcterms:W3CDTF">2019-07-08T20:49:00Z</dcterms:created>
  <dcterms:modified xsi:type="dcterms:W3CDTF">2020-01-08T15:41:00Z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