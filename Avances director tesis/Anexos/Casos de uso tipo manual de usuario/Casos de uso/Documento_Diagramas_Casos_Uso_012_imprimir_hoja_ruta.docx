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7F954756" w:rsidR="00646574" w:rsidRDefault="00DF035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Imprimir</w:t>
      </w:r>
      <w:r w:rsidR="00E601FA">
        <w:rPr>
          <w:rFonts w:ascii="Bookman Old Style" w:hAnsi="Bookman Old Style"/>
          <w:b/>
          <w:sz w:val="32"/>
          <w:szCs w:val="32"/>
        </w:rPr>
        <w:t xml:space="preserve"> hoja </w:t>
      </w:r>
      <w:r>
        <w:rPr>
          <w:rFonts w:ascii="Bookman Old Style" w:hAnsi="Bookman Old Style"/>
          <w:b/>
          <w:sz w:val="32"/>
          <w:szCs w:val="32"/>
        </w:rPr>
        <w:t xml:space="preserve">de ruta </w:t>
      </w:r>
      <w:r w:rsidR="00E601FA">
        <w:rPr>
          <w:rFonts w:ascii="Bookman Old Style" w:hAnsi="Bookman Old Style"/>
          <w:b/>
          <w:sz w:val="32"/>
          <w:szCs w:val="32"/>
        </w:rPr>
        <w:t>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05F53BE" w:rsidR="00C57182" w:rsidRPr="000449A8" w:rsidRDefault="00DF0353" w:rsidP="00DE2AB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Imprimir hoja de ruta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008EC0CE" w:rsidR="00C57182" w:rsidRPr="000449A8" w:rsidRDefault="00C57182" w:rsidP="00DF0353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</w:t>
            </w:r>
            <w:r w:rsidR="00DF03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2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F03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imprimir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4AFE0E07" w:rsidR="00547C55" w:rsidRPr="000449A8" w:rsidRDefault="00547C55" w:rsidP="00B1046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B10460">
              <w:rPr>
                <w:rFonts w:ascii="Bookman Old Style" w:hAnsi="Bookman Old Style"/>
                <w:sz w:val="22"/>
                <w:szCs w:val="22"/>
              </w:rPr>
              <w:t>8</w:t>
            </w:r>
            <w:bookmarkStart w:id="1" w:name="_GoBack"/>
            <w:bookmarkEnd w:id="1"/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00B82073" w:rsidR="009A2ADB" w:rsidRPr="00646574" w:rsidRDefault="00DF035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Imprimir </w:t>
      </w:r>
      <w:r w:rsidR="009A2ADB" w:rsidRPr="009A2ADB">
        <w:rPr>
          <w:rFonts w:cs="Arial"/>
          <w:bCs/>
          <w:sz w:val="28"/>
          <w:szCs w:val="36"/>
          <w:lang w:eastAsia="es-EC"/>
        </w:rPr>
        <w:t>hoja de ruta y control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2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2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45E3CAD2" w:rsidR="006465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825FA3">
              <w:rPr>
                <w:sz w:val="22"/>
                <w:szCs w:val="22"/>
                <w:lang w:eastAsia="es-EC"/>
              </w:rPr>
              <w:t>1</w:t>
            </w:r>
            <w:r w:rsidR="00DF0353">
              <w:rPr>
                <w:sz w:val="22"/>
                <w:szCs w:val="22"/>
                <w:lang w:eastAsia="es-EC"/>
              </w:rPr>
              <w:t>2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7B5FD18F" w:rsidR="00646574" w:rsidRPr="00805625" w:rsidRDefault="00DF0353" w:rsidP="00825FA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Imprimir</w:t>
            </w:r>
            <w:r w:rsidR="009A2ADB">
              <w:rPr>
                <w:sz w:val="22"/>
                <w:szCs w:val="22"/>
                <w:lang w:eastAsia="es-EC"/>
              </w:rPr>
              <w:t xml:space="preserve">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5B1CF1A3" w:rsidR="00646574" w:rsidRPr="00805625" w:rsidRDefault="00604729" w:rsidP="00DF035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Permite 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imprimir</w:t>
            </w:r>
            <w:r w:rsidRPr="00604729">
              <w:rPr>
                <w:sz w:val="22"/>
                <w:szCs w:val="22"/>
                <w:lang w:eastAsia="es-EC"/>
              </w:rPr>
              <w:t xml:space="preserve">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76AE6D24" w:rsidR="00646574" w:rsidRPr="00805625" w:rsidRDefault="00493375" w:rsidP="00DF035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825FA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 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hoja de ruta y control de kil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o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metraje y combustible.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01EEC9FD" w14:textId="77777777" w:rsidR="002666B7" w:rsidRPr="002666B7" w:rsidRDefault="0096516E" w:rsidP="002666B7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2666B7"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>Impresión hoja de ruta y control de combustible y kil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>o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>metraje.</w:t>
            </w:r>
          </w:p>
          <w:p w14:paraId="34A1D4D0" w14:textId="6FFAC1EE" w:rsidR="00646574" w:rsidRPr="0096516E" w:rsidRDefault="00646574" w:rsidP="0096516E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90073B2" w14:textId="63A9D659" w:rsidR="00D1604A" w:rsidRDefault="00D1604A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imprimir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  <w:r w:rsidR="0096516E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>movilización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63DBF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FA4C1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C28A287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0D5572D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37E24CD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19D1C6E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E3E0885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5C28D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411013D3" w:rsidR="00DD37D8" w:rsidRPr="00805625" w:rsidRDefault="00E4330E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salir</w:t>
            </w:r>
            <w:r>
              <w:rPr>
                <w:rFonts w:cs="Arial"/>
                <w:sz w:val="22"/>
                <w:szCs w:val="22"/>
                <w:lang w:eastAsia="es-EC"/>
              </w:rPr>
              <w:t>”.</w:t>
            </w:r>
          </w:p>
        </w:tc>
        <w:tc>
          <w:tcPr>
            <w:tcW w:w="3084" w:type="dxa"/>
          </w:tcPr>
          <w:p w14:paraId="3C1EE0B4" w14:textId="50BD921A" w:rsidR="003300FD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imprime el formulario que contiene la siguiente i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1EBD5230" w14:textId="77777777" w:rsidR="00CF6935" w:rsidRDefault="00CF693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1839007" w14:textId="3622B06E" w:rsidR="00CF6935" w:rsidRDefault="002666B7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Funcionario.</w:t>
            </w:r>
          </w:p>
          <w:p w14:paraId="6BD748F2" w14:textId="77777777" w:rsidR="002666B7" w:rsidRDefault="002666B7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Conductor.</w:t>
            </w:r>
          </w:p>
          <w:p w14:paraId="1CE3133E" w14:textId="77777777" w:rsidR="002666B7" w:rsidRDefault="002666B7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Hoja de ruta.</w:t>
            </w:r>
          </w:p>
          <w:p w14:paraId="36AD1B8F" w14:textId="084BADBF" w:rsidR="002666B7" w:rsidRDefault="002666B7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Control de co</w:t>
            </w:r>
            <w:r>
              <w:rPr>
                <w:sz w:val="22"/>
                <w:szCs w:val="22"/>
                <w:lang w:eastAsia="es-EC"/>
              </w:rPr>
              <w:t>m</w:t>
            </w:r>
            <w:r>
              <w:rPr>
                <w:sz w:val="22"/>
                <w:szCs w:val="22"/>
                <w:lang w:eastAsia="es-EC"/>
              </w:rPr>
              <w:t>bustible y kilom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traje.</w:t>
            </w:r>
          </w:p>
          <w:p w14:paraId="13FA23D9" w14:textId="77777777" w:rsidR="002666B7" w:rsidRPr="00CF6935" w:rsidRDefault="002666B7" w:rsidP="002666B7">
            <w:pPr>
              <w:pStyle w:val="NormalInd"/>
              <w:ind w:left="1026"/>
              <w:rPr>
                <w:sz w:val="22"/>
                <w:szCs w:val="22"/>
                <w:lang w:eastAsia="es-EC"/>
              </w:rPr>
            </w:pPr>
          </w:p>
          <w:p w14:paraId="59220819" w14:textId="5FD0BF40" w:rsidR="009B1AE2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>
              <w:rPr>
                <w:rFonts w:cs="Arial"/>
                <w:sz w:val="22"/>
                <w:szCs w:val="22"/>
                <w:lang w:eastAsia="es-EC"/>
              </w:rPr>
              <w:t>M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uestra mensaje de 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</w:t>
            </w:r>
            <w:r>
              <w:rPr>
                <w:rFonts w:cs="Arial"/>
                <w:sz w:val="22"/>
                <w:szCs w:val="22"/>
                <w:lang w:eastAsia="es-EC"/>
              </w:rPr>
              <w:t>preso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451CEA47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5877D6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1547F1D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2A0719DD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1F8D608B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Error al no </w:t>
            </w:r>
            <w:r w:rsidR="002666B7">
              <w:rPr>
                <w:rFonts w:cs="Arial"/>
                <w:b/>
                <w:bCs/>
                <w:sz w:val="22"/>
                <w:szCs w:val="22"/>
                <w:lang w:eastAsia="es-EC"/>
              </w:rPr>
              <w:t>imprimir el formulario</w:t>
            </w:r>
          </w:p>
          <w:p w14:paraId="0B52DD1C" w14:textId="12F4EB3F" w:rsidR="00DE0A74" w:rsidRDefault="00386F4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puede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 xml:space="preserve">, muestra un mensaje </w:t>
            </w:r>
            <w:r>
              <w:rPr>
                <w:rFonts w:cs="Arial"/>
                <w:sz w:val="22"/>
                <w:szCs w:val="22"/>
                <w:lang w:eastAsia="es-EC"/>
              </w:rPr>
              <w:t>que no se pudo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6FFA85C3" w:rsidR="00DE0A74" w:rsidRPr="00805625" w:rsidRDefault="002666B7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1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1F770C0E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AD7E79">
              <w:rPr>
                <w:sz w:val="22"/>
                <w:szCs w:val="22"/>
                <w:lang w:eastAsia="es-EC"/>
              </w:rPr>
              <w:t>1</w:t>
            </w:r>
            <w:r w:rsidR="00386F47">
              <w:rPr>
                <w:sz w:val="22"/>
                <w:szCs w:val="22"/>
                <w:lang w:eastAsia="es-EC"/>
              </w:rPr>
              <w:t>2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lastRenderedPageBreak/>
              <w:t>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55186" w14:textId="77777777" w:rsidR="00C55446" w:rsidRDefault="00C55446" w:rsidP="0078035B">
      <w:pPr>
        <w:pStyle w:val="NormalInd"/>
      </w:pPr>
      <w:r>
        <w:separator/>
      </w:r>
    </w:p>
  </w:endnote>
  <w:endnote w:type="continuationSeparator" w:id="0">
    <w:p w14:paraId="76EB4105" w14:textId="77777777" w:rsidR="00C55446" w:rsidRDefault="00C55446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10460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10460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10460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3B359" w14:textId="77777777" w:rsidR="00C55446" w:rsidRDefault="00C55446" w:rsidP="0078035B">
      <w:pPr>
        <w:pStyle w:val="NormalInd"/>
      </w:pPr>
      <w:r>
        <w:separator/>
      </w:r>
    </w:p>
  </w:footnote>
  <w:footnote w:type="continuationSeparator" w:id="0">
    <w:p w14:paraId="52C84EEE" w14:textId="77777777" w:rsidR="00C55446" w:rsidRDefault="00C55446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C55446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666B7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0683F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86F47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684C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029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5FA3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516E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07BA4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D7E79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460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2B3C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5446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8266E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CF6935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035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9116-7297-4297-9E42-9A7B11F8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21</TotalTime>
  <Pages>5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2624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4</cp:revision>
  <cp:lastPrinted>2006-10-15T17:13:00Z</cp:lastPrinted>
  <dcterms:created xsi:type="dcterms:W3CDTF">2019-07-05T21:41:00Z</dcterms:created>
  <dcterms:modified xsi:type="dcterms:W3CDTF">2019-07-08T21:34:00Z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