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09E7EB73" w:rsidR="00646574" w:rsidRDefault="00B32841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Asignar vehículo al conductor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71F73C84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1A2CDF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0AFB6AA8" w:rsidR="00C57182" w:rsidRPr="000449A8" w:rsidRDefault="00B32841" w:rsidP="00944D8E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Asignar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944D8E">
              <w:rPr>
                <w:rFonts w:ascii="Bookman Old Style" w:hAnsi="Bookman Old Style"/>
                <w:sz w:val="22"/>
                <w:szCs w:val="22"/>
              </w:rPr>
              <w:t>vehículo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5736D9B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1A2CDF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21412823" w:rsidR="00C57182" w:rsidRPr="000449A8" w:rsidRDefault="00C57182" w:rsidP="00B32841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B3284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005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B3284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Asignar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944D8E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vehículo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1A2CDF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3FF49B3B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58050B">
              <w:rPr>
                <w:rFonts w:ascii="Bookman Old Style" w:hAnsi="Bookman Old Style"/>
                <w:sz w:val="22"/>
                <w:szCs w:val="22"/>
              </w:rPr>
              <w:t xml:space="preserve"> 1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1A2CDF" w:rsidRPr="000449A8" w14:paraId="5E7144DC" w14:textId="77777777">
        <w:tc>
          <w:tcPr>
            <w:tcW w:w="1087" w:type="dxa"/>
          </w:tcPr>
          <w:p w14:paraId="51E44D80" w14:textId="5DB99231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CAA0FE1" w:rsidR="001A2CDF" w:rsidRPr="000449A8" w:rsidRDefault="001A2CDF" w:rsidP="0058050B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58050B">
              <w:rPr>
                <w:rFonts w:ascii="Bookman Old Style" w:hAnsi="Bookman Old Style"/>
                <w:noProof/>
                <w:sz w:val="22"/>
                <w:szCs w:val="22"/>
              </w:rPr>
              <w:t>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66F71BC1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5EEFC56D" w:rsidR="001A2CDF" w:rsidRPr="000449A8" w:rsidRDefault="00B3284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1A2CDF" w:rsidRPr="000449A8" w14:paraId="04339BA9" w14:textId="77777777">
        <w:tc>
          <w:tcPr>
            <w:tcW w:w="1087" w:type="dxa"/>
          </w:tcPr>
          <w:p w14:paraId="3A6B9D10" w14:textId="0006E388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A08536E" w14:textId="77777777" w:rsidR="0097695E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40249" w:history="1">
        <w:r w:rsidR="0097695E" w:rsidRPr="00270EE3">
          <w:rPr>
            <w:rStyle w:val="Hipervnculo"/>
            <w:noProof/>
            <w:lang w:eastAsia="es-EC"/>
          </w:rPr>
          <w:t xml:space="preserve">1. </w:t>
        </w:r>
        <w:r w:rsidR="009769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97695E" w:rsidRPr="00270EE3">
          <w:rPr>
            <w:rStyle w:val="Hipervnculo"/>
            <w:noProof/>
            <w:lang w:eastAsia="es-EC"/>
          </w:rPr>
          <w:t>Especificación de Casos de Uso.</w:t>
        </w:r>
        <w:r w:rsidR="0097695E">
          <w:rPr>
            <w:noProof/>
            <w:webHidden/>
          </w:rPr>
          <w:tab/>
        </w:r>
        <w:r w:rsidR="0097695E">
          <w:rPr>
            <w:noProof/>
            <w:webHidden/>
          </w:rPr>
          <w:fldChar w:fldCharType="begin"/>
        </w:r>
        <w:r w:rsidR="0097695E">
          <w:rPr>
            <w:noProof/>
            <w:webHidden/>
          </w:rPr>
          <w:instrText xml:space="preserve"> PAGEREF _Toc2340249 \h </w:instrText>
        </w:r>
        <w:r w:rsidR="0097695E">
          <w:rPr>
            <w:noProof/>
            <w:webHidden/>
          </w:rPr>
        </w:r>
        <w:r w:rsidR="0097695E">
          <w:rPr>
            <w:noProof/>
            <w:webHidden/>
          </w:rPr>
          <w:fldChar w:fldCharType="separate"/>
        </w:r>
        <w:r w:rsidR="0097695E">
          <w:rPr>
            <w:noProof/>
            <w:webHidden/>
          </w:rPr>
          <w:t>1</w:t>
        </w:r>
        <w:r w:rsidR="0097695E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28ACD133" w:rsidR="00646574" w:rsidRPr="00646574" w:rsidRDefault="00B32841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Asignar vehículo al conductor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4024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64"/>
        <w:gridCol w:w="2631"/>
        <w:gridCol w:w="3509"/>
      </w:tblGrid>
      <w:tr w:rsidR="00646574" w:rsidRPr="00805625" w14:paraId="630C2B50" w14:textId="77777777" w:rsidTr="001A2CDF">
        <w:tc>
          <w:tcPr>
            <w:tcW w:w="2864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6140" w:type="dxa"/>
            <w:gridSpan w:val="2"/>
          </w:tcPr>
          <w:p w14:paraId="3A47797B" w14:textId="092D20DF" w:rsidR="00646574" w:rsidRPr="00944D8E" w:rsidRDefault="00B32841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005</w:t>
            </w:r>
          </w:p>
        </w:tc>
      </w:tr>
      <w:tr w:rsidR="00646574" w:rsidRPr="00805625" w14:paraId="317CFDF2" w14:textId="77777777" w:rsidTr="001A2CDF">
        <w:tc>
          <w:tcPr>
            <w:tcW w:w="2864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6140" w:type="dxa"/>
            <w:gridSpan w:val="2"/>
          </w:tcPr>
          <w:p w14:paraId="7C0045A6" w14:textId="1D663B0D" w:rsidR="00646574" w:rsidRPr="00805625" w:rsidRDefault="00B32841" w:rsidP="00944D8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Asignar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  <w:r w:rsidR="00944D8E">
              <w:rPr>
                <w:sz w:val="22"/>
                <w:szCs w:val="22"/>
                <w:lang w:eastAsia="es-EC"/>
              </w:rPr>
              <w:t>vehículo</w:t>
            </w:r>
          </w:p>
        </w:tc>
      </w:tr>
      <w:tr w:rsidR="00646574" w:rsidRPr="00805625" w14:paraId="2233EEB1" w14:textId="77777777" w:rsidTr="001A2CDF">
        <w:tc>
          <w:tcPr>
            <w:tcW w:w="2864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6140" w:type="dxa"/>
            <w:gridSpan w:val="2"/>
          </w:tcPr>
          <w:p w14:paraId="2AE4AFAB" w14:textId="3A719EA6" w:rsidR="00646574" w:rsidRPr="00805625" w:rsidRDefault="00B3284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1A2CDF">
        <w:tc>
          <w:tcPr>
            <w:tcW w:w="2864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6140" w:type="dxa"/>
            <w:gridSpan w:val="2"/>
          </w:tcPr>
          <w:p w14:paraId="10AF3C33" w14:textId="1AA6D09B" w:rsidR="001A2CDF" w:rsidRPr="00AA414E" w:rsidRDefault="001A2CDF" w:rsidP="00B32841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 xml:space="preserve">Se </w:t>
            </w:r>
            <w:r w:rsidR="00B32841">
              <w:rPr>
                <w:rFonts w:cs="Arial"/>
                <w:bCs/>
                <w:sz w:val="22"/>
                <w:szCs w:val="22"/>
                <w:lang w:eastAsia="es-EC"/>
              </w:rPr>
              <w:t>asigna un vehículo al conductor</w:t>
            </w:r>
            <w:r w:rsidR="00AA414E"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1A2CDF">
        <w:tc>
          <w:tcPr>
            <w:tcW w:w="2864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6140" w:type="dxa"/>
            <w:gridSpan w:val="2"/>
          </w:tcPr>
          <w:p w14:paraId="22DF423E" w14:textId="73A20C5E" w:rsidR="00B32841" w:rsidRDefault="00B32841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Recuperación información del usuario</w:t>
            </w:r>
            <w:r w:rsidR="0058050B">
              <w:rPr>
                <w:sz w:val="22"/>
                <w:szCs w:val="22"/>
                <w:lang w:eastAsia="es-EC"/>
              </w:rPr>
              <w:t>.</w:t>
            </w:r>
          </w:p>
          <w:p w14:paraId="44E3068B" w14:textId="4CC96FE7" w:rsidR="00944D8E" w:rsidRPr="00805625" w:rsidRDefault="004513F8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Recuperación información vehículo.</w:t>
            </w:r>
          </w:p>
        </w:tc>
      </w:tr>
      <w:tr w:rsidR="00646574" w:rsidRPr="00805625" w14:paraId="3F6E08BA" w14:textId="77777777" w:rsidTr="001A2CDF">
        <w:tc>
          <w:tcPr>
            <w:tcW w:w="2864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6140" w:type="dxa"/>
            <w:gridSpan w:val="2"/>
          </w:tcPr>
          <w:p w14:paraId="0581D84D" w14:textId="77777777" w:rsidR="00B32841" w:rsidRPr="00B32841" w:rsidRDefault="00B32841" w:rsidP="00B32841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B32841">
              <w:rPr>
                <w:rFonts w:cs="Arial"/>
                <w:bCs/>
                <w:sz w:val="22"/>
                <w:szCs w:val="22"/>
                <w:lang w:eastAsia="es-EC"/>
              </w:rPr>
              <w:t>Vehículo asignado al conductor.</w:t>
            </w:r>
          </w:p>
          <w:p w14:paraId="34A1D4D0" w14:textId="4A1BCC87" w:rsidR="00646574" w:rsidRPr="00805625" w:rsidRDefault="00B32841" w:rsidP="003809FD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B32841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vehículo asignado al condu</w:t>
            </w:r>
            <w:r w:rsidRPr="00B32841">
              <w:rPr>
                <w:rFonts w:cs="Arial"/>
                <w:bCs/>
                <w:sz w:val="22"/>
                <w:szCs w:val="22"/>
                <w:lang w:eastAsia="es-EC"/>
              </w:rPr>
              <w:t>c</w:t>
            </w:r>
            <w:r w:rsidRPr="00B32841">
              <w:rPr>
                <w:rFonts w:cs="Arial"/>
                <w:bCs/>
                <w:sz w:val="22"/>
                <w:szCs w:val="22"/>
                <w:lang w:eastAsia="es-EC"/>
              </w:rPr>
              <w:t>tor.</w:t>
            </w:r>
          </w:p>
        </w:tc>
      </w:tr>
      <w:tr w:rsidR="00D1604A" w:rsidRPr="00805625" w14:paraId="00E210CB" w14:textId="77777777" w:rsidTr="001A2CDF">
        <w:tc>
          <w:tcPr>
            <w:tcW w:w="2864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631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509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1A2CDF">
        <w:tc>
          <w:tcPr>
            <w:tcW w:w="2864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467E16E5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B32841">
              <w:rPr>
                <w:rFonts w:cs="Arial"/>
                <w:sz w:val="22"/>
                <w:szCs w:val="22"/>
                <w:lang w:eastAsia="es-EC"/>
              </w:rPr>
              <w:t>asignar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944D8E">
              <w:rPr>
                <w:rFonts w:cs="Arial"/>
                <w:sz w:val="22"/>
                <w:szCs w:val="22"/>
                <w:lang w:eastAsia="es-EC"/>
              </w:rPr>
              <w:t>vehículo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1664A3E3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1A2CDF">
              <w:rPr>
                <w:rFonts w:cs="Arial"/>
                <w:sz w:val="22"/>
                <w:szCs w:val="22"/>
                <w:lang w:eastAsia="es-EC"/>
              </w:rPr>
              <w:t>administración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DC7D27B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5E2AF5E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46E9E8F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C5C5FD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8496649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E5BD2A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96A20A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7D332CD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C50B2CB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EE80B28" w14:textId="77777777" w:rsidR="0011408D" w:rsidRDefault="0011408D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8D88DF5" w14:textId="77777777" w:rsidR="00F52611" w:rsidRDefault="00F52611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0B66B70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1449443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EF88962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FBB5389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0809965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0897D60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4A51F69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43D6A8F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DB2ED10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59BA2DE" w14:textId="77777777" w:rsidR="002E13AB" w:rsidRDefault="002E13AB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56DF6EA9" w:rsidR="00DD37D8" w:rsidRPr="00805625" w:rsidRDefault="0011408D" w:rsidP="002E13A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El </w:t>
            </w:r>
            <w:r w:rsidR="002E13AB">
              <w:rPr>
                <w:rFonts w:cs="Arial"/>
                <w:sz w:val="22"/>
                <w:szCs w:val="22"/>
                <w:lang w:eastAsia="es-EC"/>
              </w:rPr>
              <w:t>usuario asigna el vehículo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y selecciona “Guardar”.</w:t>
            </w:r>
          </w:p>
        </w:tc>
        <w:tc>
          <w:tcPr>
            <w:tcW w:w="3509" w:type="dxa"/>
          </w:tcPr>
          <w:p w14:paraId="69F1A7C2" w14:textId="36BE9F1B" w:rsidR="00D1604A" w:rsidRDefault="0011408D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un formulario </w:t>
            </w:r>
            <w:r w:rsidR="002E13AB">
              <w:rPr>
                <w:rFonts w:cs="Arial"/>
                <w:sz w:val="22"/>
                <w:szCs w:val="22"/>
                <w:lang w:eastAsia="es-EC"/>
              </w:rPr>
              <w:t>con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 xml:space="preserve"> de 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siguiente información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0E333700" w14:textId="77777777" w:rsidR="002E13AB" w:rsidRDefault="002E13AB" w:rsidP="002E13A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</w:t>
            </w:r>
          </w:p>
          <w:p w14:paraId="5DD1BBF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5224B8B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65CF10FB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53CB587B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3B0E44B8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2D6F1F1C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1B094DF7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716FFC36" w14:textId="74158E26" w:rsidR="002E13AB" w:rsidRPr="00805625" w:rsidRDefault="002E13AB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Información del vehículo</w:t>
            </w:r>
          </w:p>
          <w:p w14:paraId="1CF98FD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2D0FCD0D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523A2A10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274BAB5B" w14:textId="1C6C8673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</w:t>
            </w:r>
          </w:p>
          <w:p w14:paraId="58B10BBC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1B1C02E4" w14:textId="77777777" w:rsidR="001A2CDF" w:rsidRPr="00064B31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CA7A545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667C03A2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3EA44733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3F4C5834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combustible.</w:t>
            </w:r>
          </w:p>
          <w:p w14:paraId="6EE09336" w14:textId="77777777" w:rsidR="001A2CDF" w:rsidRDefault="001A2CDF" w:rsidP="002E13AB">
            <w:pPr>
              <w:pStyle w:val="NormalInd"/>
              <w:numPr>
                <w:ilvl w:val="0"/>
                <w:numId w:val="12"/>
              </w:numPr>
              <w:ind w:left="742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559EB795" w14:textId="77777777" w:rsidR="002E13AB" w:rsidRDefault="002E13AB" w:rsidP="002E13A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32DD16F" w14:textId="77777777" w:rsidR="002E13AB" w:rsidRDefault="002E13AB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538E26DB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F52611">
              <w:rPr>
                <w:rFonts w:cs="Arial"/>
                <w:sz w:val="22"/>
                <w:szCs w:val="22"/>
                <w:lang w:eastAsia="es-EC"/>
              </w:rPr>
              <w:t>Se a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lmacena la información y se muestra mensaje de guard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17C7DCA" w14:textId="77777777" w:rsidR="00F52611" w:rsidRDefault="00F52611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59F67F5B" w:rsidR="009B1AE2" w:rsidRDefault="0011408D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7822366" w14:textId="77777777" w:rsidR="003809FD" w:rsidRPr="00805625" w:rsidRDefault="003809FD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69C72D23" w14:textId="77777777" w:rsidTr="004B0CC3">
        <w:tc>
          <w:tcPr>
            <w:tcW w:w="2864" w:type="dxa"/>
          </w:tcPr>
          <w:p w14:paraId="0D8AE262" w14:textId="7CCF5F5A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>Sub flujo</w:t>
            </w:r>
          </w:p>
        </w:tc>
        <w:tc>
          <w:tcPr>
            <w:tcW w:w="6140" w:type="dxa"/>
            <w:gridSpan w:val="2"/>
          </w:tcPr>
          <w:p w14:paraId="4DA5B96B" w14:textId="42864F53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</w:t>
            </w:r>
            <w:r w:rsidR="002E13AB">
              <w:rPr>
                <w:sz w:val="22"/>
                <w:szCs w:val="22"/>
                <w:lang w:eastAsia="es-EC"/>
              </w:rPr>
              <w:t xml:space="preserve"> del vehículo asignado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4B0CC3" w:rsidRPr="00805625" w14:paraId="5F9B108B" w14:textId="77777777" w:rsidTr="004B0CC3">
        <w:tc>
          <w:tcPr>
            <w:tcW w:w="2864" w:type="dxa"/>
          </w:tcPr>
          <w:p w14:paraId="3985FF50" w14:textId="77777777" w:rsidR="004B0CC3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64A081EB" w14:textId="378160BD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509" w:type="dxa"/>
          </w:tcPr>
          <w:p w14:paraId="7CA4F6C0" w14:textId="7968F51E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4B0CC3" w:rsidRPr="00805625" w14:paraId="19A7F2A8" w14:textId="77777777" w:rsidTr="004B0CC3">
        <w:tc>
          <w:tcPr>
            <w:tcW w:w="2864" w:type="dxa"/>
          </w:tcPr>
          <w:p w14:paraId="191B8DCE" w14:textId="77777777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511BD580" w14:textId="77777777" w:rsidR="004B0CC3" w:rsidRPr="00805625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5FD97FD1" w14:textId="1E511238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4513F8">
              <w:rPr>
                <w:rFonts w:cs="Arial"/>
                <w:sz w:val="22"/>
                <w:szCs w:val="22"/>
                <w:lang w:eastAsia="es-EC"/>
              </w:rPr>
              <w:t>Actualizar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” </w:t>
            </w:r>
          </w:p>
          <w:p w14:paraId="6CE2268B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AED870D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562CE6C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A95D0C2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76A646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D5B8C0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C1D781E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95CCA0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AD7D2AA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4B9BAF9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4469590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B72547E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C205A24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02ECE01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EA1B54F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CB57356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81689B4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3AD819A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51C829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678B737" w14:textId="77777777" w:rsidR="00C26E40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2E46425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6094FBD" w14:textId="77777777" w:rsidR="004B0CC3" w:rsidRDefault="004B0CC3" w:rsidP="004B0CC3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44E532" w14:textId="2F635148" w:rsidR="004B0CC3" w:rsidRPr="00805625" w:rsidRDefault="0011408D" w:rsidP="00C26E4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C26E40">
              <w:rPr>
                <w:rFonts w:cs="Arial"/>
                <w:sz w:val="22"/>
                <w:szCs w:val="22"/>
                <w:lang w:eastAsia="es-EC"/>
              </w:rPr>
              <w:t>Actualiza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</w:t>
            </w:r>
            <w:r w:rsidR="00C26E40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selecciona “Guardar”</w:t>
            </w:r>
          </w:p>
        </w:tc>
        <w:tc>
          <w:tcPr>
            <w:tcW w:w="3509" w:type="dxa"/>
          </w:tcPr>
          <w:p w14:paraId="54197958" w14:textId="4452C48F" w:rsidR="004B0CC3" w:rsidRDefault="0011408D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un formulario </w:t>
            </w:r>
            <w:r>
              <w:rPr>
                <w:rFonts w:cs="Arial"/>
                <w:sz w:val="22"/>
                <w:szCs w:val="22"/>
                <w:lang w:eastAsia="es-EC"/>
              </w:rPr>
              <w:t>para actualizar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 la siguiente inform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que contiene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707023E1" w14:textId="77777777" w:rsidR="002E13AB" w:rsidRDefault="002E13AB" w:rsidP="002E13A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</w:t>
            </w:r>
          </w:p>
          <w:p w14:paraId="191D65A7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17D1755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598F2A8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645F3F0E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3502D6E6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48FB1517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6364DD88" w14:textId="77777777" w:rsidR="002E13AB" w:rsidRDefault="002E13AB" w:rsidP="002E13AB">
            <w:pPr>
              <w:pStyle w:val="NormalInd"/>
              <w:numPr>
                <w:ilvl w:val="0"/>
                <w:numId w:val="12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04273D87" w14:textId="6B565E73" w:rsidR="002E13AB" w:rsidRPr="00805625" w:rsidRDefault="00C26E40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Información del vehículo.</w:t>
            </w:r>
          </w:p>
          <w:p w14:paraId="7050F810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6D496882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343B363E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5E9CBB78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3DD0C75B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0D7CC2F5" w14:textId="77777777" w:rsidR="004B0CC3" w:rsidRPr="00064B31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064FDCC4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40D501AD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46AE25B6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21E9851F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combustible.</w:t>
            </w:r>
          </w:p>
          <w:p w14:paraId="16A4AD1D" w14:textId="77777777" w:rsidR="004B0CC3" w:rsidRDefault="004B0CC3" w:rsidP="004B0CC3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4691E383" w14:textId="77777777" w:rsidR="004B0CC3" w:rsidRDefault="004B0CC3" w:rsidP="004B0CC3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5D1F859" w14:textId="11AD8A5C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43314D6B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73C89A" w14:textId="16CBB6C9" w:rsidR="004B0CC3" w:rsidRPr="00805625" w:rsidRDefault="00D969F6" w:rsidP="004B0CC3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671BE9">
              <w:rPr>
                <w:rFonts w:cs="Arial"/>
                <w:sz w:val="22"/>
                <w:szCs w:val="22"/>
                <w:lang w:eastAsia="es-EC"/>
              </w:rPr>
              <w:t>F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in del caso de uso.</w:t>
            </w:r>
          </w:p>
          <w:p w14:paraId="55E3A7C4" w14:textId="77777777" w:rsidR="004B0CC3" w:rsidRPr="00805625" w:rsidRDefault="004B0CC3" w:rsidP="004B0CC3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67FDED60" w14:textId="77777777" w:rsidTr="001A2CDF">
        <w:tc>
          <w:tcPr>
            <w:tcW w:w="2864" w:type="dxa"/>
          </w:tcPr>
          <w:p w14:paraId="7BAADA77" w14:textId="5ABCEEB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6140" w:type="dxa"/>
            <w:gridSpan w:val="2"/>
          </w:tcPr>
          <w:p w14:paraId="5F7F8833" w14:textId="77777777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7B0DA5E4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58050B">
              <w:rPr>
                <w:rFonts w:cs="Arial"/>
                <w:sz w:val="22"/>
                <w:szCs w:val="22"/>
                <w:lang w:eastAsia="es-EC"/>
              </w:rPr>
              <w:t>la información.</w:t>
            </w:r>
            <w:bookmarkStart w:id="2" w:name="_GoBack"/>
            <w:bookmarkEnd w:id="2"/>
          </w:p>
          <w:p w14:paraId="648BF334" w14:textId="48D0675F" w:rsidR="004B0CC3" w:rsidRPr="00805625" w:rsidRDefault="004B0CC3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4B0CC3" w:rsidRPr="00805625" w14:paraId="66EB705B" w14:textId="77777777" w:rsidTr="001A2CDF">
        <w:tc>
          <w:tcPr>
            <w:tcW w:w="2864" w:type="dxa"/>
          </w:tcPr>
          <w:p w14:paraId="2C9FA5B5" w14:textId="7AA032D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</w:t>
            </w:r>
            <w:r w:rsidRPr="00805625">
              <w:rPr>
                <w:sz w:val="22"/>
                <w:szCs w:val="22"/>
                <w:lang w:eastAsia="es-EC"/>
              </w:rPr>
              <w:t>o</w:t>
            </w:r>
            <w:r w:rsidRPr="00805625">
              <w:rPr>
                <w:sz w:val="22"/>
                <w:szCs w:val="22"/>
                <w:lang w:eastAsia="es-EC"/>
              </w:rPr>
              <w:t>nales</w:t>
            </w:r>
          </w:p>
        </w:tc>
        <w:tc>
          <w:tcPr>
            <w:tcW w:w="6140" w:type="dxa"/>
            <w:gridSpan w:val="2"/>
          </w:tcPr>
          <w:p w14:paraId="03A4DE29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370CD773" w14:textId="77777777" w:rsidTr="001A2CDF">
        <w:tc>
          <w:tcPr>
            <w:tcW w:w="2864" w:type="dxa"/>
          </w:tcPr>
          <w:p w14:paraId="070F558B" w14:textId="6ECC9CA1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6140" w:type="dxa"/>
            <w:gridSpan w:val="2"/>
          </w:tcPr>
          <w:p w14:paraId="72516140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6D36F3DE" w14:textId="77777777" w:rsidTr="001A2CDF">
        <w:tc>
          <w:tcPr>
            <w:tcW w:w="2864" w:type="dxa"/>
          </w:tcPr>
          <w:p w14:paraId="02B232B8" w14:textId="4E3CF505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6140" w:type="dxa"/>
            <w:gridSpan w:val="2"/>
          </w:tcPr>
          <w:p w14:paraId="09506B74" w14:textId="5D2D902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4B0CC3" w:rsidRPr="00805625" w14:paraId="74ACFD89" w14:textId="77777777" w:rsidTr="001A2CDF">
        <w:tc>
          <w:tcPr>
            <w:tcW w:w="2864" w:type="dxa"/>
          </w:tcPr>
          <w:p w14:paraId="7D444BD9" w14:textId="1390ACDE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6140" w:type="dxa"/>
            <w:gridSpan w:val="2"/>
          </w:tcPr>
          <w:p w14:paraId="401EB25A" w14:textId="0CDE6029" w:rsidR="004B0CC3" w:rsidRPr="00805625" w:rsidRDefault="003809FD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REQ005</w:t>
            </w:r>
          </w:p>
        </w:tc>
      </w:tr>
      <w:tr w:rsidR="004B0CC3" w:rsidRPr="00805625" w14:paraId="1EF7BE2B" w14:textId="77777777" w:rsidTr="001A2CDF">
        <w:tc>
          <w:tcPr>
            <w:tcW w:w="2864" w:type="dxa"/>
          </w:tcPr>
          <w:p w14:paraId="2B875E9E" w14:textId="3044714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6140" w:type="dxa"/>
            <w:gridSpan w:val="2"/>
          </w:tcPr>
          <w:p w14:paraId="5F9434EB" w14:textId="2B02CCEF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0E3E5A37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usuario, vehículo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6C4DE102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 del vehículo.</w:t>
            </w:r>
          </w:p>
          <w:p w14:paraId="59072558" w14:textId="4AEF284E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u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perada.</w:t>
            </w:r>
          </w:p>
          <w:p w14:paraId="72665366" w14:textId="47E3B33D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Rendimiento</w:t>
            </w:r>
          </w:p>
          <w:p w14:paraId="55277FC5" w14:textId="77777777" w:rsidR="004B0CC3" w:rsidRPr="00BF098F" w:rsidRDefault="004B0CC3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4B0CC3" w:rsidRPr="00805625" w:rsidRDefault="004B0CC3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4B0CC3" w:rsidRPr="00805625" w14:paraId="5C88D7BE" w14:textId="77777777" w:rsidTr="001A2CDF">
        <w:tc>
          <w:tcPr>
            <w:tcW w:w="2864" w:type="dxa"/>
          </w:tcPr>
          <w:p w14:paraId="214736CA" w14:textId="4CBA8636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</w:t>
            </w:r>
            <w:r w:rsidRPr="00805625">
              <w:rPr>
                <w:sz w:val="22"/>
                <w:szCs w:val="22"/>
                <w:lang w:eastAsia="es-EC"/>
              </w:rPr>
              <w:t>n</w:t>
            </w:r>
            <w:r w:rsidRPr="00805625">
              <w:rPr>
                <w:sz w:val="22"/>
                <w:szCs w:val="22"/>
                <w:lang w:eastAsia="es-EC"/>
              </w:rPr>
              <w:t>cias</w:t>
            </w:r>
          </w:p>
        </w:tc>
        <w:tc>
          <w:tcPr>
            <w:tcW w:w="6140" w:type="dxa"/>
            <w:gridSpan w:val="2"/>
          </w:tcPr>
          <w:p w14:paraId="440DB295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251642D6" w14:textId="77777777" w:rsidTr="001A2CDF">
        <w:tc>
          <w:tcPr>
            <w:tcW w:w="2864" w:type="dxa"/>
          </w:tcPr>
          <w:p w14:paraId="08C97728" w14:textId="7B489884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6140" w:type="dxa"/>
            <w:gridSpan w:val="2"/>
          </w:tcPr>
          <w:p w14:paraId="33ECF8EC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B06B8" w14:textId="77777777" w:rsidR="0036621E" w:rsidRDefault="0036621E" w:rsidP="0078035B">
      <w:pPr>
        <w:pStyle w:val="NormalInd"/>
      </w:pPr>
      <w:r>
        <w:separator/>
      </w:r>
    </w:p>
  </w:endnote>
  <w:endnote w:type="continuationSeparator" w:id="0">
    <w:p w14:paraId="3653B8AE" w14:textId="77777777" w:rsidR="0036621E" w:rsidRDefault="0036621E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4B0CC3" w:rsidRDefault="004B0CC3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4B0CC3" w14:paraId="689DC3C2" w14:textId="77777777">
      <w:tc>
        <w:tcPr>
          <w:tcW w:w="3164" w:type="dxa"/>
        </w:tcPr>
        <w:p w14:paraId="31BC35EE" w14:textId="04E281CE" w:rsidR="004B0CC3" w:rsidRPr="00455C15" w:rsidRDefault="004B0CC3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4B0CC3" w:rsidRDefault="004B0CC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4B0CC3" w:rsidRDefault="004B0CC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8050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8050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4B0CC3" w:rsidRDefault="004B0C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4B0CC3" w14:paraId="19FB4E5D" w14:textId="77777777">
      <w:tc>
        <w:tcPr>
          <w:tcW w:w="3164" w:type="dxa"/>
        </w:tcPr>
        <w:p w14:paraId="6B5A359D" w14:textId="14B5A709" w:rsidR="004B0CC3" w:rsidRPr="00455C15" w:rsidRDefault="004B0CC3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4B0CC3" w:rsidRDefault="004B0CC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4B0CC3" w:rsidRDefault="004B0CC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8050B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4B0CC3" w:rsidRDefault="004B0C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96C2E" w14:textId="77777777" w:rsidR="0036621E" w:rsidRDefault="0036621E" w:rsidP="0078035B">
      <w:pPr>
        <w:pStyle w:val="NormalInd"/>
      </w:pPr>
      <w:r>
        <w:separator/>
      </w:r>
    </w:p>
  </w:footnote>
  <w:footnote w:type="continuationSeparator" w:id="0">
    <w:p w14:paraId="2BA9B026" w14:textId="77777777" w:rsidR="0036621E" w:rsidRDefault="0036621E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4B0CC3" w14:paraId="2824DA48" w14:textId="77777777">
      <w:tc>
        <w:tcPr>
          <w:tcW w:w="3279" w:type="dxa"/>
        </w:tcPr>
        <w:p w14:paraId="3F5C2590" w14:textId="77777777" w:rsidR="004B0CC3" w:rsidRPr="00E41C7E" w:rsidRDefault="004B0CC3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4B0CC3" w:rsidRPr="00092602" w:rsidRDefault="004B0CC3" w:rsidP="00092602"/>
      </w:tc>
      <w:tc>
        <w:tcPr>
          <w:tcW w:w="5509" w:type="dxa"/>
        </w:tcPr>
        <w:p w14:paraId="7550644D" w14:textId="77777777" w:rsidR="004B0CC3" w:rsidRDefault="004B0CC3" w:rsidP="00092602">
          <w:pPr>
            <w:pStyle w:val="Piedepgina"/>
            <w:jc w:val="right"/>
          </w:pPr>
        </w:p>
      </w:tc>
    </w:tr>
  </w:tbl>
  <w:p w14:paraId="28D6BCD2" w14:textId="77777777" w:rsidR="004B0CC3" w:rsidRDefault="004B0C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4B0CC3" w:rsidRDefault="004B0CC3">
    <w:pPr>
      <w:pStyle w:val="Encabezado"/>
    </w:pPr>
  </w:p>
  <w:p w14:paraId="1D818598" w14:textId="078550AA" w:rsidR="004B0CC3" w:rsidRDefault="004B0CC3">
    <w:pPr>
      <w:pStyle w:val="Encabezado"/>
    </w:pPr>
    <w:r>
      <w:t xml:space="preserve">DOCUMENTO DE DIAGRAMAS DE CASOS DE USO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281784B5" w:rsidR="004B0CC3" w:rsidRDefault="0036621E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4B0CC3">
      <w:t>Módulo Coordinación Administrativa</w:t>
    </w:r>
    <w:r>
      <w:fldChar w:fldCharType="end"/>
    </w:r>
    <w:r w:rsidR="004B0CC3">
      <w:tab/>
    </w:r>
    <w:r w:rsidR="004B0CC3">
      <w:tab/>
      <w:t xml:space="preserve">Versión </w:t>
    </w:r>
    <w:r w:rsidR="004B0CC3">
      <w:fldChar w:fldCharType="begin"/>
    </w:r>
    <w:r w:rsidR="004B0CC3">
      <w:instrText xml:space="preserve"> REF Version \h </w:instrText>
    </w:r>
    <w:r w:rsidR="004B0CC3">
      <w:fldChar w:fldCharType="separate"/>
    </w:r>
    <w:r w:rsidR="004B0CC3">
      <w:rPr>
        <w:rFonts w:ascii="Bookman Old Style" w:hAnsi="Bookman Old Style"/>
      </w:rPr>
      <w:t>[1.0.1</w:t>
    </w:r>
    <w:r w:rsidR="004B0CC3" w:rsidRPr="000449A8">
      <w:rPr>
        <w:rFonts w:ascii="Bookman Old Style" w:hAnsi="Bookman Old Style"/>
      </w:rPr>
      <w:t>]</w:t>
    </w:r>
    <w:r w:rsidR="004B0CC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1CB6"/>
    <w:multiLevelType w:val="hybridMultilevel"/>
    <w:tmpl w:val="650A902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00E2F"/>
    <w:multiLevelType w:val="hybridMultilevel"/>
    <w:tmpl w:val="9F6451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926073"/>
    <w:multiLevelType w:val="hybridMultilevel"/>
    <w:tmpl w:val="CB4CB25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008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08D"/>
    <w:rsid w:val="0011470B"/>
    <w:rsid w:val="00116795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2CDF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13AB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7FA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621E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09FD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3F8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CC3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0EBE"/>
    <w:rsid w:val="004D1393"/>
    <w:rsid w:val="004D6F59"/>
    <w:rsid w:val="004D7227"/>
    <w:rsid w:val="004D7874"/>
    <w:rsid w:val="004D7EF9"/>
    <w:rsid w:val="004E1AC3"/>
    <w:rsid w:val="004E40E9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050B"/>
    <w:rsid w:val="00583308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1BE9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4213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448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4D8E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95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A414E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841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3764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3A7D"/>
    <w:rsid w:val="00C24171"/>
    <w:rsid w:val="00C24CC2"/>
    <w:rsid w:val="00C25104"/>
    <w:rsid w:val="00C26E40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74955"/>
    <w:rsid w:val="00C81CD3"/>
    <w:rsid w:val="00C82074"/>
    <w:rsid w:val="00C910B3"/>
    <w:rsid w:val="00C91D9E"/>
    <w:rsid w:val="00C93D26"/>
    <w:rsid w:val="00C96198"/>
    <w:rsid w:val="00CA2DC7"/>
    <w:rsid w:val="00CA5E1F"/>
    <w:rsid w:val="00CA6E41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75884"/>
    <w:rsid w:val="00D804C1"/>
    <w:rsid w:val="00D85D5B"/>
    <w:rsid w:val="00D8642A"/>
    <w:rsid w:val="00D903A8"/>
    <w:rsid w:val="00D94702"/>
    <w:rsid w:val="00D94C37"/>
    <w:rsid w:val="00D961BE"/>
    <w:rsid w:val="00D965B9"/>
    <w:rsid w:val="00D969F6"/>
    <w:rsid w:val="00DB2734"/>
    <w:rsid w:val="00DB2A3F"/>
    <w:rsid w:val="00DB2EC1"/>
    <w:rsid w:val="00DB37E5"/>
    <w:rsid w:val="00DB4D5D"/>
    <w:rsid w:val="00DB633F"/>
    <w:rsid w:val="00DB7EE1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1FE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0B"/>
    <w:rsid w:val="00E72811"/>
    <w:rsid w:val="00E77543"/>
    <w:rsid w:val="00E7793D"/>
    <w:rsid w:val="00E862E9"/>
    <w:rsid w:val="00E87CB9"/>
    <w:rsid w:val="00E909E7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611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0ED96-5B0C-4780-9E5F-DC392C8A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19</TotalTime>
  <Pages>6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3584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6</cp:revision>
  <cp:lastPrinted>2006-10-15T17:13:00Z</cp:lastPrinted>
  <dcterms:created xsi:type="dcterms:W3CDTF">2019-07-02T20:25:00Z</dcterms:created>
  <dcterms:modified xsi:type="dcterms:W3CDTF">2019-07-08T21:27:00Z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