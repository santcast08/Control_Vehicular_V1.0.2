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E2D0B56" w:rsidR="00646574" w:rsidRDefault="00DF035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Imprimir</w:t>
      </w:r>
      <w:r w:rsidR="00E601FA">
        <w:rPr>
          <w:rFonts w:ascii="Bookman Old Style" w:hAnsi="Bookman Old Style"/>
          <w:b/>
          <w:sz w:val="32"/>
          <w:szCs w:val="32"/>
        </w:rPr>
        <w:t xml:space="preserve"> hoja </w:t>
      </w:r>
      <w:r>
        <w:rPr>
          <w:rFonts w:ascii="Bookman Old Style" w:hAnsi="Bookman Old Style"/>
          <w:b/>
          <w:sz w:val="32"/>
          <w:szCs w:val="32"/>
        </w:rPr>
        <w:t>de</w:t>
      </w:r>
      <w:r w:rsidR="00BC2407">
        <w:rPr>
          <w:rFonts w:ascii="Bookman Old Style" w:hAnsi="Bookman Old Style"/>
          <w:b/>
          <w:sz w:val="32"/>
          <w:szCs w:val="32"/>
        </w:rPr>
        <w:t>l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="00BC2407">
        <w:rPr>
          <w:rFonts w:ascii="Bookman Old Style" w:hAnsi="Bookman Old Style"/>
          <w:b/>
          <w:sz w:val="32"/>
          <w:szCs w:val="32"/>
        </w:rPr>
        <w:t>mantenimiento vehicular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4EAC01B" w:rsidR="00C57182" w:rsidRPr="000449A8" w:rsidRDefault="00DF0353" w:rsidP="00BC240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Imprimir hoja </w:t>
            </w:r>
            <w:r w:rsidR="00BC2407">
              <w:rPr>
                <w:rFonts w:ascii="Bookman Old Style" w:hAnsi="Bookman Old Style"/>
                <w:sz w:val="22"/>
                <w:szCs w:val="22"/>
              </w:rPr>
              <w:t>mantenimiento vehicular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EEE8E4C" w:rsidR="00C57182" w:rsidRPr="000449A8" w:rsidRDefault="00C57182" w:rsidP="00BC2407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DE2A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1</w:t>
            </w:r>
            <w:r w:rsidR="00BC240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5</w:t>
            </w:r>
            <w:r w:rsidR="00825FA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DF03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imprimir</w:t>
            </w:r>
            <w:r w:rsidR="00BC240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mantenimiento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333B6995" w:rsidR="00547C55" w:rsidRPr="000449A8" w:rsidRDefault="00547C55" w:rsidP="002F7A2D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2F7A2D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7987E8DB" w:rsidR="009A2ADB" w:rsidRPr="00646574" w:rsidRDefault="00DF0353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Imprimir </w:t>
      </w:r>
      <w:r w:rsidR="009A2ADB" w:rsidRPr="009A2ADB">
        <w:rPr>
          <w:rFonts w:cs="Arial"/>
          <w:bCs/>
          <w:sz w:val="28"/>
          <w:szCs w:val="36"/>
          <w:lang w:eastAsia="es-EC"/>
        </w:rPr>
        <w:t xml:space="preserve">hoja </w:t>
      </w:r>
      <w:r w:rsidR="00BC2407">
        <w:rPr>
          <w:rFonts w:cs="Arial"/>
          <w:bCs/>
          <w:sz w:val="28"/>
          <w:szCs w:val="36"/>
          <w:lang w:eastAsia="es-EC"/>
        </w:rPr>
        <w:t>del mantenimiento vehicular</w:t>
      </w:r>
      <w:r w:rsidR="009A2ADB" w:rsidRPr="009A2ADB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2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2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74297F61" w:rsidR="006465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</w:t>
            </w:r>
            <w:r w:rsidR="00825FA3">
              <w:rPr>
                <w:sz w:val="22"/>
                <w:szCs w:val="22"/>
                <w:lang w:eastAsia="es-EC"/>
              </w:rPr>
              <w:t>1</w:t>
            </w:r>
            <w:r w:rsidR="00BC2407">
              <w:rPr>
                <w:sz w:val="22"/>
                <w:szCs w:val="22"/>
                <w:lang w:eastAsia="es-EC"/>
              </w:rPr>
              <w:t>5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328C2E3" w:rsidR="00646574" w:rsidRPr="00805625" w:rsidRDefault="00DF0353" w:rsidP="00BC240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Imprimir</w:t>
            </w:r>
            <w:r w:rsidR="009A2ADB">
              <w:rPr>
                <w:sz w:val="22"/>
                <w:szCs w:val="22"/>
                <w:lang w:eastAsia="es-EC"/>
              </w:rPr>
              <w:t xml:space="preserve"> hoja de</w:t>
            </w:r>
            <w:r w:rsidR="00BC2407">
              <w:rPr>
                <w:sz w:val="22"/>
                <w:szCs w:val="22"/>
                <w:lang w:eastAsia="es-EC"/>
              </w:rPr>
              <w:t>l</w:t>
            </w:r>
            <w:r w:rsidR="009A2ADB">
              <w:rPr>
                <w:sz w:val="22"/>
                <w:szCs w:val="22"/>
                <w:lang w:eastAsia="es-EC"/>
              </w:rPr>
              <w:t xml:space="preserve"> </w:t>
            </w:r>
            <w:r w:rsidR="00BC2407">
              <w:rPr>
                <w:sz w:val="22"/>
                <w:szCs w:val="22"/>
                <w:lang w:eastAsia="es-EC"/>
              </w:rPr>
              <w:t>mantenimiento vehicular</w:t>
            </w:r>
            <w:r w:rsidR="009A2ADB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0BEC4A55" w:rsidR="00646574" w:rsidRPr="00805625" w:rsidRDefault="00604729" w:rsidP="00BC240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Permite 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imprimir</w:t>
            </w:r>
            <w:r w:rsidRPr="00604729">
              <w:rPr>
                <w:sz w:val="22"/>
                <w:szCs w:val="22"/>
                <w:lang w:eastAsia="es-EC"/>
              </w:rPr>
              <w:t xml:space="preserve"> la </w:t>
            </w:r>
            <w:r w:rsidR="00BC2407">
              <w:rPr>
                <w:sz w:val="22"/>
                <w:szCs w:val="22"/>
                <w:lang w:eastAsia="es-EC"/>
              </w:rPr>
              <w:t>hoja del mantenimiento vehicular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2E6D9D7" w14:textId="77777777" w:rsidR="00BC2407" w:rsidRDefault="00493375" w:rsidP="00BC2407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BC2407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del mantenimiento preventivo</w:t>
            </w:r>
            <w:r w:rsidR="00DF0353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44E3068B" w14:textId="3498A632" w:rsidR="00646574" w:rsidRPr="00805625" w:rsidRDefault="00BC2407" w:rsidP="00BC240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información del mantenimiento correctivo.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34A1D4D0" w14:textId="09D1ABB5" w:rsidR="00646574" w:rsidRPr="0096516E" w:rsidRDefault="0096516E" w:rsidP="00BC2407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2666B7" w:rsidRPr="002666B7">
              <w:rPr>
                <w:rFonts w:cs="Arial"/>
                <w:bCs/>
                <w:sz w:val="22"/>
                <w:szCs w:val="22"/>
                <w:lang w:eastAsia="es-EC"/>
              </w:rPr>
              <w:t xml:space="preserve">Impresión hoja </w:t>
            </w:r>
            <w:r w:rsidR="00BC2407">
              <w:rPr>
                <w:rFonts w:cs="Arial"/>
                <w:bCs/>
                <w:sz w:val="22"/>
                <w:szCs w:val="22"/>
                <w:lang w:eastAsia="es-EC"/>
              </w:rPr>
              <w:t>del mantenimiento vehicular.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90073B2" w14:textId="606CB175" w:rsidR="00D1604A" w:rsidRDefault="00D1604A" w:rsidP="0096516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imprimir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  <w:r w:rsidR="0096516E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BC2407">
              <w:rPr>
                <w:rFonts w:cs="Arial"/>
                <w:sz w:val="22"/>
                <w:szCs w:val="22"/>
                <w:lang w:eastAsia="es-EC"/>
              </w:rPr>
              <w:t>mantenimiento vehicular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0D5572D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5C28D" w14:textId="77777777" w:rsidR="002666B7" w:rsidRDefault="002666B7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13F20B2F" w:rsidR="00DD37D8" w:rsidRPr="00805625" w:rsidRDefault="00BC2407" w:rsidP="002666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 xml:space="preserve"> “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salir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>”.</w:t>
            </w:r>
          </w:p>
        </w:tc>
        <w:tc>
          <w:tcPr>
            <w:tcW w:w="3084" w:type="dxa"/>
          </w:tcPr>
          <w:p w14:paraId="3C1EE0B4" w14:textId="50BD921A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imprime el formulario que contiene la siguiente i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666B7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EBD5230" w14:textId="77777777" w:rsidR="00CF6935" w:rsidRDefault="00CF6935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3BC8E09" w14:textId="77777777" w:rsidR="00BC2407" w:rsidRDefault="00BC2407" w:rsidP="00BC2407">
            <w:pPr>
              <w:pStyle w:val="NormalInd"/>
              <w:numPr>
                <w:ilvl w:val="0"/>
                <w:numId w:val="10"/>
              </w:numPr>
              <w:ind w:left="601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</w:t>
            </w:r>
            <w:r>
              <w:rPr>
                <w:sz w:val="22"/>
                <w:szCs w:val="22"/>
                <w:lang w:eastAsia="es-EC"/>
              </w:rPr>
              <w:t>n</w:t>
            </w:r>
            <w:r>
              <w:rPr>
                <w:sz w:val="22"/>
                <w:szCs w:val="22"/>
                <w:lang w:eastAsia="es-EC"/>
              </w:rPr>
              <w:t>tenimiento vehicular.</w:t>
            </w:r>
          </w:p>
          <w:p w14:paraId="33A1D83F" w14:textId="77777777" w:rsidR="00BC2407" w:rsidRDefault="00BC2407" w:rsidP="00BC2407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Mantenimiento vehicular</w:t>
            </w:r>
            <w:r w:rsidRPr="00705E4A">
              <w:rPr>
                <w:sz w:val="22"/>
                <w:szCs w:val="22"/>
                <w:lang w:eastAsia="es-EC"/>
              </w:rPr>
              <w:t>.</w:t>
            </w:r>
          </w:p>
          <w:p w14:paraId="6C9C502C" w14:textId="77777777" w:rsidR="00BC2407" w:rsidRDefault="00BC240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5FD0BF40" w:rsidR="009B1AE2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>
              <w:rPr>
                <w:rFonts w:cs="Arial"/>
                <w:sz w:val="22"/>
                <w:szCs w:val="22"/>
                <w:lang w:eastAsia="es-EC"/>
              </w:rPr>
              <w:t>M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uestra mensaje de 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</w:t>
            </w:r>
            <w:r>
              <w:rPr>
                <w:rFonts w:cs="Arial"/>
                <w:sz w:val="22"/>
                <w:szCs w:val="22"/>
                <w:lang w:eastAsia="es-EC"/>
              </w:rPr>
              <w:t>preso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451CEA47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35877D6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1547F1D" w14:textId="77777777" w:rsidR="002666B7" w:rsidRDefault="002666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DF8F3E6" w14:textId="77777777" w:rsidR="00D1604A" w:rsidRDefault="00DE0A74" w:rsidP="00DB5F19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4ABF5626" w:rsidR="00DB5F19" w:rsidRPr="00805625" w:rsidRDefault="00DB5F19" w:rsidP="00DB5F19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2A0719DD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1F8D608B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FA1: Error al no </w:t>
            </w:r>
            <w:r w:rsidR="002666B7">
              <w:rPr>
                <w:rFonts w:cs="Arial"/>
                <w:b/>
                <w:bCs/>
                <w:sz w:val="22"/>
                <w:szCs w:val="22"/>
                <w:lang w:eastAsia="es-EC"/>
              </w:rPr>
              <w:t>imprimir el formulario</w:t>
            </w:r>
          </w:p>
          <w:p w14:paraId="0B52DD1C" w14:textId="12F4EB3F" w:rsidR="00DE0A74" w:rsidRDefault="00386F4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puede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 xml:space="preserve">, muestra un mensaje </w:t>
            </w:r>
            <w:r>
              <w:rPr>
                <w:rFonts w:cs="Arial"/>
                <w:sz w:val="22"/>
                <w:szCs w:val="22"/>
                <w:lang w:eastAsia="es-EC"/>
              </w:rPr>
              <w:t>que no se pudo imprimir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6FFA85C3" w:rsidR="00DE0A74" w:rsidRPr="00805625" w:rsidRDefault="002666B7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1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1F84E290" w:rsidR="00DE0A74" w:rsidRPr="00805625" w:rsidRDefault="003A4B06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</w:t>
            </w:r>
            <w:r w:rsidR="00AD7E79">
              <w:rPr>
                <w:sz w:val="22"/>
                <w:szCs w:val="22"/>
                <w:lang w:eastAsia="es-EC"/>
              </w:rPr>
              <w:t>1</w:t>
            </w:r>
            <w:r w:rsidR="00BC2407">
              <w:rPr>
                <w:sz w:val="22"/>
                <w:szCs w:val="22"/>
                <w:lang w:eastAsia="es-EC"/>
              </w:rPr>
              <w:t>5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7762" w14:textId="77777777" w:rsidR="004C79AD" w:rsidRDefault="004C79AD" w:rsidP="0078035B">
      <w:pPr>
        <w:pStyle w:val="NormalInd"/>
      </w:pPr>
      <w:r>
        <w:separator/>
      </w:r>
    </w:p>
  </w:endnote>
  <w:endnote w:type="continuationSeparator" w:id="0">
    <w:p w14:paraId="42076BDF" w14:textId="77777777" w:rsidR="004C79AD" w:rsidRDefault="004C79AD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F7A2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F7A2D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F7A2D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A1190" w14:textId="77777777" w:rsidR="004C79AD" w:rsidRDefault="004C79AD" w:rsidP="0078035B">
      <w:pPr>
        <w:pStyle w:val="NormalInd"/>
      </w:pPr>
      <w:r>
        <w:separator/>
      </w:r>
    </w:p>
  </w:footnote>
  <w:footnote w:type="continuationSeparator" w:id="0">
    <w:p w14:paraId="74737B6C" w14:textId="77777777" w:rsidR="004C79AD" w:rsidRDefault="004C79AD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FF5DFB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0255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666B7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1CF2"/>
    <w:rsid w:val="002F2112"/>
    <w:rsid w:val="002F4EAD"/>
    <w:rsid w:val="002F6862"/>
    <w:rsid w:val="002F7A2D"/>
    <w:rsid w:val="00301BAE"/>
    <w:rsid w:val="003060A2"/>
    <w:rsid w:val="0030683F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86F47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A4B06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C79AD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684C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3C6A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029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25FA3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516E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07BA4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3615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D7E79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2B3C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4CAB"/>
    <w:rsid w:val="00BA557B"/>
    <w:rsid w:val="00BA6283"/>
    <w:rsid w:val="00BA6AA0"/>
    <w:rsid w:val="00BA6CC3"/>
    <w:rsid w:val="00BB6476"/>
    <w:rsid w:val="00BB6E36"/>
    <w:rsid w:val="00BC06FE"/>
    <w:rsid w:val="00BC2333"/>
    <w:rsid w:val="00BC2407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8266E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CF6935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5F19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2ABC"/>
    <w:rsid w:val="00DE32C3"/>
    <w:rsid w:val="00DF035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DC8D-0AF4-4267-BA9D-D1D1D0C7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4</TotalTime>
  <Pages>5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2613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5</cp:revision>
  <cp:lastPrinted>2006-10-15T17:13:00Z</cp:lastPrinted>
  <dcterms:created xsi:type="dcterms:W3CDTF">2019-07-08T20:49:00Z</dcterms:created>
  <dcterms:modified xsi:type="dcterms:W3CDTF">2019-07-08T21:35:00Z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