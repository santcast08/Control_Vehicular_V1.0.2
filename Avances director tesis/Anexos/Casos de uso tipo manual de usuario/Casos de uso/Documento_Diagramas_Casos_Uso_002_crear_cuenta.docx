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0B3F9DC8" w:rsidR="00646574" w:rsidRDefault="00547C55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Crear cuenta de</w:t>
      </w:r>
      <w:r w:rsidR="00646574">
        <w:rPr>
          <w:rFonts w:ascii="Bookman Old Style" w:hAnsi="Bookman Old Style"/>
          <w:b/>
          <w:sz w:val="32"/>
          <w:szCs w:val="32"/>
        </w:rPr>
        <w:t xml:space="preserve"> </w:t>
      </w:r>
      <w:r w:rsidR="00E21E11">
        <w:rPr>
          <w:rFonts w:ascii="Bookman Old Style" w:hAnsi="Bookman Old Style"/>
          <w:b/>
          <w:sz w:val="32"/>
          <w:szCs w:val="32"/>
        </w:rPr>
        <w:t>usuario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10CAF75B" w:rsidR="00C57182" w:rsidRPr="000449A8" w:rsidRDefault="00547C55" w:rsidP="0050191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Crear cuenta de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01917">
              <w:rPr>
                <w:rFonts w:ascii="Bookman Old Style" w:hAnsi="Bookman Old Style"/>
                <w:sz w:val="22"/>
                <w:szCs w:val="22"/>
              </w:rPr>
              <w:t>usuario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763D69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AD5709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2E3D7981" w:rsidR="00C57182" w:rsidRPr="000449A8" w:rsidRDefault="00C57182" w:rsidP="00547C55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501917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002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Crear cuenta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1BB6097" w:rsidR="00547C55" w:rsidRPr="000449A8" w:rsidRDefault="00547C55" w:rsidP="001238D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1238D0">
              <w:rPr>
                <w:rFonts w:ascii="Bookman Old Style" w:hAnsi="Bookman Old Style"/>
                <w:noProof/>
                <w:sz w:val="22"/>
                <w:szCs w:val="22"/>
              </w:rPr>
              <w:t>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55802B75" w:rsidR="00646574" w:rsidRPr="00646574" w:rsidRDefault="00547C55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Crear cuenta de </w:t>
      </w:r>
      <w:r w:rsidR="00501917">
        <w:rPr>
          <w:rFonts w:cs="Arial"/>
          <w:bCs/>
          <w:sz w:val="28"/>
          <w:szCs w:val="36"/>
          <w:lang w:eastAsia="es-EC"/>
        </w:rPr>
        <w:t>usuario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2CFE1A19" w:rsidR="00646574" w:rsidRPr="00AD5709" w:rsidRDefault="00501917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AD5709">
              <w:rPr>
                <w:b/>
                <w:sz w:val="22"/>
                <w:szCs w:val="22"/>
                <w:lang w:eastAsia="es-EC"/>
              </w:rPr>
              <w:t>002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0582F00C" w:rsidR="00646574" w:rsidRPr="00805625" w:rsidRDefault="00547C55" w:rsidP="0050191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Crear cuenta de usuario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FCDDAFC" w:rsidR="00646574" w:rsidRPr="00805625" w:rsidRDefault="00D1604A" w:rsidP="00547C5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Permite</w:t>
            </w:r>
            <w:r w:rsidR="008F2F16">
              <w:rPr>
                <w:sz w:val="22"/>
                <w:szCs w:val="22"/>
                <w:lang w:eastAsia="es-EC"/>
              </w:rPr>
              <w:t xml:space="preserve"> 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crear la cuenta de usuario con su respectivo rol 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0D1F8889" w:rsidR="00646574" w:rsidRPr="00805625" w:rsidRDefault="00547C55" w:rsidP="00547C5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Recuperar perfil de usuario.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  <w:bookmarkStart w:id="2" w:name="_GoBack"/>
            <w:bookmarkEnd w:id="2"/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34A1D4D0" w14:textId="58EAD7D0" w:rsidR="00646574" w:rsidRPr="00805625" w:rsidRDefault="00547C55" w:rsidP="00972DB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Cuenta de usuario </w:t>
            </w:r>
            <w:r w:rsidR="00972DB7">
              <w:rPr>
                <w:sz w:val="22"/>
                <w:szCs w:val="22"/>
                <w:lang w:eastAsia="es-EC"/>
              </w:rPr>
              <w:t>creado</w:t>
            </w:r>
            <w:r w:rsidR="00D1604A" w:rsidRPr="00805625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753A2E65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>Crear cuenta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529BD548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>administración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BF91B4B" w14:textId="77777777" w:rsidR="00C76E65" w:rsidRDefault="00C76E65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E98CEB6" w14:textId="77777777" w:rsidR="00C76E65" w:rsidRDefault="00C76E65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73ED404" w14:textId="77777777" w:rsidR="00C76E65" w:rsidRDefault="00C76E65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0586442" w14:textId="77777777" w:rsidR="00C76E65" w:rsidRDefault="00C76E65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14C3F757" w:rsidR="00DD37D8" w:rsidRPr="00805625" w:rsidRDefault="00C76E65" w:rsidP="00C76E6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 El usuario llena el fo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mulario y selecciona “Guardar”.</w:t>
            </w:r>
          </w:p>
        </w:tc>
        <w:tc>
          <w:tcPr>
            <w:tcW w:w="3084" w:type="dxa"/>
          </w:tcPr>
          <w:p w14:paraId="69F1A7C2" w14:textId="72C0A345" w:rsidR="00D1604A" w:rsidRPr="00805625" w:rsidRDefault="00972DB7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un formulario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para el ingreso de 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274F4920" w14:textId="77777777" w:rsidR="00547C55" w:rsidRDefault="00547C55" w:rsidP="00547C55">
            <w:pPr>
              <w:pStyle w:val="NormalInd"/>
              <w:numPr>
                <w:ilvl w:val="0"/>
                <w:numId w:val="10"/>
              </w:numPr>
              <w:ind w:left="884" w:hanging="425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Perfil de usuario.</w:t>
            </w:r>
          </w:p>
          <w:p w14:paraId="27B511F7" w14:textId="77777777" w:rsidR="00547C55" w:rsidRDefault="00547C55" w:rsidP="00713553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rol.</w:t>
            </w:r>
          </w:p>
          <w:p w14:paraId="687EF331" w14:textId="77777777" w:rsidR="00547C55" w:rsidRDefault="00547C55" w:rsidP="00547C55">
            <w:pPr>
              <w:pStyle w:val="NormalInd"/>
              <w:ind w:left="884" w:hanging="425"/>
              <w:rPr>
                <w:sz w:val="22"/>
                <w:szCs w:val="22"/>
                <w:lang w:eastAsia="es-EC"/>
              </w:rPr>
            </w:pPr>
          </w:p>
          <w:p w14:paraId="69447D0F" w14:textId="77777777" w:rsidR="00547C55" w:rsidRDefault="00547C55" w:rsidP="00547C55">
            <w:pPr>
              <w:pStyle w:val="NormalInd"/>
              <w:numPr>
                <w:ilvl w:val="0"/>
                <w:numId w:val="10"/>
              </w:numPr>
              <w:ind w:left="884" w:hanging="425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cuenta de usuario.</w:t>
            </w:r>
          </w:p>
          <w:p w14:paraId="037E95A0" w14:textId="77777777" w:rsidR="00547C55" w:rsidRDefault="00547C55" w:rsidP="00713553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Cuenta.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4591AB2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.  </w:t>
            </w:r>
            <w:r w:rsidR="00FA5D3B">
              <w:rPr>
                <w:rFonts w:cs="Arial"/>
                <w:sz w:val="22"/>
                <w:szCs w:val="22"/>
                <w:lang w:eastAsia="es-EC"/>
              </w:rPr>
              <w:t>Se 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lmacena la inform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0C3C11F2" w:rsidR="009B1AE2" w:rsidRPr="00805625" w:rsidRDefault="00C76E65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7FDED60" w14:textId="77777777" w:rsidTr="00547C55">
        <w:tc>
          <w:tcPr>
            <w:tcW w:w="3147" w:type="dxa"/>
          </w:tcPr>
          <w:p w14:paraId="7BAADA77" w14:textId="099D7C5B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no se ingresa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algún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campo, muestra un mensaje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que se ingrese el campo del formulario en ese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momento.</w:t>
            </w:r>
          </w:p>
          <w:p w14:paraId="04F93FBC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5C9A08D7" w14:textId="77777777" w:rsidR="00972DB7" w:rsidRDefault="009B1AE2" w:rsidP="00972DB7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972DB7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972DB7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972DB7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648BF334" w14:textId="1C51F7A0" w:rsidR="00646574" w:rsidRPr="00805625" w:rsidRDefault="009B1AE2" w:rsidP="00972DB7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El flujo vuelve al paso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2</w:t>
            </w:r>
          </w:p>
        </w:tc>
      </w:tr>
      <w:tr w:rsidR="00646574" w:rsidRPr="00805625" w14:paraId="66EB705B" w14:textId="77777777" w:rsidTr="00547C55">
        <w:tc>
          <w:tcPr>
            <w:tcW w:w="3147" w:type="dxa"/>
          </w:tcPr>
          <w:p w14:paraId="2C9FA5B5" w14:textId="7AA032D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370CD773" w14:textId="77777777" w:rsidTr="00547C55">
        <w:tc>
          <w:tcPr>
            <w:tcW w:w="3147" w:type="dxa"/>
          </w:tcPr>
          <w:p w14:paraId="070F558B" w14:textId="6ECC9CA1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D36F3DE" w14:textId="77777777" w:rsidTr="00547C55">
        <w:tc>
          <w:tcPr>
            <w:tcW w:w="3147" w:type="dxa"/>
          </w:tcPr>
          <w:p w14:paraId="02B232B8" w14:textId="4E3CF50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646574" w:rsidRPr="00805625" w14:paraId="74ACFD89" w14:textId="77777777" w:rsidTr="00547C55">
        <w:tc>
          <w:tcPr>
            <w:tcW w:w="3147" w:type="dxa"/>
          </w:tcPr>
          <w:p w14:paraId="7D444BD9" w14:textId="1390ACD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3E30C2EB" w:rsidR="00646574" w:rsidRPr="00805625" w:rsidRDefault="00501917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REQ002</w:t>
            </w:r>
          </w:p>
        </w:tc>
      </w:tr>
      <w:tr w:rsidR="00646574" w:rsidRPr="00805625" w14:paraId="1EF7BE2B" w14:textId="77777777" w:rsidTr="00547C55">
        <w:tc>
          <w:tcPr>
            <w:tcW w:w="3147" w:type="dxa"/>
          </w:tcPr>
          <w:p w14:paraId="2B875E9E" w14:textId="3044714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646574" w:rsidRPr="00BF098F" w:rsidRDefault="00BF098F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Soporte</w:t>
            </w:r>
          </w:p>
          <w:p w14:paraId="034591D1" w14:textId="666CAEBA" w:rsidR="00BF098F" w:rsidRPr="00805625" w:rsidRDefault="00BF098F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646574" w:rsidRPr="00805625" w14:paraId="5C88D7BE" w14:textId="77777777" w:rsidTr="00547C55">
        <w:tc>
          <w:tcPr>
            <w:tcW w:w="3147" w:type="dxa"/>
          </w:tcPr>
          <w:p w14:paraId="214736CA" w14:textId="4CBA8636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251642D6" w14:textId="77777777" w:rsidTr="00547C55">
        <w:tc>
          <w:tcPr>
            <w:tcW w:w="3147" w:type="dxa"/>
          </w:tcPr>
          <w:p w14:paraId="08C97728" w14:textId="7B489884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47BDA" w14:textId="77777777" w:rsidR="000F4FC0" w:rsidRDefault="000F4FC0" w:rsidP="0078035B">
      <w:pPr>
        <w:pStyle w:val="NormalInd"/>
      </w:pPr>
      <w:r>
        <w:separator/>
      </w:r>
    </w:p>
  </w:endnote>
  <w:endnote w:type="continuationSeparator" w:id="0">
    <w:p w14:paraId="14227167" w14:textId="77777777" w:rsidR="000F4FC0" w:rsidRDefault="000F4FC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72DB7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72DB7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72DB7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B0ECA" w14:textId="77777777" w:rsidR="000F4FC0" w:rsidRDefault="000F4FC0" w:rsidP="0078035B">
      <w:pPr>
        <w:pStyle w:val="NormalInd"/>
      </w:pPr>
      <w:r>
        <w:separator/>
      </w:r>
    </w:p>
  </w:footnote>
  <w:footnote w:type="continuationSeparator" w:id="0">
    <w:p w14:paraId="42ED92FA" w14:textId="77777777" w:rsidR="000F4FC0" w:rsidRDefault="000F4FC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0F4FC0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64F7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4FC0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1B8E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21F9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2DB7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5709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76E65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5D3B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BB3A-F259-40CC-895B-92C820EF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169</TotalTime>
  <Pages>5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2614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17</cp:revision>
  <cp:lastPrinted>2006-10-15T17:13:00Z</cp:lastPrinted>
  <dcterms:created xsi:type="dcterms:W3CDTF">2019-03-01T15:33:00Z</dcterms:created>
  <dcterms:modified xsi:type="dcterms:W3CDTF">2019-07-08T21:16:00Z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