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1F981272" w:rsidR="00646574" w:rsidRDefault="00521F01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Cargar información </w:t>
      </w:r>
      <w:r w:rsidR="00290170">
        <w:rPr>
          <w:rFonts w:ascii="Bookman Old Style" w:hAnsi="Bookman Old Style"/>
          <w:b/>
          <w:sz w:val="32"/>
          <w:szCs w:val="32"/>
        </w:rPr>
        <w:t>de rutas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2DD299E1" w:rsidR="00C57182" w:rsidRPr="000449A8" w:rsidRDefault="00521F01" w:rsidP="0029017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Cargar </w:t>
            </w:r>
            <w:r w:rsidR="00290170">
              <w:rPr>
                <w:rFonts w:ascii="Bookman Old Style" w:hAnsi="Bookman Old Style"/>
                <w:sz w:val="22"/>
                <w:szCs w:val="22"/>
              </w:rPr>
              <w:t>información de rutas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7F420030" w:rsidR="00C57182" w:rsidRPr="000449A8" w:rsidRDefault="00C57182" w:rsidP="00290170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C6741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</w:t>
            </w:r>
            <w:r w:rsidR="00290170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6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521F0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Cargar </w:t>
            </w:r>
            <w:r w:rsidR="00290170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rutas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209B9D3C" w:rsidR="00547C55" w:rsidRPr="000449A8" w:rsidRDefault="00547C55" w:rsidP="00A17C64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A17C64"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3BA55D06" w:rsidR="00646574" w:rsidRPr="00646574" w:rsidRDefault="00521F01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Cargar información </w:t>
      </w:r>
      <w:r w:rsidR="00290170">
        <w:rPr>
          <w:rFonts w:cs="Arial"/>
          <w:bCs/>
          <w:sz w:val="28"/>
          <w:szCs w:val="36"/>
          <w:lang w:eastAsia="es-EC"/>
        </w:rPr>
        <w:t>de rutas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4448364D" w:rsidR="00646574" w:rsidRPr="00805625" w:rsidRDefault="00521F01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00</w:t>
            </w:r>
            <w:r w:rsidR="00290170">
              <w:rPr>
                <w:sz w:val="22"/>
                <w:szCs w:val="22"/>
                <w:lang w:eastAsia="es-EC"/>
              </w:rPr>
              <w:t>6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39C43A02" w:rsidR="00646574" w:rsidRPr="00805625" w:rsidRDefault="00E4330E" w:rsidP="0029017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Cargar información </w:t>
            </w:r>
            <w:r w:rsidR="00290170">
              <w:rPr>
                <w:sz w:val="22"/>
                <w:szCs w:val="22"/>
                <w:lang w:eastAsia="es-EC"/>
              </w:rPr>
              <w:t>de rutas.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440D7ABB" w:rsidR="00646574" w:rsidRPr="00805625" w:rsidRDefault="00D1604A" w:rsidP="00290170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90170">
              <w:rPr>
                <w:sz w:val="22"/>
                <w:szCs w:val="22"/>
                <w:lang w:eastAsia="es-EC"/>
              </w:rPr>
              <w:t>Permite</w:t>
            </w:r>
            <w:r w:rsidR="008F2F16" w:rsidRPr="00290170">
              <w:rPr>
                <w:sz w:val="22"/>
                <w:szCs w:val="22"/>
                <w:lang w:eastAsia="es-EC"/>
              </w:rPr>
              <w:t xml:space="preserve"> </w:t>
            </w:r>
            <w:r w:rsidR="00F85320" w:rsidRPr="00290170">
              <w:rPr>
                <w:rFonts w:cs="Arial"/>
                <w:sz w:val="22"/>
                <w:szCs w:val="22"/>
                <w:lang w:eastAsia="es-EC"/>
              </w:rPr>
              <w:t xml:space="preserve">cargar la información </w:t>
            </w:r>
            <w:r w:rsidR="00290170" w:rsidRPr="00290170">
              <w:rPr>
                <w:rFonts w:cs="Arial"/>
                <w:sz w:val="22"/>
                <w:szCs w:val="22"/>
                <w:lang w:eastAsia="es-EC"/>
              </w:rPr>
              <w:t xml:space="preserve">de rutas </w:t>
            </w:r>
            <w:r w:rsidR="00290170" w:rsidRPr="00290170">
              <w:rPr>
                <w:rFonts w:cs="Arial"/>
                <w:bCs/>
                <w:sz w:val="22"/>
                <w:szCs w:val="22"/>
                <w:lang w:eastAsia="es-EC"/>
              </w:rPr>
              <w:t>que existen en el país en un archivo de formato plano compatible.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4E3068B" w14:textId="63D095A9" w:rsidR="00646574" w:rsidRPr="00805625" w:rsidRDefault="00F85320" w:rsidP="00547C55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C</w:t>
            </w:r>
            <w:r w:rsidRPr="001A2393">
              <w:rPr>
                <w:rFonts w:cs="Arial"/>
                <w:bCs/>
                <w:sz w:val="22"/>
                <w:szCs w:val="22"/>
                <w:lang w:eastAsia="es-EC"/>
              </w:rPr>
              <w:t>arga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r</w:t>
            </w:r>
            <w:r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la información de los usuarios con la B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ase de </w:t>
            </w:r>
            <w:r w:rsidRPr="001A2393">
              <w:rPr>
                <w:rFonts w:cs="Arial"/>
                <w:bCs/>
                <w:sz w:val="22"/>
                <w:szCs w:val="22"/>
                <w:lang w:eastAsia="es-EC"/>
              </w:rPr>
              <w:t>D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tos</w:t>
            </w:r>
            <w:r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que cuenta la institución con la finalidad de obtener los datos básicos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y necesarios </w:t>
            </w:r>
            <w:r w:rsidRPr="001A2393">
              <w:rPr>
                <w:rFonts w:cs="Arial"/>
                <w:bCs/>
                <w:sz w:val="22"/>
                <w:szCs w:val="22"/>
                <w:lang w:eastAsia="es-EC"/>
              </w:rPr>
              <w:t>de los funcionarios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34A1D4D0" w14:textId="61D13A78" w:rsidR="00646574" w:rsidRPr="00805625" w:rsidRDefault="00290170" w:rsidP="00290170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90170">
              <w:rPr>
                <w:rFonts w:cs="Arial"/>
                <w:bCs/>
                <w:sz w:val="22"/>
                <w:szCs w:val="22"/>
                <w:lang w:eastAsia="es-EC"/>
              </w:rPr>
              <w:t>Rutas y distancia cargadas.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500CC773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E4330E">
              <w:rPr>
                <w:rFonts w:cs="Arial"/>
                <w:sz w:val="22"/>
                <w:szCs w:val="22"/>
                <w:lang w:eastAsia="es-EC"/>
              </w:rPr>
              <w:t>cargar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290170">
              <w:rPr>
                <w:rFonts w:cs="Arial"/>
                <w:sz w:val="22"/>
                <w:szCs w:val="22"/>
                <w:lang w:eastAsia="es-EC"/>
              </w:rPr>
              <w:t>rutas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529BD548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>administración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7D57E91A" w:rsidR="00DD37D8" w:rsidRPr="00805625" w:rsidRDefault="00E4330E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“Guardar”.</w:t>
            </w:r>
          </w:p>
        </w:tc>
        <w:tc>
          <w:tcPr>
            <w:tcW w:w="3084" w:type="dxa"/>
          </w:tcPr>
          <w:p w14:paraId="69F1A7C2" w14:textId="503CAA15" w:rsidR="00D1604A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Se carga </w:t>
            </w:r>
            <w:r w:rsidR="00290170">
              <w:rPr>
                <w:rFonts w:cs="Arial"/>
                <w:sz w:val="22"/>
                <w:szCs w:val="22"/>
                <w:lang w:eastAsia="es-EC"/>
              </w:rPr>
              <w:t>las rutas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con </w:t>
            </w:r>
            <w:r w:rsidR="00DD37D8">
              <w:rPr>
                <w:rFonts w:cs="Arial"/>
                <w:sz w:val="22"/>
                <w:szCs w:val="22"/>
                <w:lang w:eastAsia="es-EC"/>
              </w:rPr>
              <w:t>la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siguiente información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569BED1D" w14:textId="77777777" w:rsidR="00FA48E2" w:rsidRDefault="00FA48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175FD29" w14:textId="77777777" w:rsidR="00290170" w:rsidRDefault="00290170" w:rsidP="0029017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Ciudad origen.</w:t>
            </w:r>
          </w:p>
          <w:p w14:paraId="067DFE85" w14:textId="77777777" w:rsidR="00290170" w:rsidRDefault="00290170" w:rsidP="0029017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Ciudad destino.</w:t>
            </w:r>
          </w:p>
          <w:p w14:paraId="2A99D8A9" w14:textId="77777777" w:rsidR="00290170" w:rsidRDefault="00290170" w:rsidP="0029017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Distancia.</w:t>
            </w:r>
          </w:p>
          <w:p w14:paraId="01D84905" w14:textId="77777777" w:rsidR="00290170" w:rsidRPr="00805625" w:rsidRDefault="00290170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B89A57" w14:textId="77777777" w:rsidR="009B1AE2" w:rsidRDefault="009B1AE2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309676F1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 Almacena la información y se muestra mensaje de guardado.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2A07114D" w:rsidR="009B1AE2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47BB7116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A17C64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A17C64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A17C64">
              <w:rPr>
                <w:rFonts w:cs="Arial"/>
                <w:sz w:val="22"/>
                <w:szCs w:val="22"/>
                <w:lang w:eastAsia="es-EC"/>
              </w:rPr>
              <w:t>ción</w:t>
            </w:r>
            <w:bookmarkStart w:id="2" w:name="_GoBack"/>
            <w:bookmarkEnd w:id="2"/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693D995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</w:t>
            </w:r>
            <w:r w:rsidR="00FA48E2">
              <w:rPr>
                <w:sz w:val="22"/>
                <w:szCs w:val="22"/>
                <w:lang w:eastAsia="es-EC"/>
              </w:rPr>
              <w:t>6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lastRenderedPageBreak/>
              <w:t>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38BA1" w14:textId="77777777" w:rsidR="00097D59" w:rsidRDefault="00097D59" w:rsidP="0078035B">
      <w:pPr>
        <w:pStyle w:val="NormalInd"/>
      </w:pPr>
      <w:r>
        <w:separator/>
      </w:r>
    </w:p>
  </w:endnote>
  <w:endnote w:type="continuationSeparator" w:id="0">
    <w:p w14:paraId="7CAA32D7" w14:textId="77777777" w:rsidR="00097D59" w:rsidRDefault="00097D59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17C64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17C64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17C64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FCA68" w14:textId="77777777" w:rsidR="00097D59" w:rsidRDefault="00097D59" w:rsidP="0078035B">
      <w:pPr>
        <w:pStyle w:val="NormalInd"/>
      </w:pPr>
      <w:r>
        <w:separator/>
      </w:r>
    </w:p>
  </w:footnote>
  <w:footnote w:type="continuationSeparator" w:id="0">
    <w:p w14:paraId="196E3B4E" w14:textId="77777777" w:rsidR="00097D59" w:rsidRDefault="00097D59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097D59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59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70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14E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C64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667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48E2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BEE63-D5C0-49CA-9F18-FF266358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13</TotalTime>
  <Pages>5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2764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4</cp:revision>
  <cp:lastPrinted>2006-10-15T17:13:00Z</cp:lastPrinted>
  <dcterms:created xsi:type="dcterms:W3CDTF">2019-07-02T20:50:00Z</dcterms:created>
  <dcterms:modified xsi:type="dcterms:W3CDTF">2019-07-08T21:29:00Z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