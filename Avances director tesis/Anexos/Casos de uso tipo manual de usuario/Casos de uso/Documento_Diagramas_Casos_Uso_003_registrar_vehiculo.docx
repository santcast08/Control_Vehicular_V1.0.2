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0A76C9D3" w:rsidR="00646574" w:rsidRDefault="00646574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Registrar </w:t>
      </w:r>
      <w:r w:rsidR="001A2CDF">
        <w:rPr>
          <w:rFonts w:ascii="Bookman Old Style" w:hAnsi="Bookman Old Style"/>
          <w:b/>
          <w:sz w:val="32"/>
          <w:szCs w:val="32"/>
        </w:rPr>
        <w:t xml:space="preserve">información del </w:t>
      </w:r>
      <w:r w:rsidR="00944D8E">
        <w:rPr>
          <w:rFonts w:ascii="Bookman Old Style" w:hAnsi="Bookman Old Style"/>
          <w:b/>
          <w:sz w:val="32"/>
          <w:szCs w:val="32"/>
        </w:rPr>
        <w:t>vehículo</w:t>
      </w:r>
      <w:r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71F73C84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1A2CDF">
        <w:rPr>
          <w:rFonts w:ascii="Bookman Old Style" w:hAnsi="Bookman Old Style"/>
        </w:rPr>
        <w:t>1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5FF03617" w:rsidR="00C57182" w:rsidRPr="000449A8" w:rsidRDefault="00646574" w:rsidP="00944D8E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Registrar </w:t>
            </w:r>
            <w:r w:rsidR="00944D8E">
              <w:rPr>
                <w:rFonts w:ascii="Bookman Old Style" w:hAnsi="Bookman Old Style"/>
                <w:sz w:val="22"/>
                <w:szCs w:val="22"/>
              </w:rPr>
              <w:t>vehículo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5736D9B9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1A2CDF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5A6CF1AA" w:rsidR="00C57182" w:rsidRPr="000449A8" w:rsidRDefault="00C57182" w:rsidP="00944D8E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C7495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003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Registrar </w:t>
            </w:r>
            <w:r w:rsidR="00944D8E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vehículo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1A2CDF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1A2CDF" w:rsidRPr="000449A8" w14:paraId="5E7144DC" w14:textId="77777777">
        <w:tc>
          <w:tcPr>
            <w:tcW w:w="1087" w:type="dxa"/>
          </w:tcPr>
          <w:p w14:paraId="51E44D80" w14:textId="5DB99231" w:rsidR="001A2CDF" w:rsidRPr="000449A8" w:rsidRDefault="001A2CDF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4E0C6D23" w:rsidR="001A2CDF" w:rsidRPr="000449A8" w:rsidRDefault="001A2CDF" w:rsidP="0087437E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 w:rsidR="0087437E">
              <w:rPr>
                <w:rFonts w:ascii="Bookman Old Style" w:hAnsi="Bookman Old Style"/>
                <w:sz w:val="22"/>
                <w:szCs w:val="22"/>
              </w:rPr>
              <w:t>8</w:t>
            </w:r>
          </w:p>
        </w:tc>
        <w:tc>
          <w:tcPr>
            <w:tcW w:w="1310" w:type="dxa"/>
          </w:tcPr>
          <w:p w14:paraId="047EC757" w14:textId="66F71BC1" w:rsidR="001A2CDF" w:rsidRPr="000449A8" w:rsidRDefault="001A2CDF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386965C6" w:rsidR="001A2CDF" w:rsidRPr="000449A8" w:rsidRDefault="00EE0CEF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1A2CDF" w:rsidRPr="000449A8" w14:paraId="04339BA9" w14:textId="77777777">
        <w:tc>
          <w:tcPr>
            <w:tcW w:w="1087" w:type="dxa"/>
          </w:tcPr>
          <w:p w14:paraId="3A6B9D10" w14:textId="0006E388" w:rsidR="001A2CDF" w:rsidRPr="000449A8" w:rsidRDefault="001A2C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1A2CDF" w:rsidRPr="000449A8" w:rsidRDefault="001A2C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1A2CDF" w:rsidRPr="000449A8" w:rsidRDefault="001A2C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1A2CDF" w:rsidRPr="000449A8" w:rsidRDefault="001A2C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1A2CDF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1A2CDF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1A2CDF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1A2CDF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A08536E" w14:textId="77777777" w:rsidR="0097695E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40249" w:history="1">
        <w:r w:rsidR="0097695E" w:rsidRPr="00270EE3">
          <w:rPr>
            <w:rStyle w:val="Hipervnculo"/>
            <w:noProof/>
            <w:lang w:eastAsia="es-EC"/>
          </w:rPr>
          <w:t xml:space="preserve">1. </w:t>
        </w:r>
        <w:r w:rsidR="009769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97695E" w:rsidRPr="00270EE3">
          <w:rPr>
            <w:rStyle w:val="Hipervnculo"/>
            <w:noProof/>
            <w:lang w:eastAsia="es-EC"/>
          </w:rPr>
          <w:t>Especificación de Casos de Uso.</w:t>
        </w:r>
        <w:r w:rsidR="0097695E">
          <w:rPr>
            <w:noProof/>
            <w:webHidden/>
          </w:rPr>
          <w:tab/>
        </w:r>
        <w:r w:rsidR="0097695E">
          <w:rPr>
            <w:noProof/>
            <w:webHidden/>
          </w:rPr>
          <w:fldChar w:fldCharType="begin"/>
        </w:r>
        <w:r w:rsidR="0097695E">
          <w:rPr>
            <w:noProof/>
            <w:webHidden/>
          </w:rPr>
          <w:instrText xml:space="preserve"> PAGEREF _Toc2340249 \h </w:instrText>
        </w:r>
        <w:r w:rsidR="0097695E">
          <w:rPr>
            <w:noProof/>
            <w:webHidden/>
          </w:rPr>
        </w:r>
        <w:r w:rsidR="0097695E">
          <w:rPr>
            <w:noProof/>
            <w:webHidden/>
          </w:rPr>
          <w:fldChar w:fldCharType="separate"/>
        </w:r>
        <w:r w:rsidR="0097695E">
          <w:rPr>
            <w:noProof/>
            <w:webHidden/>
          </w:rPr>
          <w:t>1</w:t>
        </w:r>
        <w:r w:rsidR="0097695E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69B4A506" w:rsidR="00646574" w:rsidRPr="00646574" w:rsidRDefault="00646574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 w:rsidRPr="00646574">
        <w:rPr>
          <w:rFonts w:cs="Arial"/>
          <w:bCs/>
          <w:sz w:val="28"/>
          <w:szCs w:val="36"/>
          <w:lang w:eastAsia="es-EC"/>
        </w:rPr>
        <w:t xml:space="preserve">Registrar </w:t>
      </w:r>
      <w:r w:rsidR="001A2CDF">
        <w:rPr>
          <w:rFonts w:cs="Arial"/>
          <w:bCs/>
          <w:sz w:val="28"/>
          <w:szCs w:val="36"/>
          <w:lang w:eastAsia="es-EC"/>
        </w:rPr>
        <w:t xml:space="preserve">información del </w:t>
      </w:r>
      <w:r w:rsidR="00944D8E">
        <w:rPr>
          <w:rFonts w:cs="Arial"/>
          <w:bCs/>
          <w:sz w:val="28"/>
          <w:szCs w:val="36"/>
          <w:lang w:eastAsia="es-EC"/>
        </w:rPr>
        <w:t>vehículo</w:t>
      </w:r>
      <w:r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40249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64"/>
        <w:gridCol w:w="2631"/>
        <w:gridCol w:w="3509"/>
      </w:tblGrid>
      <w:tr w:rsidR="00646574" w:rsidRPr="00805625" w14:paraId="630C2B50" w14:textId="77777777" w:rsidTr="001A2CDF">
        <w:tc>
          <w:tcPr>
            <w:tcW w:w="2864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6140" w:type="dxa"/>
            <w:gridSpan w:val="2"/>
          </w:tcPr>
          <w:p w14:paraId="3A47797B" w14:textId="1E1AC861" w:rsidR="00646574" w:rsidRPr="00944D8E" w:rsidRDefault="00C74955" w:rsidP="000B1BFC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003</w:t>
            </w:r>
          </w:p>
        </w:tc>
      </w:tr>
      <w:tr w:rsidR="00646574" w:rsidRPr="00805625" w14:paraId="317CFDF2" w14:textId="77777777" w:rsidTr="001A2CDF">
        <w:tc>
          <w:tcPr>
            <w:tcW w:w="2864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6140" w:type="dxa"/>
            <w:gridSpan w:val="2"/>
          </w:tcPr>
          <w:p w14:paraId="7C0045A6" w14:textId="138181D8" w:rsidR="00646574" w:rsidRPr="00805625" w:rsidRDefault="00D1604A" w:rsidP="00944D8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Registrar </w:t>
            </w:r>
            <w:r w:rsidR="00944D8E">
              <w:rPr>
                <w:sz w:val="22"/>
                <w:szCs w:val="22"/>
                <w:lang w:eastAsia="es-EC"/>
              </w:rPr>
              <w:t>vehículo</w:t>
            </w:r>
          </w:p>
        </w:tc>
      </w:tr>
      <w:tr w:rsidR="00646574" w:rsidRPr="00805625" w14:paraId="2233EEB1" w14:textId="77777777" w:rsidTr="001A2CDF">
        <w:tc>
          <w:tcPr>
            <w:tcW w:w="2864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6140" w:type="dxa"/>
            <w:gridSpan w:val="2"/>
          </w:tcPr>
          <w:p w14:paraId="2AE4AFAB" w14:textId="6FC04049" w:rsidR="00646574" w:rsidRPr="00805625" w:rsidRDefault="003B09E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1A2CDF">
        <w:tc>
          <w:tcPr>
            <w:tcW w:w="2864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6140" w:type="dxa"/>
            <w:gridSpan w:val="2"/>
          </w:tcPr>
          <w:p w14:paraId="10AF3C33" w14:textId="578FF889" w:rsidR="001A2CDF" w:rsidRPr="00AA414E" w:rsidRDefault="001A2CDF" w:rsidP="00B91F3C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  <w:r w:rsidRPr="00DA14D0">
              <w:rPr>
                <w:rFonts w:cs="Arial"/>
                <w:bCs/>
                <w:sz w:val="22"/>
                <w:szCs w:val="22"/>
                <w:lang w:eastAsia="es-EC"/>
              </w:rPr>
              <w:t xml:space="preserve">Se registra el vehículo con </w:t>
            </w:r>
            <w:r w:rsidR="00B91F3C">
              <w:rPr>
                <w:rFonts w:cs="Arial"/>
                <w:bCs/>
                <w:sz w:val="22"/>
                <w:szCs w:val="22"/>
                <w:lang w:eastAsia="es-EC"/>
              </w:rPr>
              <w:t>su</w:t>
            </w:r>
            <w:r w:rsidRPr="00DA14D0">
              <w:rPr>
                <w:rFonts w:cs="Arial"/>
                <w:bCs/>
                <w:sz w:val="22"/>
                <w:szCs w:val="22"/>
                <w:lang w:eastAsia="es-EC"/>
              </w:rPr>
              <w:t xml:space="preserve"> información general</w:t>
            </w:r>
            <w:r w:rsidR="00AA414E">
              <w:rPr>
                <w:rFonts w:cs="Arial"/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1A2CDF">
        <w:tc>
          <w:tcPr>
            <w:tcW w:w="2864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6140" w:type="dxa"/>
            <w:gridSpan w:val="2"/>
          </w:tcPr>
          <w:p w14:paraId="44E3068B" w14:textId="4CC96FE7" w:rsidR="00944D8E" w:rsidRPr="00805625" w:rsidRDefault="004513F8" w:rsidP="001A2CD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Recuperación información vehículo.</w:t>
            </w:r>
          </w:p>
        </w:tc>
      </w:tr>
      <w:tr w:rsidR="00646574" w:rsidRPr="00805625" w14:paraId="3F6E08BA" w14:textId="77777777" w:rsidTr="001A2CDF">
        <w:tc>
          <w:tcPr>
            <w:tcW w:w="2864" w:type="dxa"/>
          </w:tcPr>
          <w:p w14:paraId="247842A7" w14:textId="4582E8E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6140" w:type="dxa"/>
            <w:gridSpan w:val="2"/>
          </w:tcPr>
          <w:p w14:paraId="47BD32C3" w14:textId="77777777" w:rsidR="001A2CDF" w:rsidRPr="001A2CDF" w:rsidRDefault="001A2CDF" w:rsidP="001A2CDF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 w:rsidRPr="001A2CDF">
              <w:rPr>
                <w:rFonts w:cs="Arial"/>
                <w:bCs/>
                <w:sz w:val="22"/>
                <w:szCs w:val="22"/>
                <w:lang w:eastAsia="es-EC"/>
              </w:rPr>
              <w:t>Se registra el vehículo.</w:t>
            </w:r>
          </w:p>
          <w:p w14:paraId="34A1D4D0" w14:textId="0EC5D49C" w:rsidR="00646574" w:rsidRPr="00805625" w:rsidRDefault="001A2CDF" w:rsidP="001A2CD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 w:rsidRPr="001A2CDF">
              <w:rPr>
                <w:rFonts w:cs="Arial"/>
                <w:bCs/>
                <w:sz w:val="22"/>
                <w:szCs w:val="22"/>
                <w:lang w:eastAsia="es-EC"/>
              </w:rPr>
              <w:t>Se actualiza la información del vehículo.</w:t>
            </w:r>
          </w:p>
        </w:tc>
      </w:tr>
      <w:tr w:rsidR="00D1604A" w:rsidRPr="00805625" w14:paraId="00E210CB" w14:textId="77777777" w:rsidTr="001A2CDF">
        <w:tc>
          <w:tcPr>
            <w:tcW w:w="2864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631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509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1A2CDF">
        <w:tc>
          <w:tcPr>
            <w:tcW w:w="2864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631" w:type="dxa"/>
          </w:tcPr>
          <w:p w14:paraId="09C75B54" w14:textId="77777777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40075B8A" w14:textId="243EC507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“Registrar </w:t>
            </w:r>
            <w:r w:rsidR="00944D8E">
              <w:rPr>
                <w:rFonts w:cs="Arial"/>
                <w:sz w:val="22"/>
                <w:szCs w:val="22"/>
                <w:lang w:eastAsia="es-EC"/>
              </w:rPr>
              <w:t>vehículo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 en el</w:t>
            </w:r>
          </w:p>
          <w:p w14:paraId="190073B2" w14:textId="1664A3E3" w:rsidR="00D1604A" w:rsidRDefault="00D1604A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menú “</w:t>
            </w:r>
            <w:r w:rsidR="001A2CDF">
              <w:rPr>
                <w:rFonts w:cs="Arial"/>
                <w:sz w:val="22"/>
                <w:szCs w:val="22"/>
                <w:lang w:eastAsia="es-EC"/>
              </w:rPr>
              <w:t>administración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DC7D27B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5E2AF5E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46E9E8F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2C5C5FD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8496649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2E5BD2A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296A20A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7D332CD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C50B2CB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EE80B28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8D88DF5" w14:textId="77777777" w:rsidR="00F52611" w:rsidRDefault="00F52611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2F3DEA31" w:rsidR="00DD37D8" w:rsidRPr="00805625" w:rsidRDefault="0011408D" w:rsidP="00D1604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3. El usuario llena el formulario y selecciona “Guardar”.</w:t>
            </w:r>
          </w:p>
        </w:tc>
        <w:tc>
          <w:tcPr>
            <w:tcW w:w="3509" w:type="dxa"/>
          </w:tcPr>
          <w:p w14:paraId="69F1A7C2" w14:textId="54A8761B" w:rsidR="00D1604A" w:rsidRPr="00805625" w:rsidRDefault="0011408D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Despliega 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un formulario </w:t>
            </w:r>
            <w:r w:rsidR="00DD37D8">
              <w:rPr>
                <w:rFonts w:cs="Arial"/>
                <w:sz w:val="22"/>
                <w:szCs w:val="22"/>
                <w:lang w:eastAsia="es-EC"/>
              </w:rPr>
              <w:t>para el ingreso de la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siguiente info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r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mación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2A5BC8CC" w14:textId="77777777" w:rsidR="00792978" w:rsidRDefault="00792978" w:rsidP="00792978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1E3300EB" w14:textId="77777777" w:rsidR="00792978" w:rsidRDefault="00792978" w:rsidP="00792978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25B703CD" w14:textId="77777777" w:rsidR="00792978" w:rsidRDefault="00792978" w:rsidP="00792978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5467BA1D" w14:textId="6453E3D7" w:rsidR="00792978" w:rsidRDefault="00792978" w:rsidP="00792978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Modelo.</w:t>
            </w:r>
          </w:p>
          <w:p w14:paraId="58B10BBC" w14:textId="77777777" w:rsidR="001A2CDF" w:rsidRDefault="001A2CDF" w:rsidP="001A2CDF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1B1C02E4" w14:textId="77777777" w:rsidR="001A2CDF" w:rsidRPr="00064B31" w:rsidRDefault="001A2CDF" w:rsidP="001A2CDF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1CA7A545" w14:textId="77777777" w:rsidR="001A2CDF" w:rsidRDefault="001A2CDF" w:rsidP="001A2CDF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667C03A2" w14:textId="77777777" w:rsidR="001A2CDF" w:rsidRDefault="001A2CDF" w:rsidP="001A2CDF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promedio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3EA44733" w14:textId="77777777" w:rsidR="001A2CDF" w:rsidRDefault="001A2CDF" w:rsidP="001A2CDF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3F4C5834" w14:textId="77777777" w:rsidR="001A2CDF" w:rsidRDefault="001A2CDF" w:rsidP="001A2CDF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combustible.</w:t>
            </w:r>
          </w:p>
          <w:p w14:paraId="6EE09336" w14:textId="77777777" w:rsidR="001A2CDF" w:rsidRDefault="001A2CDF" w:rsidP="001A2CDF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Estado. </w:t>
            </w:r>
          </w:p>
          <w:p w14:paraId="59B89A57" w14:textId="77777777" w:rsidR="009B1AE2" w:rsidRDefault="009B1AE2" w:rsidP="009B1AE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93E744A" w14:textId="77777777" w:rsidR="00B91F3C" w:rsidRDefault="00B91F3C" w:rsidP="009B1AE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C001086" w14:textId="77777777" w:rsidR="00B91F3C" w:rsidRDefault="00B91F3C" w:rsidP="009B1AE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17C7DCA" w14:textId="5A279FDB" w:rsidR="00F52611" w:rsidRDefault="00DD37D8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.  </w:t>
            </w:r>
            <w:r w:rsidR="00F52611">
              <w:rPr>
                <w:rFonts w:cs="Arial"/>
                <w:sz w:val="22"/>
                <w:szCs w:val="22"/>
                <w:lang w:eastAsia="es-EC"/>
              </w:rPr>
              <w:t>Se a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lmacena la información y se muestra mensaje de guard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do.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(FA1 - FA2)</w:t>
            </w:r>
          </w:p>
          <w:p w14:paraId="3D2C8C12" w14:textId="77777777" w:rsidR="00B91F3C" w:rsidRDefault="00B91F3C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0FA111" w14:textId="59F67F5B" w:rsidR="009B1AE2" w:rsidRPr="00805625" w:rsidRDefault="0011408D" w:rsidP="009B1AE2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2F736B64" w14:textId="2627D479" w:rsidR="00D1604A" w:rsidRPr="00805625" w:rsidRDefault="00D1604A" w:rsidP="00D1604A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4B0CC3" w:rsidRPr="00805625" w14:paraId="69C72D23" w14:textId="77777777" w:rsidTr="004B0CC3">
        <w:tc>
          <w:tcPr>
            <w:tcW w:w="2864" w:type="dxa"/>
          </w:tcPr>
          <w:p w14:paraId="0D8AE262" w14:textId="7CCF5F5A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Sub flujo</w:t>
            </w:r>
          </w:p>
        </w:tc>
        <w:tc>
          <w:tcPr>
            <w:tcW w:w="6140" w:type="dxa"/>
            <w:gridSpan w:val="2"/>
          </w:tcPr>
          <w:p w14:paraId="4DA5B96B" w14:textId="0B743AED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información.</w:t>
            </w:r>
          </w:p>
        </w:tc>
      </w:tr>
      <w:tr w:rsidR="004B0CC3" w:rsidRPr="00805625" w14:paraId="5F9B108B" w14:textId="77777777" w:rsidTr="004B0CC3">
        <w:tc>
          <w:tcPr>
            <w:tcW w:w="2864" w:type="dxa"/>
          </w:tcPr>
          <w:p w14:paraId="3985FF50" w14:textId="77777777" w:rsidR="004B0CC3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631" w:type="dxa"/>
          </w:tcPr>
          <w:p w14:paraId="64A081EB" w14:textId="378160BD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509" w:type="dxa"/>
          </w:tcPr>
          <w:p w14:paraId="7CA4F6C0" w14:textId="7968F51E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4B0CC3" w:rsidRPr="00805625" w14:paraId="19A7F2A8" w14:textId="77777777" w:rsidTr="004B0CC3">
        <w:tc>
          <w:tcPr>
            <w:tcW w:w="2864" w:type="dxa"/>
          </w:tcPr>
          <w:p w14:paraId="191B8DCE" w14:textId="77777777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631" w:type="dxa"/>
          </w:tcPr>
          <w:p w14:paraId="511BD580" w14:textId="77777777" w:rsidR="004B0CC3" w:rsidRPr="00805625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5FD97FD1" w14:textId="1E511238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 w:rsidR="004513F8">
              <w:rPr>
                <w:rFonts w:cs="Arial"/>
                <w:sz w:val="22"/>
                <w:szCs w:val="22"/>
                <w:lang w:eastAsia="es-EC"/>
              </w:rPr>
              <w:t>Actualizar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” </w:t>
            </w:r>
          </w:p>
          <w:p w14:paraId="6CE2268B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AED870D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562CE6C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A95D0C2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076A646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2D5B8C0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C1D781E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195CCA0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AD7D2AA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4B9BAF9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E44E532" w14:textId="20E921A0" w:rsidR="004B0CC3" w:rsidRPr="00805625" w:rsidRDefault="0011408D" w:rsidP="00E80C3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3. </w:t>
            </w:r>
            <w:r w:rsidR="00E80C30">
              <w:rPr>
                <w:rFonts w:cs="Arial"/>
                <w:sz w:val="22"/>
                <w:szCs w:val="22"/>
                <w:lang w:eastAsia="es-EC"/>
              </w:rPr>
              <w:t>Actualiza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la inform</w:t>
            </w:r>
            <w:r>
              <w:rPr>
                <w:rFonts w:cs="Arial"/>
                <w:sz w:val="22"/>
                <w:szCs w:val="22"/>
                <w:lang w:eastAsia="es-EC"/>
              </w:rPr>
              <w:t>a</w:t>
            </w:r>
            <w:r>
              <w:rPr>
                <w:rFonts w:cs="Arial"/>
                <w:sz w:val="22"/>
                <w:szCs w:val="22"/>
                <w:lang w:eastAsia="es-EC"/>
              </w:rPr>
              <w:t>ción y</w:t>
            </w:r>
            <w:r w:rsidR="00E80C30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>
              <w:rPr>
                <w:rFonts w:cs="Arial"/>
                <w:sz w:val="22"/>
                <w:szCs w:val="22"/>
                <w:lang w:eastAsia="es-EC"/>
              </w:rPr>
              <w:t>selecciona “Guardar”</w:t>
            </w:r>
          </w:p>
        </w:tc>
        <w:tc>
          <w:tcPr>
            <w:tcW w:w="3509" w:type="dxa"/>
          </w:tcPr>
          <w:p w14:paraId="54197958" w14:textId="4452C48F" w:rsidR="004B0CC3" w:rsidRPr="00805625" w:rsidRDefault="0011408D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2</w:t>
            </w:r>
            <w:r w:rsidR="004B0CC3" w:rsidRPr="00805625">
              <w:rPr>
                <w:rFonts w:cs="Arial"/>
                <w:sz w:val="22"/>
                <w:szCs w:val="22"/>
                <w:lang w:eastAsia="es-EC"/>
              </w:rPr>
              <w:t xml:space="preserve">. Despliega 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 xml:space="preserve">un formulario </w:t>
            </w:r>
            <w:r>
              <w:rPr>
                <w:rFonts w:cs="Arial"/>
                <w:sz w:val="22"/>
                <w:szCs w:val="22"/>
                <w:lang w:eastAsia="es-EC"/>
              </w:rPr>
              <w:t>para actualizar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 xml:space="preserve"> la siguiente inform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>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que contiene</w:t>
            </w:r>
            <w:r w:rsidR="004B0CC3"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3DD0C75B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0D7CC2F5" w14:textId="77777777" w:rsidR="004B0CC3" w:rsidRPr="00064B31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064FDCC4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40D501AD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promedio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46AE25B6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21E9851F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combustible.</w:t>
            </w:r>
          </w:p>
          <w:p w14:paraId="16A4AD1D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lastRenderedPageBreak/>
              <w:t xml:space="preserve">Estado. </w:t>
            </w:r>
          </w:p>
          <w:p w14:paraId="4691E383" w14:textId="77777777" w:rsidR="004B0CC3" w:rsidRDefault="004B0CC3" w:rsidP="004B0CC3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E6923F7" w14:textId="77777777" w:rsidR="00B91F3C" w:rsidRDefault="00B91F3C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D1F859" w14:textId="2EF81B9C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4.  Almacena la información y se muestra mensaje de guardado. (FA1 - FA2)</w:t>
            </w:r>
          </w:p>
          <w:p w14:paraId="43314D6B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573C89A" w14:textId="690A96BD" w:rsidR="004B0CC3" w:rsidRPr="00805625" w:rsidRDefault="00082C47" w:rsidP="004B0CC3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671BE9">
              <w:rPr>
                <w:rFonts w:cs="Arial"/>
                <w:sz w:val="22"/>
                <w:szCs w:val="22"/>
                <w:lang w:eastAsia="es-EC"/>
              </w:rPr>
              <w:t>F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>in del caso de uso.</w:t>
            </w:r>
          </w:p>
          <w:p w14:paraId="55E3A7C4" w14:textId="77777777" w:rsidR="004B0CC3" w:rsidRPr="00805625" w:rsidRDefault="004B0CC3" w:rsidP="004B0CC3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4B0CC3" w:rsidRPr="00805625" w14:paraId="67FDED60" w14:textId="77777777" w:rsidTr="001A2CDF">
        <w:tc>
          <w:tcPr>
            <w:tcW w:w="2864" w:type="dxa"/>
          </w:tcPr>
          <w:p w14:paraId="7BAADA77" w14:textId="2819F2D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alternativo</w:t>
            </w:r>
          </w:p>
        </w:tc>
        <w:tc>
          <w:tcPr>
            <w:tcW w:w="6140" w:type="dxa"/>
            <w:gridSpan w:val="2"/>
          </w:tcPr>
          <w:p w14:paraId="5F7F8833" w14:textId="77777777" w:rsidR="004B0CC3" w:rsidRDefault="004B0CC3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4B0CC3" w:rsidRDefault="004B0CC3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77777777" w:rsidR="004B0CC3" w:rsidRDefault="004B0CC3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FA2: Error al almacenar en la base de datos.</w:t>
            </w:r>
          </w:p>
          <w:p w14:paraId="690ECA7D" w14:textId="7C5AFA46" w:rsidR="004B0CC3" w:rsidRDefault="004B0CC3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B91F3C">
              <w:rPr>
                <w:rFonts w:cs="Arial"/>
                <w:sz w:val="22"/>
                <w:szCs w:val="22"/>
                <w:lang w:eastAsia="es-EC"/>
              </w:rPr>
              <w:t>la información.</w:t>
            </w:r>
            <w:bookmarkStart w:id="2" w:name="_GoBack"/>
            <w:bookmarkEnd w:id="2"/>
            <w:r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648BF334" w14:textId="48D0675F" w:rsidR="004B0CC3" w:rsidRPr="00805625" w:rsidRDefault="004B0CC3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4B0CC3" w:rsidRPr="00805625" w14:paraId="66EB705B" w14:textId="77777777" w:rsidTr="001A2CDF">
        <w:tc>
          <w:tcPr>
            <w:tcW w:w="2864" w:type="dxa"/>
          </w:tcPr>
          <w:p w14:paraId="2C9FA5B5" w14:textId="7AA032DF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</w:t>
            </w:r>
            <w:r w:rsidRPr="00805625">
              <w:rPr>
                <w:sz w:val="22"/>
                <w:szCs w:val="22"/>
                <w:lang w:eastAsia="es-EC"/>
              </w:rPr>
              <w:t>o</w:t>
            </w:r>
            <w:r w:rsidRPr="00805625">
              <w:rPr>
                <w:sz w:val="22"/>
                <w:szCs w:val="22"/>
                <w:lang w:eastAsia="es-EC"/>
              </w:rPr>
              <w:t>nales</w:t>
            </w:r>
          </w:p>
        </w:tc>
        <w:tc>
          <w:tcPr>
            <w:tcW w:w="6140" w:type="dxa"/>
            <w:gridSpan w:val="2"/>
          </w:tcPr>
          <w:p w14:paraId="03A4DE29" w14:textId="7777777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4B0CC3" w:rsidRPr="00805625" w14:paraId="370CD773" w14:textId="77777777" w:rsidTr="001A2CDF">
        <w:tc>
          <w:tcPr>
            <w:tcW w:w="2864" w:type="dxa"/>
          </w:tcPr>
          <w:p w14:paraId="070F558B" w14:textId="6ECC9CA1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6140" w:type="dxa"/>
            <w:gridSpan w:val="2"/>
          </w:tcPr>
          <w:p w14:paraId="72516140" w14:textId="7777777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4B0CC3" w:rsidRPr="00805625" w14:paraId="6D36F3DE" w14:textId="77777777" w:rsidTr="001A2CDF">
        <w:tc>
          <w:tcPr>
            <w:tcW w:w="2864" w:type="dxa"/>
          </w:tcPr>
          <w:p w14:paraId="02B232B8" w14:textId="4E3CF505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6140" w:type="dxa"/>
            <w:gridSpan w:val="2"/>
          </w:tcPr>
          <w:p w14:paraId="09506B74" w14:textId="5D2D902F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4B0CC3" w:rsidRPr="00805625" w14:paraId="74ACFD89" w14:textId="77777777" w:rsidTr="001A2CDF">
        <w:tc>
          <w:tcPr>
            <w:tcW w:w="2864" w:type="dxa"/>
          </w:tcPr>
          <w:p w14:paraId="7D444BD9" w14:textId="1390ACDE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6140" w:type="dxa"/>
            <w:gridSpan w:val="2"/>
          </w:tcPr>
          <w:p w14:paraId="401EB25A" w14:textId="0AA44F84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REQ003</w:t>
            </w:r>
          </w:p>
        </w:tc>
      </w:tr>
      <w:tr w:rsidR="004B0CC3" w:rsidRPr="00805625" w14:paraId="1EF7BE2B" w14:textId="77777777" w:rsidTr="001A2CDF">
        <w:tc>
          <w:tcPr>
            <w:tcW w:w="2864" w:type="dxa"/>
          </w:tcPr>
          <w:p w14:paraId="2B875E9E" w14:textId="3044714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6140" w:type="dxa"/>
            <w:gridSpan w:val="2"/>
          </w:tcPr>
          <w:p w14:paraId="5F9434EB" w14:textId="2B02CCEF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0E3E5A37" w:rsidR="004B0CC3" w:rsidRPr="00BF098F" w:rsidRDefault="004B0CC3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usuario, vehículo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6C4DE102" w:rsidR="004B0CC3" w:rsidRPr="00BF098F" w:rsidRDefault="004B0CC3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 del vehículo.</w:t>
            </w:r>
          </w:p>
          <w:p w14:paraId="59072558" w14:textId="4AEF284E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4B0CC3" w:rsidRPr="00BF098F" w:rsidRDefault="004B0CC3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u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perada.</w:t>
            </w:r>
          </w:p>
          <w:p w14:paraId="72665366" w14:textId="47E3B33D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4B0CC3" w:rsidRPr="00BF098F" w:rsidRDefault="004B0CC3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4B0CC3" w:rsidRPr="00805625" w:rsidRDefault="004B0CC3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4B0CC3" w:rsidRPr="00805625" w14:paraId="5C88D7BE" w14:textId="77777777" w:rsidTr="001A2CDF">
        <w:tc>
          <w:tcPr>
            <w:tcW w:w="2864" w:type="dxa"/>
          </w:tcPr>
          <w:p w14:paraId="214736CA" w14:textId="4CBA8636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</w:t>
            </w:r>
            <w:r w:rsidRPr="00805625">
              <w:rPr>
                <w:sz w:val="22"/>
                <w:szCs w:val="22"/>
                <w:lang w:eastAsia="es-EC"/>
              </w:rPr>
              <w:t>n</w:t>
            </w:r>
            <w:r w:rsidRPr="00805625">
              <w:rPr>
                <w:sz w:val="22"/>
                <w:szCs w:val="22"/>
                <w:lang w:eastAsia="es-EC"/>
              </w:rPr>
              <w:t>cias</w:t>
            </w:r>
          </w:p>
        </w:tc>
        <w:tc>
          <w:tcPr>
            <w:tcW w:w="6140" w:type="dxa"/>
            <w:gridSpan w:val="2"/>
          </w:tcPr>
          <w:p w14:paraId="440DB295" w14:textId="7777777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4B0CC3" w:rsidRPr="00805625" w14:paraId="251642D6" w14:textId="77777777" w:rsidTr="001A2CDF">
        <w:tc>
          <w:tcPr>
            <w:tcW w:w="2864" w:type="dxa"/>
          </w:tcPr>
          <w:p w14:paraId="08C97728" w14:textId="7B489884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6140" w:type="dxa"/>
            <w:gridSpan w:val="2"/>
          </w:tcPr>
          <w:p w14:paraId="33ECF8EC" w14:textId="7777777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E4EC3C" w14:textId="77777777" w:rsidR="00B40237" w:rsidRDefault="00B40237" w:rsidP="0078035B">
      <w:pPr>
        <w:pStyle w:val="NormalInd"/>
      </w:pPr>
      <w:r>
        <w:separator/>
      </w:r>
    </w:p>
  </w:endnote>
  <w:endnote w:type="continuationSeparator" w:id="0">
    <w:p w14:paraId="5B4DB67F" w14:textId="77777777" w:rsidR="00B40237" w:rsidRDefault="00B40237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4B0CC3" w:rsidRDefault="004B0CC3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4B0CC3" w14:paraId="689DC3C2" w14:textId="77777777">
      <w:tc>
        <w:tcPr>
          <w:tcW w:w="3164" w:type="dxa"/>
        </w:tcPr>
        <w:p w14:paraId="31BC35EE" w14:textId="04E281CE" w:rsidR="004B0CC3" w:rsidRPr="00455C15" w:rsidRDefault="004B0CC3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4B0CC3" w:rsidRDefault="004B0CC3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4B0CC3" w:rsidRDefault="004B0CC3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B91F3C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B91F3C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4B0CC3" w:rsidRDefault="004B0CC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4B0CC3" w14:paraId="19FB4E5D" w14:textId="77777777">
      <w:tc>
        <w:tcPr>
          <w:tcW w:w="3164" w:type="dxa"/>
        </w:tcPr>
        <w:p w14:paraId="6B5A359D" w14:textId="14B5A709" w:rsidR="004B0CC3" w:rsidRPr="00455C15" w:rsidRDefault="004B0CC3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4B0CC3" w:rsidRDefault="004B0CC3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4B0CC3" w:rsidRDefault="004B0CC3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B91F3C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4B0CC3" w:rsidRDefault="004B0C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F89D8" w14:textId="77777777" w:rsidR="00B40237" w:rsidRDefault="00B40237" w:rsidP="0078035B">
      <w:pPr>
        <w:pStyle w:val="NormalInd"/>
      </w:pPr>
      <w:r>
        <w:separator/>
      </w:r>
    </w:p>
  </w:footnote>
  <w:footnote w:type="continuationSeparator" w:id="0">
    <w:p w14:paraId="208B4B09" w14:textId="77777777" w:rsidR="00B40237" w:rsidRDefault="00B40237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4B0CC3" w14:paraId="2824DA48" w14:textId="77777777">
      <w:tc>
        <w:tcPr>
          <w:tcW w:w="3279" w:type="dxa"/>
        </w:tcPr>
        <w:p w14:paraId="3F5C2590" w14:textId="77777777" w:rsidR="004B0CC3" w:rsidRPr="00E41C7E" w:rsidRDefault="004B0CC3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4B0CC3" w:rsidRPr="00092602" w:rsidRDefault="004B0CC3" w:rsidP="00092602"/>
      </w:tc>
      <w:tc>
        <w:tcPr>
          <w:tcW w:w="5509" w:type="dxa"/>
        </w:tcPr>
        <w:p w14:paraId="7550644D" w14:textId="77777777" w:rsidR="004B0CC3" w:rsidRDefault="004B0CC3" w:rsidP="00092602">
          <w:pPr>
            <w:pStyle w:val="Piedepgina"/>
            <w:jc w:val="right"/>
          </w:pPr>
        </w:p>
      </w:tc>
    </w:tr>
  </w:tbl>
  <w:p w14:paraId="28D6BCD2" w14:textId="77777777" w:rsidR="004B0CC3" w:rsidRDefault="004B0CC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4B0CC3" w:rsidRDefault="004B0CC3">
    <w:pPr>
      <w:pStyle w:val="Encabezado"/>
    </w:pPr>
  </w:p>
  <w:p w14:paraId="1D818598" w14:textId="078550AA" w:rsidR="004B0CC3" w:rsidRDefault="004B0CC3">
    <w:pPr>
      <w:pStyle w:val="Encabezado"/>
    </w:pPr>
    <w:r>
      <w:t xml:space="preserve">DOCUMENTO DE DIAGRAMAS DE CASOS DE USO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281784B5" w:rsidR="004B0CC3" w:rsidRDefault="00D2695A">
    <w:pPr>
      <w:pStyle w:val="Encabezado"/>
      <w:pBdr>
        <w:bottom w:val="single" w:sz="4" w:space="1" w:color="auto"/>
      </w:pBdr>
    </w:pPr>
    <w:fldSimple w:instr=" SUBJECT  \* MERGEFORMAT ">
      <w:r w:rsidR="004B0CC3">
        <w:t>Módulo Coordinación Administrativa</w:t>
      </w:r>
    </w:fldSimple>
    <w:r w:rsidR="004B0CC3">
      <w:tab/>
    </w:r>
    <w:r w:rsidR="004B0CC3">
      <w:tab/>
      <w:t xml:space="preserve">Versión </w:t>
    </w:r>
    <w:r w:rsidR="004B0CC3">
      <w:fldChar w:fldCharType="begin"/>
    </w:r>
    <w:r w:rsidR="004B0CC3">
      <w:instrText xml:space="preserve"> REF Version \h </w:instrText>
    </w:r>
    <w:r w:rsidR="004B0CC3">
      <w:fldChar w:fldCharType="separate"/>
    </w:r>
    <w:r w:rsidR="004B0CC3">
      <w:rPr>
        <w:rFonts w:ascii="Bookman Old Style" w:hAnsi="Bookman Old Style"/>
      </w:rPr>
      <w:t>[1.0.1</w:t>
    </w:r>
    <w:r w:rsidR="004B0CC3" w:rsidRPr="000449A8">
      <w:rPr>
        <w:rFonts w:ascii="Bookman Old Style" w:hAnsi="Bookman Old Style"/>
      </w:rPr>
      <w:t>]</w:t>
    </w:r>
    <w:r w:rsidR="004B0CC3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00E2F"/>
    <w:multiLevelType w:val="hybridMultilevel"/>
    <w:tmpl w:val="9F6451B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926073"/>
    <w:multiLevelType w:val="hybridMultilevel"/>
    <w:tmpl w:val="CB4CB25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5"/>
  </w:num>
  <w:num w:numId="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008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82C47"/>
    <w:rsid w:val="0009041F"/>
    <w:rsid w:val="00092070"/>
    <w:rsid w:val="00092602"/>
    <w:rsid w:val="00092A32"/>
    <w:rsid w:val="00092F3B"/>
    <w:rsid w:val="00093B30"/>
    <w:rsid w:val="0009547A"/>
    <w:rsid w:val="00096258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08D"/>
    <w:rsid w:val="0011470B"/>
    <w:rsid w:val="00116795"/>
    <w:rsid w:val="0011688C"/>
    <w:rsid w:val="001171A0"/>
    <w:rsid w:val="001174D0"/>
    <w:rsid w:val="0012011D"/>
    <w:rsid w:val="00122F69"/>
    <w:rsid w:val="001235B7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2CDF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09E3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3F8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CC3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0EBE"/>
    <w:rsid w:val="004D1393"/>
    <w:rsid w:val="004D6F59"/>
    <w:rsid w:val="004D7227"/>
    <w:rsid w:val="004D7874"/>
    <w:rsid w:val="004D7EF9"/>
    <w:rsid w:val="004E1AC3"/>
    <w:rsid w:val="004E40E9"/>
    <w:rsid w:val="004E4BAB"/>
    <w:rsid w:val="004E52F5"/>
    <w:rsid w:val="004E71C0"/>
    <w:rsid w:val="004F1259"/>
    <w:rsid w:val="004F2623"/>
    <w:rsid w:val="004F4E47"/>
    <w:rsid w:val="004F757E"/>
    <w:rsid w:val="004F76B5"/>
    <w:rsid w:val="00501351"/>
    <w:rsid w:val="005018A1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C7B"/>
    <w:rsid w:val="0062072C"/>
    <w:rsid w:val="00620EB6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1BE9"/>
    <w:rsid w:val="00677D0B"/>
    <w:rsid w:val="00683BE2"/>
    <w:rsid w:val="0068461D"/>
    <w:rsid w:val="006915DE"/>
    <w:rsid w:val="00692B54"/>
    <w:rsid w:val="00694889"/>
    <w:rsid w:val="00694FD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978"/>
    <w:rsid w:val="00792CC9"/>
    <w:rsid w:val="00792D21"/>
    <w:rsid w:val="007A222B"/>
    <w:rsid w:val="007A3D05"/>
    <w:rsid w:val="007A46E9"/>
    <w:rsid w:val="007B12D9"/>
    <w:rsid w:val="007B2663"/>
    <w:rsid w:val="007B2C88"/>
    <w:rsid w:val="007B4102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437E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4331"/>
    <w:rsid w:val="008F5F04"/>
    <w:rsid w:val="00900405"/>
    <w:rsid w:val="00900448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4D8E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95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A414E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237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1F3C"/>
    <w:rsid w:val="00B94E45"/>
    <w:rsid w:val="00BA1173"/>
    <w:rsid w:val="00BA258B"/>
    <w:rsid w:val="00BA3764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63BF"/>
    <w:rsid w:val="00C17973"/>
    <w:rsid w:val="00C209FE"/>
    <w:rsid w:val="00C23A7D"/>
    <w:rsid w:val="00C24171"/>
    <w:rsid w:val="00C24CC2"/>
    <w:rsid w:val="00C25104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70CA3"/>
    <w:rsid w:val="00C71079"/>
    <w:rsid w:val="00C71453"/>
    <w:rsid w:val="00C716A7"/>
    <w:rsid w:val="00C7486E"/>
    <w:rsid w:val="00C74955"/>
    <w:rsid w:val="00C81CD3"/>
    <w:rsid w:val="00C82074"/>
    <w:rsid w:val="00C910B3"/>
    <w:rsid w:val="00C91D9E"/>
    <w:rsid w:val="00C93D26"/>
    <w:rsid w:val="00C96198"/>
    <w:rsid w:val="00CA2DC7"/>
    <w:rsid w:val="00CA5E1F"/>
    <w:rsid w:val="00CA6E41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2695A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61BE"/>
    <w:rsid w:val="00D965B9"/>
    <w:rsid w:val="00DB2734"/>
    <w:rsid w:val="00DB2A3F"/>
    <w:rsid w:val="00DB2EC1"/>
    <w:rsid w:val="00DB37E5"/>
    <w:rsid w:val="00DB4D5D"/>
    <w:rsid w:val="00DB633F"/>
    <w:rsid w:val="00DB7EE1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1FE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7A58"/>
    <w:rsid w:val="00E07D48"/>
    <w:rsid w:val="00E1561D"/>
    <w:rsid w:val="00E15BE9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FE5"/>
    <w:rsid w:val="00E44B52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0B"/>
    <w:rsid w:val="00E72811"/>
    <w:rsid w:val="00E77543"/>
    <w:rsid w:val="00E7793D"/>
    <w:rsid w:val="00E80C30"/>
    <w:rsid w:val="00E862E9"/>
    <w:rsid w:val="00E87CB9"/>
    <w:rsid w:val="00E909E7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0CEF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611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43A7E-449B-4462-90EC-C781ACAA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72</TotalTime>
  <Pages>5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3264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19</cp:revision>
  <cp:lastPrinted>2006-10-15T17:13:00Z</cp:lastPrinted>
  <dcterms:created xsi:type="dcterms:W3CDTF">2019-03-01T18:44:00Z</dcterms:created>
  <dcterms:modified xsi:type="dcterms:W3CDTF">2019-07-08T21:20:00Z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