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457AAF58" w:rsidR="00646574" w:rsidRDefault="002A0E5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Parametrizar tipo de mantenimiento vehicular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730B9B83" w:rsidR="00C57182" w:rsidRPr="000449A8" w:rsidRDefault="002A0E53" w:rsidP="0029017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Parametrizar mantenimiento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0D6DF3AD" w:rsidR="00C57182" w:rsidRPr="000449A8" w:rsidRDefault="00C57182" w:rsidP="002A0E53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C6741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</w:t>
            </w:r>
            <w:r w:rsidR="002A0E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7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2A0E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parametrizar mantenimiento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4F221295" w:rsidR="00547C55" w:rsidRPr="000449A8" w:rsidRDefault="00547C55" w:rsidP="009532F5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9532F5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71A07C20" w:rsidR="00646574" w:rsidRPr="00646574" w:rsidRDefault="002A0E53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Parametrizar tipo de mantenimiento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4B63F0FC" w:rsidR="00646574" w:rsidRPr="00805625" w:rsidRDefault="00521F0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00</w:t>
            </w:r>
            <w:r w:rsidR="002A0E53">
              <w:rPr>
                <w:sz w:val="22"/>
                <w:szCs w:val="22"/>
                <w:lang w:eastAsia="es-EC"/>
              </w:rPr>
              <w:t>7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27122B32" w:rsidR="00646574" w:rsidRPr="00805625" w:rsidRDefault="002A0E53" w:rsidP="0029017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Parametrizar tipo de mantenimiento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4E07AB1A" w:rsidR="00646574" w:rsidRPr="00805625" w:rsidRDefault="00D1604A" w:rsidP="002A0E53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A0E53">
              <w:rPr>
                <w:sz w:val="22"/>
                <w:szCs w:val="22"/>
                <w:lang w:eastAsia="es-EC"/>
              </w:rPr>
              <w:t>Permite</w:t>
            </w:r>
            <w:r w:rsidR="008F2F16" w:rsidRPr="002A0E53">
              <w:rPr>
                <w:sz w:val="22"/>
                <w:szCs w:val="22"/>
                <w:lang w:eastAsia="es-EC"/>
              </w:rPr>
              <w:t xml:space="preserve"> </w:t>
            </w:r>
            <w:r w:rsidR="002A0E53">
              <w:rPr>
                <w:rFonts w:cs="Arial"/>
                <w:bCs/>
                <w:sz w:val="22"/>
                <w:szCs w:val="22"/>
                <w:lang w:eastAsia="es-EC"/>
              </w:rPr>
              <w:t>p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arametriza</w:t>
            </w:r>
            <w:r w:rsidR="002A0E53">
              <w:rPr>
                <w:rFonts w:cs="Arial"/>
                <w:bCs/>
                <w:sz w:val="22"/>
                <w:szCs w:val="22"/>
                <w:lang w:eastAsia="es-EC"/>
              </w:rPr>
              <w:t>r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 los tipos de mantenimiento vehic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u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lar: preventivo y correctivo</w:t>
            </w:r>
            <w:r w:rsidR="00290170" w:rsidRPr="00290170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13106E09" w:rsidR="00646574" w:rsidRPr="00805625" w:rsidRDefault="002A0E53" w:rsidP="001F7A66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 tipo de mantenimiento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2D1E13D8" w14:textId="77777777" w:rsidR="002A0E53" w:rsidRPr="002A0E53" w:rsidRDefault="002A0E53" w:rsidP="002A0E53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2A0E53">
              <w:rPr>
                <w:rFonts w:cs="Arial"/>
                <w:bCs/>
                <w:sz w:val="22"/>
                <w:szCs w:val="22"/>
                <w:lang w:eastAsia="es-EC"/>
              </w:rPr>
              <w:t>Parametrizar tipo de mantenimiento preventivo y correct</w:t>
            </w:r>
            <w:r w:rsidRPr="002A0E53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Pr="002A0E53">
              <w:rPr>
                <w:rFonts w:cs="Arial"/>
                <w:bCs/>
                <w:sz w:val="22"/>
                <w:szCs w:val="22"/>
                <w:lang w:eastAsia="es-EC"/>
              </w:rPr>
              <w:t>vo.</w:t>
            </w:r>
          </w:p>
          <w:p w14:paraId="75EC1CE8" w14:textId="77777777" w:rsidR="002A0E53" w:rsidRPr="002A0E53" w:rsidRDefault="002A0E53" w:rsidP="002A0E53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2A0E53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tipo de mantenimiento vehicular.</w:t>
            </w:r>
          </w:p>
          <w:p w14:paraId="34A1D4D0" w14:textId="7B5A4DF8" w:rsidR="00646574" w:rsidRPr="00805625" w:rsidRDefault="002A0E53" w:rsidP="002A0E53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A0E53">
              <w:rPr>
                <w:rFonts w:cs="Arial"/>
                <w:bCs/>
                <w:sz w:val="22"/>
                <w:szCs w:val="22"/>
                <w:lang w:eastAsia="es-EC"/>
              </w:rPr>
              <w:t>Se actualiza la información en preventivo y/o correctivo.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561F66A2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parametrizar manten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i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miento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529BD548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>administración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AE7F3F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25458C0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8DD6E7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1E3348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462F77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3BC2A3B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4ACF46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A28B42A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694714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7CA3EE1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4DB1D4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4FED09C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E95C3C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8420E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1EF0A92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7555E9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6DA170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D71EB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1C1B12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69F1A7C2" w14:textId="16AD2A35" w:rsidR="00D1604A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Se d</w:t>
            </w:r>
            <w:r w:rsidR="00E5202E" w:rsidRPr="00805625">
              <w:rPr>
                <w:rFonts w:cs="Arial"/>
                <w:sz w:val="22"/>
                <w:szCs w:val="22"/>
                <w:lang w:eastAsia="es-EC"/>
              </w:rPr>
              <w:t xml:space="preserve">espliega 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un formulario para el ingreso de la siguie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te información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569BED1D" w14:textId="77777777" w:rsidR="00FA48E2" w:rsidRDefault="00FA48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FCE764E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mantenimiento.</w:t>
            </w:r>
          </w:p>
          <w:p w14:paraId="7E9D4841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Preventivo. </w:t>
            </w:r>
          </w:p>
          <w:p w14:paraId="72E9CF1C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Correctivo.</w:t>
            </w:r>
          </w:p>
          <w:p w14:paraId="0EBB5BC9" w14:textId="77777777" w:rsidR="00E5202E" w:rsidRDefault="00E5202E" w:rsidP="00E5202E">
            <w:pPr>
              <w:pStyle w:val="NormalInd"/>
              <w:ind w:left="1418"/>
              <w:rPr>
                <w:sz w:val="22"/>
                <w:szCs w:val="22"/>
                <w:lang w:eastAsia="es-EC"/>
              </w:rPr>
            </w:pPr>
          </w:p>
          <w:p w14:paraId="44BCF62D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Preventivo (lubricantes.)</w:t>
            </w:r>
          </w:p>
          <w:p w14:paraId="203CF31E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Aceite del motor.</w:t>
            </w:r>
          </w:p>
          <w:p w14:paraId="5D478669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frenos.</w:t>
            </w:r>
          </w:p>
          <w:p w14:paraId="1BFC530C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del refrig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rante.</w:t>
            </w:r>
          </w:p>
          <w:p w14:paraId="3A0AB23A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la dire</w:t>
            </w:r>
            <w:r>
              <w:rPr>
                <w:sz w:val="22"/>
                <w:szCs w:val="22"/>
                <w:lang w:eastAsia="es-EC"/>
              </w:rPr>
              <w:t>c</w:t>
            </w:r>
            <w:r>
              <w:rPr>
                <w:sz w:val="22"/>
                <w:szCs w:val="22"/>
                <w:lang w:eastAsia="es-EC"/>
              </w:rPr>
              <w:t>ción hidráulica.</w:t>
            </w:r>
          </w:p>
          <w:p w14:paraId="47641DC2" w14:textId="77777777" w:rsidR="00E5202E" w:rsidRPr="0039006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</w:t>
            </w:r>
            <w:r w:rsidRPr="0039006E">
              <w:rPr>
                <w:sz w:val="22"/>
                <w:szCs w:val="22"/>
                <w:lang w:eastAsia="es-EC"/>
              </w:rPr>
              <w:t>ceite de la caja de cambios.</w:t>
            </w:r>
          </w:p>
          <w:p w14:paraId="66D66847" w14:textId="77777777" w:rsidR="00E5202E" w:rsidRDefault="00E5202E" w:rsidP="00E5202E">
            <w:pPr>
              <w:pStyle w:val="NormalInd"/>
              <w:ind w:left="1440"/>
              <w:rPr>
                <w:sz w:val="22"/>
                <w:szCs w:val="22"/>
                <w:lang w:eastAsia="es-EC"/>
              </w:rPr>
            </w:pPr>
          </w:p>
          <w:p w14:paraId="4A6B4C9A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Correctivo (partes, r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puestos y accesorios.)</w:t>
            </w:r>
          </w:p>
          <w:p w14:paraId="11667D80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Llanta.</w:t>
            </w:r>
          </w:p>
          <w:p w14:paraId="23E94AE7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Batería.</w:t>
            </w:r>
          </w:p>
          <w:p w14:paraId="47EB4A9F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Disco de frenos.</w:t>
            </w:r>
          </w:p>
          <w:p w14:paraId="289A9346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Tambor.</w:t>
            </w:r>
          </w:p>
          <w:p w14:paraId="01D84905" w14:textId="20404C98" w:rsidR="00290170" w:rsidRPr="00E5202E" w:rsidRDefault="00E5202E" w:rsidP="009B1AE2">
            <w:pPr>
              <w:pStyle w:val="NormalInd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884" w:hanging="283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E5202E">
              <w:rPr>
                <w:sz w:val="22"/>
                <w:szCs w:val="22"/>
                <w:lang w:eastAsia="es-EC"/>
              </w:rPr>
              <w:t>Banda de distrib</w:t>
            </w:r>
            <w:r w:rsidRPr="00E5202E">
              <w:rPr>
                <w:sz w:val="22"/>
                <w:szCs w:val="22"/>
                <w:lang w:eastAsia="es-EC"/>
              </w:rPr>
              <w:t>u</w:t>
            </w:r>
            <w:r w:rsidRPr="00E5202E">
              <w:rPr>
                <w:sz w:val="22"/>
                <w:szCs w:val="22"/>
                <w:lang w:eastAsia="es-EC"/>
              </w:rPr>
              <w:t>ción.</w:t>
            </w: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793DBFE2" w14:textId="77777777" w:rsidTr="008F65C1">
        <w:tc>
          <w:tcPr>
            <w:tcW w:w="3147" w:type="dxa"/>
          </w:tcPr>
          <w:p w14:paraId="06293E48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normal</w:t>
            </w:r>
          </w:p>
        </w:tc>
        <w:tc>
          <w:tcPr>
            <w:tcW w:w="5857" w:type="dxa"/>
            <w:gridSpan w:val="2"/>
          </w:tcPr>
          <w:p w14:paraId="7B54A4A8" w14:textId="36E15804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parametrización del mantenimiento</w:t>
            </w:r>
          </w:p>
        </w:tc>
      </w:tr>
      <w:tr w:rsidR="008216B2" w:rsidRPr="00805625" w14:paraId="743DBFAE" w14:textId="77777777" w:rsidTr="00007404">
        <w:tc>
          <w:tcPr>
            <w:tcW w:w="3147" w:type="dxa"/>
          </w:tcPr>
          <w:p w14:paraId="27035BF5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6EB961A" w14:textId="72C9814F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56EA43F4" w14:textId="3772A930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8216B2" w:rsidRPr="00805625" w14:paraId="5AFA28B5" w14:textId="77777777" w:rsidTr="00007404">
        <w:tc>
          <w:tcPr>
            <w:tcW w:w="3147" w:type="dxa"/>
          </w:tcPr>
          <w:p w14:paraId="50F72EDF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35CDFEE6" w14:textId="77777777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7AF45CCE" w14:textId="25BF989D" w:rsidR="008216B2" w:rsidRDefault="008216B2" w:rsidP="008216B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>
              <w:rPr>
                <w:rFonts w:cs="Arial"/>
                <w:sz w:val="22"/>
                <w:szCs w:val="22"/>
                <w:lang w:eastAsia="es-EC"/>
              </w:rPr>
              <w:t>actualizar”.</w:t>
            </w:r>
          </w:p>
          <w:p w14:paraId="0B993E9B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10365DA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A670FBF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ED3EB06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EC40CF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C7F3A29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1C5564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004AC87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E461762" w14:textId="7B223E20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3. Actualiza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 selecciona “Gua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dar”</w:t>
            </w:r>
          </w:p>
        </w:tc>
        <w:tc>
          <w:tcPr>
            <w:tcW w:w="3084" w:type="dxa"/>
          </w:tcPr>
          <w:p w14:paraId="31FBB889" w14:textId="32246AFB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>
              <w:rPr>
                <w:rFonts w:cs="Arial"/>
                <w:sz w:val="22"/>
                <w:szCs w:val="22"/>
                <w:lang w:eastAsia="es-EC"/>
              </w:rPr>
              <w:t>un formulario para actualizar la siguiente información que contiene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20E32083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462F2AB" w14:textId="77777777" w:rsidR="008216B2" w:rsidRDefault="008216B2" w:rsidP="0000740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mantenimiento.</w:t>
            </w:r>
          </w:p>
          <w:p w14:paraId="5B0A4671" w14:textId="77777777" w:rsidR="008216B2" w:rsidRDefault="008216B2" w:rsidP="00007404">
            <w:pPr>
              <w:pStyle w:val="NormalInd"/>
              <w:ind w:left="1418"/>
              <w:rPr>
                <w:sz w:val="22"/>
                <w:szCs w:val="22"/>
                <w:lang w:eastAsia="es-EC"/>
              </w:rPr>
            </w:pPr>
          </w:p>
          <w:p w14:paraId="343D4CC5" w14:textId="77777777" w:rsidR="008216B2" w:rsidRDefault="008216B2" w:rsidP="0000740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Preventivo (lubricantes.)</w:t>
            </w:r>
          </w:p>
          <w:p w14:paraId="1A85D19E" w14:textId="77777777" w:rsidR="008216B2" w:rsidRDefault="008216B2" w:rsidP="00007404">
            <w:pPr>
              <w:pStyle w:val="NormalInd"/>
              <w:ind w:left="1440"/>
              <w:rPr>
                <w:sz w:val="22"/>
                <w:szCs w:val="22"/>
                <w:lang w:eastAsia="es-EC"/>
              </w:rPr>
            </w:pPr>
          </w:p>
          <w:p w14:paraId="1AC747BC" w14:textId="77777777" w:rsidR="008216B2" w:rsidRDefault="008216B2" w:rsidP="0000740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Correctivo (partes, r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puestos y accesorios.)</w:t>
            </w:r>
          </w:p>
          <w:p w14:paraId="1C718C36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B1CC211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4C4D16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543622E0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BE4DC11" w14:textId="77777777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5. fin del caso de uso.</w:t>
            </w:r>
          </w:p>
          <w:p w14:paraId="55DB5935" w14:textId="77777777" w:rsidR="008216B2" w:rsidRPr="00805625" w:rsidRDefault="008216B2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7FDED60" w14:textId="77777777" w:rsidTr="00547C55">
        <w:tc>
          <w:tcPr>
            <w:tcW w:w="3147" w:type="dxa"/>
          </w:tcPr>
          <w:p w14:paraId="7BAADA77" w14:textId="099D7C5B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0980BCCB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9532F5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9532F5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532F5">
              <w:rPr>
                <w:rFonts w:cs="Arial"/>
                <w:sz w:val="22"/>
                <w:szCs w:val="22"/>
                <w:lang w:eastAsia="es-EC"/>
              </w:rPr>
              <w:t>ción.</w:t>
            </w:r>
            <w:bookmarkStart w:id="2" w:name="_GoBack"/>
            <w:bookmarkEnd w:id="2"/>
          </w:p>
          <w:p w14:paraId="648BF334" w14:textId="48D0675F" w:rsidR="008216B2" w:rsidRPr="00805625" w:rsidRDefault="008216B2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8216B2" w:rsidRPr="00805625" w14:paraId="66EB705B" w14:textId="77777777" w:rsidTr="00547C55">
        <w:tc>
          <w:tcPr>
            <w:tcW w:w="3147" w:type="dxa"/>
          </w:tcPr>
          <w:p w14:paraId="2C9FA5B5" w14:textId="7AA032D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370CD773" w14:textId="77777777" w:rsidTr="00547C55">
        <w:tc>
          <w:tcPr>
            <w:tcW w:w="3147" w:type="dxa"/>
          </w:tcPr>
          <w:p w14:paraId="070F558B" w14:textId="6ECC9CA1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D36F3DE" w14:textId="77777777" w:rsidTr="00547C55">
        <w:tc>
          <w:tcPr>
            <w:tcW w:w="3147" w:type="dxa"/>
          </w:tcPr>
          <w:p w14:paraId="02B232B8" w14:textId="4E3CF505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8216B2" w:rsidRPr="00805625" w14:paraId="74ACFD89" w14:textId="77777777" w:rsidTr="00547C55">
        <w:tc>
          <w:tcPr>
            <w:tcW w:w="3147" w:type="dxa"/>
          </w:tcPr>
          <w:p w14:paraId="7D444BD9" w14:textId="1390ACDE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7631900A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REQ007</w:t>
            </w:r>
          </w:p>
        </w:tc>
      </w:tr>
      <w:tr w:rsidR="008216B2" w:rsidRPr="00805625" w14:paraId="1EF7BE2B" w14:textId="77777777" w:rsidTr="00547C55">
        <w:tc>
          <w:tcPr>
            <w:tcW w:w="3147" w:type="dxa"/>
          </w:tcPr>
          <w:p w14:paraId="2B875E9E" w14:textId="3044714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8216B2" w:rsidRPr="00BF098F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8216B2" w:rsidRPr="00805625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8216B2" w:rsidRPr="00805625" w14:paraId="5C88D7BE" w14:textId="77777777" w:rsidTr="00547C55">
        <w:tc>
          <w:tcPr>
            <w:tcW w:w="3147" w:type="dxa"/>
          </w:tcPr>
          <w:p w14:paraId="214736CA" w14:textId="4CBA8636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251642D6" w14:textId="77777777" w:rsidTr="00547C55">
        <w:tc>
          <w:tcPr>
            <w:tcW w:w="3147" w:type="dxa"/>
          </w:tcPr>
          <w:p w14:paraId="08C97728" w14:textId="7B489884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2F39B" w14:textId="77777777" w:rsidR="00DA7BA0" w:rsidRDefault="00DA7BA0" w:rsidP="0078035B">
      <w:pPr>
        <w:pStyle w:val="NormalInd"/>
      </w:pPr>
      <w:r>
        <w:separator/>
      </w:r>
    </w:p>
  </w:endnote>
  <w:endnote w:type="continuationSeparator" w:id="0">
    <w:p w14:paraId="6D31D2AD" w14:textId="77777777" w:rsidR="00DA7BA0" w:rsidRDefault="00DA7BA0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532F5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532F5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532F5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89D52" w14:textId="77777777" w:rsidR="00DA7BA0" w:rsidRDefault="00DA7BA0" w:rsidP="0078035B">
      <w:pPr>
        <w:pStyle w:val="NormalInd"/>
      </w:pPr>
      <w:r>
        <w:separator/>
      </w:r>
    </w:p>
  </w:footnote>
  <w:footnote w:type="continuationSeparator" w:id="0">
    <w:p w14:paraId="053300FA" w14:textId="77777777" w:rsidR="00DA7BA0" w:rsidRDefault="00DA7BA0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DA7BA0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A12A2E"/>
    <w:multiLevelType w:val="hybridMultilevel"/>
    <w:tmpl w:val="CE88C2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C31775"/>
    <w:multiLevelType w:val="hybridMultilevel"/>
    <w:tmpl w:val="41CE08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1F7A66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70"/>
    <w:rsid w:val="002901EB"/>
    <w:rsid w:val="0029255C"/>
    <w:rsid w:val="00293073"/>
    <w:rsid w:val="002A02A5"/>
    <w:rsid w:val="002A0E53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16B2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2F5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5FC0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667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A7BA0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5202E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04867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48E2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DF8A0-E624-436C-89E8-B83A7C45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21</TotalTime>
  <Pages>5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3593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4</cp:revision>
  <cp:lastPrinted>2006-10-15T17:13:00Z</cp:lastPrinted>
  <dcterms:created xsi:type="dcterms:W3CDTF">2019-07-02T21:11:00Z</dcterms:created>
  <dcterms:modified xsi:type="dcterms:W3CDTF">2019-07-08T21:30:00Z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