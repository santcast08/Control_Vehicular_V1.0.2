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5B4B0F92" w:rsidR="00646574" w:rsidRDefault="00521F01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Cargar información del</w:t>
      </w:r>
      <w:r w:rsidR="00646574">
        <w:rPr>
          <w:rFonts w:ascii="Bookman Old Style" w:hAnsi="Bookman Old Style"/>
          <w:b/>
          <w:sz w:val="32"/>
          <w:szCs w:val="32"/>
        </w:rPr>
        <w:t xml:space="preserve"> </w:t>
      </w:r>
      <w:r w:rsidR="00E21E11">
        <w:rPr>
          <w:rFonts w:ascii="Bookman Old Style" w:hAnsi="Bookman Old Style"/>
          <w:b/>
          <w:sz w:val="32"/>
          <w:szCs w:val="32"/>
        </w:rPr>
        <w:t>usuario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06BC0140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547C55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5C62498C" w:rsidR="00C57182" w:rsidRPr="000449A8" w:rsidRDefault="00521F01" w:rsidP="00521F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Cargar </w:t>
            </w:r>
            <w:r w:rsidR="00501917">
              <w:rPr>
                <w:rFonts w:ascii="Bookman Old Style" w:hAnsi="Bookman Old Style"/>
                <w:sz w:val="22"/>
                <w:szCs w:val="22"/>
              </w:rPr>
              <w:t>usuario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0D4A4A92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521F01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488FE482" w:rsidR="00C57182" w:rsidRPr="000449A8" w:rsidRDefault="00C57182" w:rsidP="00521F01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C6741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004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521F0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Cargar usuario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47C55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7BF7313" w:rsidR="00547C55" w:rsidRPr="000449A8" w:rsidRDefault="00547C55" w:rsidP="00457E0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 w:rsidR="00457E00">
              <w:rPr>
                <w:rFonts w:ascii="Bookman Old Style" w:hAnsi="Bookman Old Style"/>
                <w:sz w:val="22"/>
                <w:szCs w:val="22"/>
              </w:rPr>
              <w:t>8</w:t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547C55" w:rsidRPr="000449A8" w14:paraId="04339BA9" w14:textId="77777777">
        <w:tc>
          <w:tcPr>
            <w:tcW w:w="1087" w:type="dxa"/>
          </w:tcPr>
          <w:p w14:paraId="3A6B9D10" w14:textId="0006E388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3D33E7A5" w:rsidR="00646574" w:rsidRPr="00646574" w:rsidRDefault="00521F01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Cargar información del</w:t>
      </w:r>
      <w:r w:rsidR="00547C55">
        <w:rPr>
          <w:rFonts w:cs="Arial"/>
          <w:bCs/>
          <w:sz w:val="28"/>
          <w:szCs w:val="36"/>
          <w:lang w:eastAsia="es-EC"/>
        </w:rPr>
        <w:t xml:space="preserve"> </w:t>
      </w:r>
      <w:r w:rsidR="00501917">
        <w:rPr>
          <w:rFonts w:cs="Arial"/>
          <w:bCs/>
          <w:sz w:val="28"/>
          <w:szCs w:val="36"/>
          <w:lang w:eastAsia="es-EC"/>
        </w:rPr>
        <w:t>usuario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1E42D91A" w:rsidR="00646574" w:rsidRPr="00805625" w:rsidRDefault="00521F01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004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2B6073BC" w:rsidR="00646574" w:rsidRPr="00805625" w:rsidRDefault="00E4330E" w:rsidP="00501917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Cargar información del usuario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3A1DB050" w:rsidR="00646574" w:rsidRPr="00805625" w:rsidRDefault="00D1604A" w:rsidP="00457E0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Permite</w:t>
            </w:r>
            <w:r w:rsidR="008F2F16">
              <w:rPr>
                <w:sz w:val="22"/>
                <w:szCs w:val="22"/>
                <w:lang w:eastAsia="es-EC"/>
              </w:rPr>
              <w:t xml:space="preserve"> </w:t>
            </w:r>
            <w:r w:rsidR="00F85320" w:rsidRPr="00457E00">
              <w:rPr>
                <w:sz w:val="22"/>
                <w:szCs w:val="22"/>
                <w:lang w:eastAsia="es-EC"/>
              </w:rPr>
              <w:t>cargar la información del usuario</w:t>
            </w:r>
            <w:r w:rsidR="00457E00" w:rsidRPr="00457E00">
              <w:rPr>
                <w:sz w:val="22"/>
                <w:szCs w:val="22"/>
                <w:lang w:eastAsia="es-EC"/>
              </w:rPr>
              <w:t xml:space="preserve"> </w:t>
            </w:r>
            <w:r w:rsidR="00457E00" w:rsidRPr="00457E00">
              <w:rPr>
                <w:sz w:val="22"/>
                <w:szCs w:val="22"/>
                <w:lang w:eastAsia="es-EC"/>
              </w:rPr>
              <w:t>con la Base de Datos que cuenta la inst</w:t>
            </w:r>
            <w:r w:rsidR="00457E00" w:rsidRPr="00457E00">
              <w:rPr>
                <w:sz w:val="22"/>
                <w:szCs w:val="22"/>
                <w:lang w:eastAsia="es-EC"/>
              </w:rPr>
              <w:t>i</w:t>
            </w:r>
            <w:r w:rsidR="00457E00" w:rsidRPr="00457E00">
              <w:rPr>
                <w:sz w:val="22"/>
                <w:szCs w:val="22"/>
                <w:lang w:eastAsia="es-EC"/>
              </w:rPr>
              <w:t>tución con la finalidad de obtener los datos básicos y necesarios de los funcionarios.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44E3068B" w14:textId="0572FA97" w:rsidR="00646574" w:rsidRPr="00805625" w:rsidRDefault="00493375" w:rsidP="00493375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Recuperar</w:t>
            </w:r>
            <w:r w:rsidR="00F85320" w:rsidRPr="001A2393">
              <w:rPr>
                <w:rFonts w:cs="Arial"/>
                <w:bCs/>
                <w:sz w:val="22"/>
                <w:szCs w:val="22"/>
                <w:lang w:eastAsia="es-EC"/>
              </w:rPr>
              <w:t xml:space="preserve"> información de los usuarios</w:t>
            </w:r>
            <w:r w:rsidR="00F85320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6C93187A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668ADEEE" w14:textId="77777777" w:rsidR="00E4330E" w:rsidRPr="00E4330E" w:rsidRDefault="00E4330E" w:rsidP="00E4330E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E4330E">
              <w:rPr>
                <w:rFonts w:cs="Arial"/>
                <w:bCs/>
                <w:sz w:val="22"/>
                <w:szCs w:val="22"/>
                <w:lang w:eastAsia="es-EC"/>
              </w:rPr>
              <w:t>Se realiza la carga de usuarios.</w:t>
            </w:r>
          </w:p>
          <w:p w14:paraId="34A1D4D0" w14:textId="5FC3F483" w:rsidR="00646574" w:rsidRPr="00805625" w:rsidRDefault="00E4330E" w:rsidP="00E4330E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E4330E">
              <w:rPr>
                <w:rFonts w:cs="Arial"/>
                <w:bCs/>
                <w:sz w:val="22"/>
                <w:szCs w:val="22"/>
                <w:lang w:eastAsia="es-EC"/>
              </w:rPr>
              <w:t>Se actualiza información del usuario.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09C75B54" w14:textId="77777777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40075B8A" w14:textId="609472D8" w:rsidR="00D1604A" w:rsidRPr="00805625" w:rsidRDefault="00D1604A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 w:rsidR="00E4330E">
              <w:rPr>
                <w:rFonts w:cs="Arial"/>
                <w:sz w:val="22"/>
                <w:szCs w:val="22"/>
                <w:lang w:eastAsia="es-EC"/>
              </w:rPr>
              <w:t>cargar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E4330E">
              <w:rPr>
                <w:rFonts w:cs="Arial"/>
                <w:sz w:val="22"/>
                <w:szCs w:val="22"/>
                <w:lang w:eastAsia="es-EC"/>
              </w:rPr>
              <w:t>usuarios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 en el</w:t>
            </w:r>
          </w:p>
          <w:p w14:paraId="190073B2" w14:textId="529BD548" w:rsidR="00D1604A" w:rsidRDefault="00D1604A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menú “</w:t>
            </w:r>
            <w:r w:rsidR="00547C55">
              <w:rPr>
                <w:rFonts w:cs="Arial"/>
                <w:sz w:val="22"/>
                <w:szCs w:val="22"/>
                <w:lang w:eastAsia="es-EC"/>
              </w:rPr>
              <w:t>administración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>”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BF7AD8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BD893F9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EB199B1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7D57E91A" w:rsidR="00DD37D8" w:rsidRPr="00805625" w:rsidRDefault="00E4330E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DE0A74">
              <w:rPr>
                <w:rFonts w:cs="Arial"/>
                <w:sz w:val="22"/>
                <w:szCs w:val="22"/>
                <w:lang w:eastAsia="es-EC"/>
              </w:rPr>
              <w:t>Selecciona la opción de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“Guardar”.</w:t>
            </w:r>
          </w:p>
        </w:tc>
        <w:tc>
          <w:tcPr>
            <w:tcW w:w="3084" w:type="dxa"/>
          </w:tcPr>
          <w:p w14:paraId="69F1A7C2" w14:textId="7FA991B7" w:rsidR="00D1604A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Se carga los usuarios con </w:t>
            </w:r>
            <w:r w:rsidR="00DD37D8">
              <w:rPr>
                <w:rFonts w:cs="Arial"/>
                <w:sz w:val="22"/>
                <w:szCs w:val="22"/>
                <w:lang w:eastAsia="es-EC"/>
              </w:rPr>
              <w:t>la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siguiente información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0B6A30CA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03DE7DEB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09914D4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64D88E3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078930E1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3524D4FF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610C0962" w14:textId="77777777" w:rsidR="00DE0A74" w:rsidRDefault="00DE0A74" w:rsidP="00DE0A7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9B89A57" w14:textId="77777777" w:rsidR="009B1AE2" w:rsidRDefault="009B1AE2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220819" w14:textId="309676F1" w:rsidR="009B1AE2" w:rsidRDefault="00DD37D8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 Almacena la información y se muestra mensaje de guardado.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(FA1 - FA2)</w:t>
            </w:r>
          </w:p>
          <w:p w14:paraId="1DEB4054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0FA111" w14:textId="2A07114D" w:rsidR="009B1AE2" w:rsidRPr="00805625" w:rsidRDefault="00DE0A74" w:rsidP="009B1AE2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  <w:p w14:paraId="2F736B64" w14:textId="2627D479" w:rsidR="00D1604A" w:rsidRPr="00805625" w:rsidRDefault="00D1604A" w:rsidP="00D1604A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07E3CCD1" w14:textId="77777777" w:rsidTr="0040742E">
        <w:tc>
          <w:tcPr>
            <w:tcW w:w="3147" w:type="dxa"/>
          </w:tcPr>
          <w:p w14:paraId="3E5D96AD" w14:textId="6F63FFE8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Sub flujo</w:t>
            </w:r>
          </w:p>
        </w:tc>
        <w:tc>
          <w:tcPr>
            <w:tcW w:w="5857" w:type="dxa"/>
            <w:gridSpan w:val="2"/>
          </w:tcPr>
          <w:p w14:paraId="32ABE7AE" w14:textId="601C27EE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información.</w:t>
            </w:r>
          </w:p>
        </w:tc>
      </w:tr>
      <w:tr w:rsidR="00DE0A74" w:rsidRPr="00805625" w14:paraId="197E77AD" w14:textId="77777777" w:rsidTr="00007404">
        <w:tc>
          <w:tcPr>
            <w:tcW w:w="3147" w:type="dxa"/>
          </w:tcPr>
          <w:p w14:paraId="603788D2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D88BA34" w14:textId="0739E51B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115C3589" w14:textId="5316FC32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E0A74" w:rsidRPr="00805625" w14:paraId="429D236E" w14:textId="77777777" w:rsidTr="00007404">
        <w:tc>
          <w:tcPr>
            <w:tcW w:w="3147" w:type="dxa"/>
          </w:tcPr>
          <w:p w14:paraId="49350FCB" w14:textId="77777777" w:rsidR="00DE0A74" w:rsidRPr="00805625" w:rsidRDefault="00DE0A74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13ABBC7C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1. Selecciona la opción</w:t>
            </w:r>
          </w:p>
          <w:p w14:paraId="1B26BAF7" w14:textId="3A0AFC95" w:rsidR="00DE0A74" w:rsidRDefault="00DE0A74" w:rsidP="00DE0A7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rFonts w:cs="Arial"/>
                <w:sz w:val="22"/>
                <w:szCs w:val="22"/>
                <w:lang w:eastAsia="es-EC"/>
              </w:rPr>
              <w:t>“</w:t>
            </w:r>
            <w:r>
              <w:rPr>
                <w:rFonts w:cs="Arial"/>
                <w:sz w:val="22"/>
                <w:szCs w:val="22"/>
                <w:lang w:eastAsia="es-EC"/>
              </w:rPr>
              <w:t>actualizar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” </w:t>
            </w:r>
          </w:p>
          <w:p w14:paraId="37DF511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D361A5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9D9701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BB6F6EE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2BBBCA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9CFF81D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6E7888" w14:textId="42815493" w:rsidR="00DE0A74" w:rsidRPr="00805625" w:rsidRDefault="00DE0A74" w:rsidP="00E06A86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3. 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>Actualiza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la inform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ción y</w:t>
            </w:r>
            <w:r w:rsidR="00E06A86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>
              <w:rPr>
                <w:rFonts w:cs="Arial"/>
                <w:sz w:val="22"/>
                <w:szCs w:val="22"/>
                <w:lang w:eastAsia="es-EC"/>
              </w:rPr>
              <w:t>selecciona “Gua</w:t>
            </w:r>
            <w:r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>dar”</w:t>
            </w:r>
          </w:p>
        </w:tc>
        <w:tc>
          <w:tcPr>
            <w:tcW w:w="3084" w:type="dxa"/>
          </w:tcPr>
          <w:p w14:paraId="3B12C6F5" w14:textId="0ACFCF6D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21403C" w:rsidRPr="00805625">
              <w:rPr>
                <w:rFonts w:cs="Arial"/>
                <w:sz w:val="22"/>
                <w:szCs w:val="22"/>
                <w:lang w:eastAsia="es-EC"/>
              </w:rPr>
              <w:t xml:space="preserve">Despliega 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un formulario que para actualizar la s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i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guiente información que co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21403C">
              <w:rPr>
                <w:rFonts w:cs="Arial"/>
                <w:sz w:val="22"/>
                <w:szCs w:val="22"/>
                <w:lang w:eastAsia="es-EC"/>
              </w:rPr>
              <w:t>tiene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1E07259E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133AEDAD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56BCC011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2212B30" w14:textId="77777777" w:rsidR="00DE0A74" w:rsidRDefault="00DE0A74" w:rsidP="00007404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6D829033" w14:textId="77777777" w:rsidR="00DE0A74" w:rsidRDefault="00DE0A74" w:rsidP="0000740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4E2E478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F63B7AB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4.  Almacena la información y se muestra mensaje de guardado. (FA1 - FA2)</w:t>
            </w:r>
          </w:p>
          <w:p w14:paraId="3F8A006D" w14:textId="77777777" w:rsidR="00DE0A74" w:rsidRDefault="00DE0A74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C3F1F41" w14:textId="77777777" w:rsidR="00DE0A74" w:rsidRPr="00805625" w:rsidRDefault="00DE0A74" w:rsidP="0000740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5. fin del caso de uso.</w:t>
            </w:r>
          </w:p>
          <w:p w14:paraId="0C9EC94C" w14:textId="77777777" w:rsidR="00DE0A74" w:rsidRPr="00805625" w:rsidRDefault="00DE0A74" w:rsidP="00007404">
            <w:pPr>
              <w:pStyle w:val="NormalInd"/>
              <w:ind w:left="72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7FDED60" w14:textId="77777777" w:rsidTr="00547C55">
        <w:tc>
          <w:tcPr>
            <w:tcW w:w="3147" w:type="dxa"/>
          </w:tcPr>
          <w:p w14:paraId="7BAADA77" w14:textId="099D7C5B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FA2: Error al almacenar en la base de datos.</w:t>
            </w:r>
          </w:p>
          <w:p w14:paraId="690ECA7D" w14:textId="465EC91E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457E00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457E00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457E00">
              <w:rPr>
                <w:rFonts w:cs="Arial"/>
                <w:sz w:val="22"/>
                <w:szCs w:val="22"/>
                <w:lang w:eastAsia="es-EC"/>
              </w:rPr>
              <w:t>ción</w:t>
            </w:r>
            <w:bookmarkStart w:id="2" w:name="_GoBack"/>
            <w:bookmarkEnd w:id="2"/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48D0675F" w:rsidR="00DE0A74" w:rsidRPr="00805625" w:rsidRDefault="00DE0A74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DE0A74" w:rsidRPr="00805625" w14:paraId="66EB705B" w14:textId="77777777" w:rsidTr="00547C55">
        <w:tc>
          <w:tcPr>
            <w:tcW w:w="3147" w:type="dxa"/>
          </w:tcPr>
          <w:p w14:paraId="2C9FA5B5" w14:textId="7AA032D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370CD773" w14:textId="77777777" w:rsidTr="00547C55">
        <w:tc>
          <w:tcPr>
            <w:tcW w:w="3147" w:type="dxa"/>
          </w:tcPr>
          <w:p w14:paraId="070F558B" w14:textId="6ECC9CA1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6D36F3DE" w14:textId="77777777" w:rsidTr="00547C55">
        <w:tc>
          <w:tcPr>
            <w:tcW w:w="3147" w:type="dxa"/>
          </w:tcPr>
          <w:p w14:paraId="02B232B8" w14:textId="4E3CF505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DE0A74" w:rsidRPr="00805625" w14:paraId="74ACFD89" w14:textId="77777777" w:rsidTr="00547C55">
        <w:tc>
          <w:tcPr>
            <w:tcW w:w="3147" w:type="dxa"/>
          </w:tcPr>
          <w:p w14:paraId="7D444BD9" w14:textId="1390ACDE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6F39FA43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REQ004</w:t>
            </w:r>
          </w:p>
        </w:tc>
      </w:tr>
      <w:tr w:rsidR="00DE0A74" w:rsidRPr="00805625" w14:paraId="1EF7BE2B" w14:textId="77777777" w:rsidTr="00547C55">
        <w:tc>
          <w:tcPr>
            <w:tcW w:w="3147" w:type="dxa"/>
          </w:tcPr>
          <w:p w14:paraId="2B875E9E" w14:textId="3044714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67F5686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DE0A74" w:rsidRPr="00BF098F" w:rsidRDefault="00DE0A74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DE0A74" w:rsidRPr="00BF098F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DE0A74" w:rsidRDefault="00DE0A74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DE0A74" w:rsidRPr="00805625" w:rsidRDefault="00DE0A74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DE0A74" w:rsidRPr="00805625" w14:paraId="5C88D7BE" w14:textId="77777777" w:rsidTr="00547C55">
        <w:tc>
          <w:tcPr>
            <w:tcW w:w="3147" w:type="dxa"/>
          </w:tcPr>
          <w:p w14:paraId="214736CA" w14:textId="4CBA8636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DE0A74" w:rsidRPr="00805625" w14:paraId="251642D6" w14:textId="77777777" w:rsidTr="00547C55">
        <w:tc>
          <w:tcPr>
            <w:tcW w:w="3147" w:type="dxa"/>
          </w:tcPr>
          <w:p w14:paraId="08C97728" w14:textId="7B489884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DE0A74" w:rsidRPr="00805625" w:rsidRDefault="00DE0A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F9CBF" w14:textId="77777777" w:rsidR="00667D7A" w:rsidRDefault="00667D7A" w:rsidP="0078035B">
      <w:pPr>
        <w:pStyle w:val="NormalInd"/>
      </w:pPr>
      <w:r>
        <w:separator/>
      </w:r>
    </w:p>
  </w:endnote>
  <w:endnote w:type="continuationSeparator" w:id="0">
    <w:p w14:paraId="353AD08F" w14:textId="77777777" w:rsidR="00667D7A" w:rsidRDefault="00667D7A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57E00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57E00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457E00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46CB5" w14:textId="77777777" w:rsidR="00667D7A" w:rsidRDefault="00667D7A" w:rsidP="0078035B">
      <w:pPr>
        <w:pStyle w:val="NormalInd"/>
      </w:pPr>
      <w:r>
        <w:separator/>
      </w:r>
    </w:p>
  </w:footnote>
  <w:footnote w:type="continuationSeparator" w:id="0">
    <w:p w14:paraId="2585C728" w14:textId="77777777" w:rsidR="00667D7A" w:rsidRDefault="00667D7A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90B0AF6" w:rsidR="00E701BE" w:rsidRDefault="00F62317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11022"/>
    <w:multiLevelType w:val="hybridMultilevel"/>
    <w:tmpl w:val="4C1E97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57E00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3375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67D7A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6754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93B6B"/>
    <w:rsid w:val="00EA06BF"/>
    <w:rsid w:val="00EA26D9"/>
    <w:rsid w:val="00EA2DB3"/>
    <w:rsid w:val="00EA4062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231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D4815-8748-40BE-B24D-454D786D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26</TotalTime>
  <Pages>5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3145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8</cp:revision>
  <cp:lastPrinted>2006-10-15T17:13:00Z</cp:lastPrinted>
  <dcterms:created xsi:type="dcterms:W3CDTF">2019-07-02T17:44:00Z</dcterms:created>
  <dcterms:modified xsi:type="dcterms:W3CDTF">2019-07-08T21:26:00Z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