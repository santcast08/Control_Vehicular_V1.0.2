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9273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4115645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8277C3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DD634E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DB9899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1DF6A3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2FAF1C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01A87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4BEF864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D4C1AB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BAB0C7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C0B285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316B6D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9723DD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1EBB16C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0A64C60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70EB5B1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6A5D2063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11B0750C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28FC5DA" w14:textId="7C64F0D1" w:rsidR="003B03E2" w:rsidRDefault="00594E93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Especificación de</w:t>
      </w:r>
      <w:r w:rsidR="00663EBD">
        <w:rPr>
          <w:rFonts w:ascii="Bookman Old Style" w:hAnsi="Bookman Old Style"/>
          <w:b/>
          <w:sz w:val="32"/>
          <w:szCs w:val="32"/>
        </w:rPr>
        <w:t xml:space="preserve"> Casos de Uso</w:t>
      </w:r>
    </w:p>
    <w:p w14:paraId="394FC347" w14:textId="5E73A14B" w:rsidR="00646574" w:rsidRDefault="00E80E0B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Registrar</w:t>
      </w:r>
      <w:r w:rsidR="002A0E53">
        <w:rPr>
          <w:rFonts w:ascii="Bookman Old Style" w:hAnsi="Bookman Old Style"/>
          <w:b/>
          <w:sz w:val="32"/>
          <w:szCs w:val="32"/>
        </w:rPr>
        <w:t xml:space="preserve"> mantenimiento </w:t>
      </w:r>
      <w:r w:rsidR="0050284C">
        <w:rPr>
          <w:rFonts w:ascii="Bookman Old Style" w:hAnsi="Bookman Old Style"/>
          <w:b/>
          <w:sz w:val="32"/>
          <w:szCs w:val="32"/>
        </w:rPr>
        <w:t>correctivo</w:t>
      </w:r>
      <w:r w:rsidR="00646574">
        <w:rPr>
          <w:rFonts w:ascii="Bookman Old Style" w:hAnsi="Bookman Old Style"/>
          <w:b/>
          <w:sz w:val="32"/>
          <w:szCs w:val="32"/>
        </w:rPr>
        <w:t>.</w:t>
      </w:r>
      <w:r w:rsidR="002572B9" w:rsidRPr="000449A8">
        <w:rPr>
          <w:rFonts w:ascii="Bookman Old Style" w:hAnsi="Bookman Old Style"/>
          <w:b/>
          <w:sz w:val="32"/>
          <w:szCs w:val="32"/>
        </w:rPr>
        <w:t xml:space="preserve"> </w:t>
      </w:r>
    </w:p>
    <w:p w14:paraId="2553D42A" w14:textId="62332C5A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3B03E2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[</w:t>
      </w:r>
      <w:r>
        <w:rPr>
          <w:rFonts w:ascii="Bookman Old Style" w:hAnsi="Bookman Old Style"/>
          <w:i/>
          <w:iCs/>
          <w:sz w:val="28"/>
          <w:szCs w:val="28"/>
        </w:rPr>
        <w:t xml:space="preserve">Sistema 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web para el control </w:t>
      </w:r>
    </w:p>
    <w:p w14:paraId="1BFF1E4F" w14:textId="144AEA7C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proofErr w:type="gramStart"/>
      <w:r w:rsidRPr="00646574">
        <w:rPr>
          <w:rFonts w:ascii="Bookman Old Style" w:hAnsi="Bookman Old Style"/>
          <w:i/>
          <w:iCs/>
          <w:sz w:val="28"/>
          <w:szCs w:val="28"/>
        </w:rPr>
        <w:t>vehicular</w:t>
      </w:r>
      <w:proofErr w:type="gramEnd"/>
      <w:r w:rsidRPr="00646574">
        <w:rPr>
          <w:rFonts w:ascii="Bookman Old Style" w:hAnsi="Bookman Old Style"/>
          <w:i/>
          <w:iCs/>
          <w:sz w:val="28"/>
          <w:szCs w:val="28"/>
        </w:rPr>
        <w:t xml:space="preserve"> de la </w:t>
      </w:r>
    </w:p>
    <w:p w14:paraId="253A8861" w14:textId="47A8F03B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Asociación de M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unicipalidades </w:t>
      </w:r>
    </w:p>
    <w:p w14:paraId="42E96F66" w14:textId="32E7999F" w:rsidR="00C57182" w:rsidRPr="000449A8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E</w:t>
      </w:r>
      <w:r w:rsidRPr="00646574">
        <w:rPr>
          <w:rFonts w:ascii="Bookman Old Style" w:hAnsi="Bookman Old Style"/>
          <w:i/>
          <w:iCs/>
          <w:sz w:val="28"/>
          <w:szCs w:val="28"/>
        </w:rPr>
        <w:t>cuatorianas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]</w:t>
      </w:r>
    </w:p>
    <w:p w14:paraId="10637646" w14:textId="77777777" w:rsidR="00C57182" w:rsidRPr="000449A8" w:rsidRDefault="00C57182">
      <w:pPr>
        <w:spacing w:before="100"/>
        <w:jc w:val="right"/>
        <w:rPr>
          <w:rFonts w:ascii="Bookman Old Style" w:hAnsi="Bookman Old Style"/>
          <w:sz w:val="32"/>
        </w:rPr>
      </w:pPr>
    </w:p>
    <w:p w14:paraId="52BD0337" w14:textId="77BE718D" w:rsidR="00C57182" w:rsidRPr="003B03E2" w:rsidRDefault="003B03E2">
      <w:pPr>
        <w:jc w:val="right"/>
        <w:rPr>
          <w:rFonts w:ascii="Bookman Old Style" w:hAnsi="Bookman Old Style"/>
          <w:vertAlign w:val="superscript"/>
        </w:rPr>
      </w:pPr>
      <w:r>
        <w:rPr>
          <w:rFonts w:ascii="Bookman Old Style" w:hAnsi="Bookman Old Style"/>
          <w:vertAlign w:val="superscript"/>
        </w:rPr>
        <w:t xml:space="preserve"> </w:t>
      </w:r>
    </w:p>
    <w:p w14:paraId="383140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476021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E3AE680" w14:textId="06BC0140" w:rsidR="00C57182" w:rsidRPr="000449A8" w:rsidRDefault="00C57182">
      <w:pPr>
        <w:jc w:val="right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 xml:space="preserve">Versión </w:t>
      </w:r>
      <w:bookmarkStart w:id="0" w:name="Version"/>
      <w:r w:rsidR="00092602" w:rsidRPr="000449A8">
        <w:rPr>
          <w:rFonts w:ascii="Bookman Old Style" w:hAnsi="Bookman Old Style"/>
        </w:rPr>
        <w:t>[1.</w:t>
      </w:r>
      <w:r w:rsidRPr="000449A8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.</w:t>
      </w:r>
      <w:r w:rsidR="00547C55">
        <w:rPr>
          <w:rFonts w:ascii="Bookman Old Style" w:hAnsi="Bookman Old Style"/>
        </w:rPr>
        <w:t>1</w:t>
      </w:r>
      <w:r w:rsidR="00092602" w:rsidRPr="000449A8">
        <w:rPr>
          <w:rFonts w:ascii="Bookman Old Style" w:hAnsi="Bookman Old Style"/>
        </w:rPr>
        <w:t>]</w:t>
      </w:r>
      <w:bookmarkEnd w:id="0"/>
      <w:r w:rsidRPr="000449A8">
        <w:rPr>
          <w:rFonts w:ascii="Bookman Old Style" w:hAnsi="Bookman Old Style"/>
        </w:rPr>
        <w:t xml:space="preserve"> </w:t>
      </w:r>
    </w:p>
    <w:p w14:paraId="44A9948A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B45C6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A48E4C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97E9E6F" w14:textId="77777777" w:rsidR="00C57182" w:rsidRPr="000449A8" w:rsidRDefault="00C57182">
      <w:pPr>
        <w:jc w:val="center"/>
        <w:rPr>
          <w:rFonts w:ascii="Bookman Old Style" w:hAnsi="Bookman Old Style"/>
        </w:rPr>
        <w:sectPr w:rsidR="00C57182" w:rsidRPr="000449A8" w:rsidSect="004D7EF9">
          <w:headerReference w:type="default" r:id="rId9"/>
          <w:footerReference w:type="default" r:id="rId10"/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504516EA" w14:textId="77777777" w:rsidR="003B03E2" w:rsidRDefault="003B03E2" w:rsidP="003B03E2">
      <w:pPr>
        <w:autoSpaceDE w:val="0"/>
        <w:autoSpaceDN w:val="0"/>
        <w:adjustRightInd w:val="0"/>
        <w:jc w:val="left"/>
        <w:rPr>
          <w:rFonts w:cs="Arial"/>
          <w:b/>
          <w:bCs/>
          <w:szCs w:val="20"/>
          <w:lang w:eastAsia="es-EC"/>
        </w:rPr>
      </w:pPr>
    </w:p>
    <w:p w14:paraId="6990DBDE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82"/>
        <w:gridCol w:w="7622"/>
      </w:tblGrid>
      <w:tr w:rsidR="00C57182" w:rsidRPr="000449A8" w14:paraId="62462576" w14:textId="77777777">
        <w:tc>
          <w:tcPr>
            <w:tcW w:w="1238" w:type="dxa"/>
            <w:tcBorders>
              <w:top w:val="single" w:sz="12" w:space="0" w:color="808080"/>
            </w:tcBorders>
          </w:tcPr>
          <w:p w14:paraId="754FC1C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766" w:type="dxa"/>
            <w:tcBorders>
              <w:top w:val="single" w:sz="12" w:space="0" w:color="808080"/>
            </w:tcBorders>
          </w:tcPr>
          <w:p w14:paraId="0FCA630A" w14:textId="65969F97" w:rsidR="00C57182" w:rsidRPr="000449A8" w:rsidRDefault="00646574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Especificación de Casos de Uso (DEV-CUS)</w:t>
            </w:r>
          </w:p>
        </w:tc>
      </w:tr>
      <w:tr w:rsidR="00C57182" w:rsidRPr="000449A8" w14:paraId="4B0A8193" w14:textId="77777777">
        <w:tc>
          <w:tcPr>
            <w:tcW w:w="1238" w:type="dxa"/>
          </w:tcPr>
          <w:p w14:paraId="38180DD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Subtítulo:</w:t>
            </w:r>
          </w:p>
        </w:tc>
        <w:tc>
          <w:tcPr>
            <w:tcW w:w="7766" w:type="dxa"/>
          </w:tcPr>
          <w:p w14:paraId="0DD8A3A4" w14:textId="3EE234B1" w:rsidR="00C57182" w:rsidRPr="000449A8" w:rsidRDefault="00E80E0B" w:rsidP="0050284C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Mantenimiento </w:t>
            </w:r>
            <w:r w:rsidR="0050284C">
              <w:rPr>
                <w:rFonts w:ascii="Bookman Old Style" w:hAnsi="Bookman Old Style"/>
                <w:sz w:val="22"/>
                <w:szCs w:val="22"/>
              </w:rPr>
              <w:t>correctivo</w:t>
            </w:r>
            <w:r w:rsidR="00646574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C57182" w:rsidRPr="000449A8" w14:paraId="28695B68" w14:textId="77777777">
        <w:tc>
          <w:tcPr>
            <w:tcW w:w="1238" w:type="dxa"/>
          </w:tcPr>
          <w:p w14:paraId="6D19CAA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766" w:type="dxa"/>
          </w:tcPr>
          <w:p w14:paraId="11814CBB" w14:textId="0D4A4A92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REF Version \h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[1.0.</w:t>
            </w:r>
            <w:r w:rsidR="00521F01">
              <w:rPr>
                <w:rFonts w:ascii="Bookman Old Style" w:hAnsi="Bookman Old Style"/>
                <w:sz w:val="22"/>
                <w:szCs w:val="22"/>
              </w:rPr>
              <w:t>1</w:t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]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4459FEF2" w14:textId="77777777">
        <w:tc>
          <w:tcPr>
            <w:tcW w:w="1238" w:type="dxa"/>
          </w:tcPr>
          <w:p w14:paraId="6CE4647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766" w:type="dxa"/>
          </w:tcPr>
          <w:p w14:paraId="10EF3892" w14:textId="28864714" w:rsidR="00C57182" w:rsidRPr="000449A8" w:rsidRDefault="00C57182" w:rsidP="0050284C">
            <w:pPr>
              <w:rPr>
                <w:rFonts w:ascii="Bookman Old Style" w:hAnsi="Bookman Old Style"/>
                <w:sz w:val="22"/>
                <w:szCs w:val="22"/>
                <w:lang w:val="fr-FR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  <w:lang w:val="fr-FR"/>
              </w:rPr>
              <w:instrText xml:space="preserve"> FILENAME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DEV-</w:t>
            </w:r>
            <w:r w:rsidR="00663EBD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CU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S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(</w:t>
            </w:r>
            <w:r w:rsidR="00E80E0B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0</w:t>
            </w:r>
            <w:r w:rsidR="0050284C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14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</w:t>
            </w:r>
            <w:r w:rsidR="00E80E0B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registrar</w:t>
            </w:r>
            <w:r w:rsidR="002A0E53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mantenimiento</w:t>
            </w:r>
            <w:r w:rsidR="00E80E0B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</w:t>
            </w:r>
            <w:r w:rsidR="0050284C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correctivo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.</w:t>
            </w:r>
            <w:r w:rsidR="00547C55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v1.0.1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).doc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38D70C0F" w14:textId="77777777">
        <w:tc>
          <w:tcPr>
            <w:tcW w:w="1238" w:type="dxa"/>
          </w:tcPr>
          <w:p w14:paraId="4B9675C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Autor:</w:t>
            </w:r>
          </w:p>
        </w:tc>
        <w:tc>
          <w:tcPr>
            <w:tcW w:w="7766" w:type="dxa"/>
          </w:tcPr>
          <w:p w14:paraId="6632759E" w14:textId="7482880B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 Mejía</w:t>
            </w:r>
          </w:p>
        </w:tc>
      </w:tr>
      <w:tr w:rsidR="00C57182" w:rsidRPr="000449A8" w14:paraId="3F4B0722" w14:textId="77777777">
        <w:tc>
          <w:tcPr>
            <w:tcW w:w="1238" w:type="dxa"/>
            <w:tcBorders>
              <w:bottom w:val="single" w:sz="12" w:space="0" w:color="808080"/>
            </w:tcBorders>
          </w:tcPr>
          <w:p w14:paraId="2CF6773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766" w:type="dxa"/>
            <w:tcBorders>
              <w:bottom w:val="single" w:sz="12" w:space="0" w:color="808080"/>
            </w:tcBorders>
          </w:tcPr>
          <w:p w14:paraId="06492632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Borrador</w:t>
            </w:r>
          </w:p>
        </w:tc>
      </w:tr>
    </w:tbl>
    <w:p w14:paraId="3C5D7B51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Lista de Cambios</w:t>
      </w:r>
    </w:p>
    <w:tbl>
      <w:tblPr>
        <w:tblW w:w="896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87"/>
        <w:gridCol w:w="1620"/>
        <w:gridCol w:w="1310"/>
        <w:gridCol w:w="4951"/>
      </w:tblGrid>
      <w:tr w:rsidR="00C57182" w:rsidRPr="000449A8" w14:paraId="5E2A4EB5" w14:textId="77777777">
        <w:tc>
          <w:tcPr>
            <w:tcW w:w="1087" w:type="dxa"/>
            <w:tcBorders>
              <w:bottom w:val="single" w:sz="6" w:space="0" w:color="808080"/>
            </w:tcBorders>
          </w:tcPr>
          <w:p w14:paraId="6950B5B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620" w:type="dxa"/>
            <w:tcBorders>
              <w:bottom w:val="single" w:sz="6" w:space="0" w:color="808080"/>
            </w:tcBorders>
          </w:tcPr>
          <w:p w14:paraId="5857AE1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10" w:type="dxa"/>
            <w:tcBorders>
              <w:bottom w:val="single" w:sz="6" w:space="0" w:color="808080"/>
            </w:tcBorders>
          </w:tcPr>
          <w:p w14:paraId="36BE207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951" w:type="dxa"/>
            <w:tcBorders>
              <w:bottom w:val="single" w:sz="6" w:space="0" w:color="808080"/>
            </w:tcBorders>
          </w:tcPr>
          <w:p w14:paraId="36F1327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</w:p>
        </w:tc>
      </w:tr>
      <w:tr w:rsidR="00C57182" w:rsidRPr="000449A8" w14:paraId="64E575C7" w14:textId="77777777">
        <w:tc>
          <w:tcPr>
            <w:tcW w:w="1087" w:type="dxa"/>
            <w:tcBorders>
              <w:top w:val="single" w:sz="6" w:space="0" w:color="808080"/>
            </w:tcBorders>
          </w:tcPr>
          <w:p w14:paraId="181A4E2C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1.0.0</w:t>
            </w:r>
          </w:p>
        </w:tc>
        <w:tc>
          <w:tcPr>
            <w:tcW w:w="1620" w:type="dxa"/>
            <w:tcBorders>
              <w:top w:val="single" w:sz="6" w:space="0" w:color="808080"/>
            </w:tcBorders>
          </w:tcPr>
          <w:p w14:paraId="4435AE59" w14:textId="27CA2675" w:rsidR="00C57182" w:rsidRPr="000449A8" w:rsidRDefault="00C57182" w:rsidP="003B03E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765EB9">
              <w:rPr>
                <w:rFonts w:ascii="Bookman Old Style" w:hAnsi="Bookman Old Style"/>
                <w:noProof/>
                <w:sz w:val="22"/>
                <w:szCs w:val="22"/>
              </w:rPr>
              <w:t>1</w:t>
            </w:r>
            <w:r w:rsidR="003B03E2">
              <w:rPr>
                <w:rFonts w:ascii="Bookman Old Style" w:hAnsi="Bookman Old Style"/>
                <w:noProof/>
                <w:sz w:val="22"/>
                <w:szCs w:val="22"/>
              </w:rPr>
              <w:t>9-02-12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  <w:tcBorders>
              <w:top w:val="single" w:sz="6" w:space="0" w:color="808080"/>
            </w:tcBorders>
          </w:tcPr>
          <w:p w14:paraId="5A6E674B" w14:textId="18AFC3D5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  <w:tcBorders>
              <w:top w:val="single" w:sz="6" w:space="0" w:color="808080"/>
            </w:tcBorders>
          </w:tcPr>
          <w:p w14:paraId="587D95B7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Emisión Inicial</w:t>
            </w:r>
          </w:p>
        </w:tc>
      </w:tr>
      <w:tr w:rsidR="00547C55" w:rsidRPr="000449A8" w14:paraId="5E7144DC" w14:textId="77777777">
        <w:tc>
          <w:tcPr>
            <w:tcW w:w="1087" w:type="dxa"/>
          </w:tcPr>
          <w:p w14:paraId="51E44D80" w14:textId="4A4CE929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1.0.1</w:t>
            </w:r>
          </w:p>
        </w:tc>
        <w:tc>
          <w:tcPr>
            <w:tcW w:w="1620" w:type="dxa"/>
          </w:tcPr>
          <w:p w14:paraId="3E7E0B28" w14:textId="6B6A1DA3" w:rsidR="00547C55" w:rsidRPr="000449A8" w:rsidRDefault="00547C55" w:rsidP="008438FD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19-07-0</w:t>
            </w:r>
            <w:r w:rsidR="008438FD">
              <w:rPr>
                <w:rFonts w:ascii="Bookman Old Style" w:hAnsi="Bookman Old Style"/>
                <w:noProof/>
                <w:sz w:val="22"/>
                <w:szCs w:val="22"/>
              </w:rPr>
              <w:t>8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</w:tcPr>
          <w:p w14:paraId="047EC757" w14:textId="30BAD0F2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0EB204DD" w14:textId="05C87495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1</w:t>
            </w:r>
          </w:p>
        </w:tc>
      </w:tr>
      <w:tr w:rsidR="00547C55" w:rsidRPr="000449A8" w14:paraId="04339BA9" w14:textId="77777777">
        <w:tc>
          <w:tcPr>
            <w:tcW w:w="1087" w:type="dxa"/>
          </w:tcPr>
          <w:p w14:paraId="3A6B9D10" w14:textId="0006E388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D75534A" w14:textId="6DFF8E66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9092DFA" w14:textId="17E958C7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60359F78" w14:textId="5CE352B9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4AE7466F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857FB35" w14:textId="77777777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2585F85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1B2C9730" w14:textId="60434D31" w:rsidR="00146EBC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</w:t>
            </w:r>
            <w:r w:rsidR="00F46D50">
              <w:rPr>
                <w:rFonts w:ascii="Bookman Old Style" w:hAnsi="Bookman Old Style"/>
                <w:sz w:val="22"/>
                <w:szCs w:val="22"/>
              </w:rPr>
              <w:t xml:space="preserve"> Mejía </w:t>
            </w:r>
          </w:p>
          <w:p w14:paraId="18B0D4BF" w14:textId="4292C608" w:rsidR="00C57182" w:rsidRPr="000449A8" w:rsidRDefault="008820A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Estudiante en formación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 xml:space="preserve"> I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geniería Informática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52DE61BA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A8E682" w14:textId="77777777">
        <w:trPr>
          <w:cantSplit/>
        </w:trPr>
        <w:tc>
          <w:tcPr>
            <w:tcW w:w="1803" w:type="dxa"/>
          </w:tcPr>
          <w:p w14:paraId="224CE38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7AC20350" w14:textId="6A03AD8B" w:rsidR="00CF579D" w:rsidRPr="00547C55" w:rsidRDefault="00765EB9">
            <w:pPr>
              <w:rPr>
                <w:rFonts w:ascii="Bookman Old Style" w:hAnsi="Bookman Old Style"/>
                <w:color w:val="FF0000"/>
                <w:sz w:val="22"/>
                <w:szCs w:val="22"/>
              </w:rPr>
            </w:pPr>
            <w:r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375000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9</w:t>
            </w:r>
            <w:r w:rsidR="00732163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/</w:t>
            </w:r>
            <w:r w:rsidR="00646574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03/01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00620A2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61E910A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5DAEEA39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1A5C800B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F9FF221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DFD0FCF" w14:textId="77777777">
        <w:trPr>
          <w:cantSplit/>
        </w:trPr>
        <w:tc>
          <w:tcPr>
            <w:tcW w:w="1803" w:type="dxa"/>
          </w:tcPr>
          <w:p w14:paraId="06189AD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78F9863E" w14:textId="77777777" w:rsidR="00C57182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Ing. Armando Cabrera Silva</w:t>
            </w:r>
          </w:p>
          <w:p w14:paraId="179FEBB1" w14:textId="77777777" w:rsidR="00C10208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 de Tesis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6D219FD1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115F2293" w14:textId="77777777">
        <w:trPr>
          <w:cantSplit/>
        </w:trPr>
        <w:tc>
          <w:tcPr>
            <w:tcW w:w="1803" w:type="dxa"/>
          </w:tcPr>
          <w:p w14:paraId="30544DD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2D3B228C" w14:textId="120E6CCB" w:rsidR="00C57182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CD5518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646574">
              <w:rPr>
                <w:rFonts w:ascii="Bookman Old Style" w:hAnsi="Bookman Old Style"/>
                <w:color w:val="FF0000"/>
                <w:sz w:val="22"/>
                <w:szCs w:val="22"/>
              </w:rPr>
              <w:t>9/03</w:t>
            </w:r>
            <w:r w:rsidR="00375000">
              <w:rPr>
                <w:rFonts w:ascii="Bookman Old Style" w:hAnsi="Bookman Old Style"/>
                <w:color w:val="FF0000"/>
                <w:sz w:val="22"/>
                <w:szCs w:val="22"/>
              </w:rPr>
              <w:t>/00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50A92ED9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5771A72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453E3233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E189D8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9BE2A9C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4F70502C" w14:textId="77777777">
        <w:trPr>
          <w:cantSplit/>
        </w:trPr>
        <w:tc>
          <w:tcPr>
            <w:tcW w:w="1803" w:type="dxa"/>
          </w:tcPr>
          <w:p w14:paraId="5F7567E7" w14:textId="1EC5AEA1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051946CD" w14:textId="3F9A5543" w:rsidR="00C10208" w:rsidRPr="000449A8" w:rsidRDefault="00C10208">
            <w:pPr>
              <w:rPr>
                <w:rFonts w:ascii="Bookman Old Style" w:hAnsi="Bookman Old Style"/>
                <w:iCs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35BDDA66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2EFE4130" w14:textId="77777777">
        <w:trPr>
          <w:cantSplit/>
        </w:trPr>
        <w:tc>
          <w:tcPr>
            <w:tcW w:w="1803" w:type="dxa"/>
          </w:tcPr>
          <w:p w14:paraId="22C08F03" w14:textId="5C36D2E6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503B3690" w14:textId="20C90E5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6E2E41E6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FA318E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D73FBA" w14:textId="77777777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6B1792F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026F2233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14:paraId="7C7F9ED1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46FCC325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1B4A1E2" w14:textId="77777777" w:rsidR="00C57182" w:rsidRPr="000449A8" w:rsidRDefault="00C57182">
      <w:pPr>
        <w:rPr>
          <w:rFonts w:ascii="Bookman Old Style" w:hAnsi="Bookman Old Style"/>
        </w:rPr>
      </w:pPr>
    </w:p>
    <w:p w14:paraId="09B31061" w14:textId="77777777" w:rsidR="00C57182" w:rsidRPr="000449A8" w:rsidRDefault="00C57182">
      <w:pPr>
        <w:rPr>
          <w:rFonts w:ascii="Bookman Old Style" w:hAnsi="Bookman Old Style"/>
        </w:rPr>
      </w:pPr>
    </w:p>
    <w:p w14:paraId="35881256" w14:textId="77777777" w:rsidR="00C57182" w:rsidRPr="000449A8" w:rsidRDefault="00C57182">
      <w:pPr>
        <w:tabs>
          <w:tab w:val="left" w:pos="3045"/>
        </w:tabs>
        <w:rPr>
          <w:rFonts w:ascii="Bookman Old Style" w:hAnsi="Bookman Old Style"/>
        </w:rPr>
      </w:pPr>
    </w:p>
    <w:p w14:paraId="40344772" w14:textId="77777777" w:rsidR="00C57182" w:rsidRPr="000449A8" w:rsidRDefault="00C57182">
      <w:pPr>
        <w:pStyle w:val="Ttulo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br w:type="page"/>
      </w:r>
      <w:r w:rsidRPr="000449A8">
        <w:rPr>
          <w:rFonts w:ascii="Bookman Old Style" w:hAnsi="Bookman Old Style"/>
        </w:rPr>
        <w:lastRenderedPageBreak/>
        <w:t>Contenido</w:t>
      </w:r>
    </w:p>
    <w:p w14:paraId="2646653B" w14:textId="77777777" w:rsidR="00AD4CC8" w:rsidRDefault="00C57182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begin"/>
      </w:r>
      <w:r w:rsidRPr="00A56623">
        <w:rPr>
          <w:rFonts w:ascii="Bookman Old Style" w:hAnsi="Bookman Old Style" w:cs="Arial"/>
          <w:sz w:val="22"/>
          <w:szCs w:val="22"/>
        </w:rPr>
        <w:instrText xml:space="preserve"> TOC \o "1-4" \h \z </w:instrText>
      </w: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separate"/>
      </w:r>
      <w:hyperlink w:anchor="_Toc2331753" w:history="1">
        <w:r w:rsidR="00AD4CC8" w:rsidRPr="00B96E16">
          <w:rPr>
            <w:rStyle w:val="Hipervnculo"/>
            <w:noProof/>
            <w:lang w:eastAsia="es-EC"/>
          </w:rPr>
          <w:t xml:space="preserve">1. </w:t>
        </w:r>
        <w:r w:rsidR="00AD4C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AD4CC8" w:rsidRPr="00B96E16">
          <w:rPr>
            <w:rStyle w:val="Hipervnculo"/>
            <w:noProof/>
            <w:lang w:eastAsia="es-EC"/>
          </w:rPr>
          <w:t>Especificación de Casos de Uso.</w:t>
        </w:r>
        <w:r w:rsidR="00AD4CC8">
          <w:rPr>
            <w:noProof/>
            <w:webHidden/>
          </w:rPr>
          <w:tab/>
        </w:r>
        <w:r w:rsidR="00AD4CC8">
          <w:rPr>
            <w:noProof/>
            <w:webHidden/>
          </w:rPr>
          <w:fldChar w:fldCharType="begin"/>
        </w:r>
        <w:r w:rsidR="00AD4CC8">
          <w:rPr>
            <w:noProof/>
            <w:webHidden/>
          </w:rPr>
          <w:instrText xml:space="preserve"> PAGEREF _Toc2331753 \h </w:instrText>
        </w:r>
        <w:r w:rsidR="00AD4CC8">
          <w:rPr>
            <w:noProof/>
            <w:webHidden/>
          </w:rPr>
        </w:r>
        <w:r w:rsidR="00AD4CC8">
          <w:rPr>
            <w:noProof/>
            <w:webHidden/>
          </w:rPr>
          <w:fldChar w:fldCharType="separate"/>
        </w:r>
        <w:r w:rsidR="00AD4CC8">
          <w:rPr>
            <w:noProof/>
            <w:webHidden/>
          </w:rPr>
          <w:t>1</w:t>
        </w:r>
        <w:r w:rsidR="00AD4CC8">
          <w:rPr>
            <w:noProof/>
            <w:webHidden/>
          </w:rPr>
          <w:fldChar w:fldCharType="end"/>
        </w:r>
      </w:hyperlink>
    </w:p>
    <w:p w14:paraId="7A3A937D" w14:textId="77777777" w:rsidR="00C57182" w:rsidRPr="000449A8" w:rsidRDefault="00C57182">
      <w:pPr>
        <w:pStyle w:val="TDC2"/>
        <w:tabs>
          <w:tab w:val="right" w:leader="dot" w:pos="8778"/>
        </w:tabs>
        <w:rPr>
          <w:rFonts w:ascii="Bookman Old Style" w:hAnsi="Bookman Old Style" w:cs="Arial"/>
        </w:rPr>
      </w:pPr>
      <w:r w:rsidRPr="00A56623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end"/>
      </w:r>
    </w:p>
    <w:p w14:paraId="34390D7C" w14:textId="77777777" w:rsidR="00C57182" w:rsidRPr="000449A8" w:rsidRDefault="00C57182">
      <w:pPr>
        <w:pStyle w:val="Tabladeilustraciones"/>
        <w:tabs>
          <w:tab w:val="right" w:leader="dot" w:pos="8778"/>
        </w:tabs>
        <w:rPr>
          <w:rFonts w:ascii="Bookman Old Style" w:hAnsi="Bookman Old Style"/>
        </w:rPr>
      </w:pPr>
    </w:p>
    <w:p w14:paraId="0BC71741" w14:textId="77777777" w:rsidR="00C57182" w:rsidRPr="000449A8" w:rsidRDefault="00C57182">
      <w:pPr>
        <w:rPr>
          <w:rFonts w:ascii="Bookman Old Style" w:hAnsi="Bookman Old Style"/>
        </w:rPr>
      </w:pPr>
    </w:p>
    <w:p w14:paraId="6FD3DDD8" w14:textId="77777777" w:rsidR="00C57182" w:rsidRPr="000449A8" w:rsidRDefault="00C57182">
      <w:pPr>
        <w:rPr>
          <w:rFonts w:ascii="Bookman Old Style" w:hAnsi="Bookman Old Style"/>
        </w:rPr>
      </w:pPr>
    </w:p>
    <w:p w14:paraId="2DF2A161" w14:textId="77777777" w:rsidR="00C57182" w:rsidRPr="000449A8" w:rsidRDefault="00C57182">
      <w:pPr>
        <w:rPr>
          <w:rFonts w:ascii="Bookman Old Style" w:hAnsi="Bookman Old Style"/>
        </w:rPr>
        <w:sectPr w:rsidR="00C57182" w:rsidRPr="000449A8" w:rsidSect="0093369D">
          <w:headerReference w:type="default" r:id="rId11"/>
          <w:footerReference w:type="default" r:id="rId12"/>
          <w:pgSz w:w="11907" w:h="16840" w:code="9"/>
          <w:pgMar w:top="1418" w:right="1418" w:bottom="1418" w:left="1701" w:header="709" w:footer="709" w:gutter="0"/>
          <w:pgNumType w:fmt="lowerRoman"/>
          <w:cols w:space="720"/>
          <w:docGrid w:linePitch="360"/>
        </w:sectPr>
      </w:pPr>
    </w:p>
    <w:p w14:paraId="44FEE35C" w14:textId="4BEE83E6" w:rsidR="00005341" w:rsidRDefault="00646574" w:rsidP="00646574">
      <w:pPr>
        <w:autoSpaceDE w:val="0"/>
        <w:autoSpaceDN w:val="0"/>
        <w:adjustRightInd w:val="0"/>
        <w:jc w:val="left"/>
        <w:rPr>
          <w:rFonts w:cs="Arial"/>
          <w:b/>
          <w:bCs/>
          <w:sz w:val="36"/>
          <w:szCs w:val="36"/>
          <w:lang w:eastAsia="es-EC"/>
        </w:rPr>
      </w:pPr>
      <w:r>
        <w:rPr>
          <w:rFonts w:cs="Arial"/>
          <w:b/>
          <w:bCs/>
          <w:sz w:val="36"/>
          <w:szCs w:val="36"/>
          <w:lang w:eastAsia="es-EC"/>
        </w:rPr>
        <w:lastRenderedPageBreak/>
        <w:t>Especificación</w:t>
      </w:r>
      <w:r w:rsidR="00663EBD">
        <w:rPr>
          <w:rFonts w:cs="Arial"/>
          <w:b/>
          <w:bCs/>
          <w:sz w:val="36"/>
          <w:szCs w:val="36"/>
          <w:lang w:eastAsia="es-EC"/>
        </w:rPr>
        <w:t xml:space="preserve"> de Casos de Uso</w:t>
      </w:r>
      <w:r>
        <w:rPr>
          <w:rFonts w:cs="Arial"/>
          <w:b/>
          <w:bCs/>
          <w:sz w:val="36"/>
          <w:szCs w:val="36"/>
          <w:lang w:eastAsia="es-EC"/>
        </w:rPr>
        <w:t xml:space="preserve"> (DEV-CUS)</w:t>
      </w:r>
    </w:p>
    <w:p w14:paraId="1846F3C9" w14:textId="60E1B219" w:rsidR="00646574" w:rsidRPr="00646574" w:rsidRDefault="0050284C" w:rsidP="00646574">
      <w:pPr>
        <w:autoSpaceDE w:val="0"/>
        <w:autoSpaceDN w:val="0"/>
        <w:adjustRightInd w:val="0"/>
        <w:jc w:val="left"/>
        <w:rPr>
          <w:rFonts w:cs="Arial"/>
          <w:bCs/>
          <w:sz w:val="28"/>
          <w:szCs w:val="36"/>
          <w:lang w:eastAsia="es-EC"/>
        </w:rPr>
      </w:pPr>
      <w:r>
        <w:rPr>
          <w:rFonts w:cs="Arial"/>
          <w:bCs/>
          <w:sz w:val="28"/>
          <w:szCs w:val="36"/>
          <w:lang w:eastAsia="es-EC"/>
        </w:rPr>
        <w:t>R</w:t>
      </w:r>
      <w:r w:rsidR="00E80E0B">
        <w:rPr>
          <w:rFonts w:cs="Arial"/>
          <w:bCs/>
          <w:sz w:val="28"/>
          <w:szCs w:val="36"/>
          <w:lang w:eastAsia="es-EC"/>
        </w:rPr>
        <w:t>egistrar</w:t>
      </w:r>
      <w:r w:rsidR="002A0E53">
        <w:rPr>
          <w:rFonts w:cs="Arial"/>
          <w:bCs/>
          <w:sz w:val="28"/>
          <w:szCs w:val="36"/>
          <w:lang w:eastAsia="es-EC"/>
        </w:rPr>
        <w:t xml:space="preserve"> mantenimiento</w:t>
      </w:r>
      <w:r w:rsidR="00E80E0B">
        <w:rPr>
          <w:rFonts w:cs="Arial"/>
          <w:bCs/>
          <w:sz w:val="28"/>
          <w:szCs w:val="36"/>
          <w:lang w:eastAsia="es-EC"/>
        </w:rPr>
        <w:t xml:space="preserve"> </w:t>
      </w:r>
      <w:r>
        <w:rPr>
          <w:rFonts w:cs="Arial"/>
          <w:bCs/>
          <w:sz w:val="28"/>
          <w:szCs w:val="36"/>
          <w:lang w:eastAsia="es-EC"/>
        </w:rPr>
        <w:t>correctivo</w:t>
      </w:r>
      <w:r w:rsidR="00646574" w:rsidRPr="00646574">
        <w:rPr>
          <w:rFonts w:cs="Arial"/>
          <w:bCs/>
          <w:sz w:val="28"/>
          <w:szCs w:val="36"/>
          <w:lang w:eastAsia="es-EC"/>
        </w:rPr>
        <w:t>.</w:t>
      </w:r>
    </w:p>
    <w:p w14:paraId="016525CE" w14:textId="77A931C9" w:rsidR="00005341" w:rsidRDefault="00005341" w:rsidP="004C666E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1" w:name="_Toc2331753"/>
      <w:r w:rsidRPr="004C666E">
        <w:rPr>
          <w:sz w:val="22"/>
          <w:szCs w:val="22"/>
          <w:lang w:eastAsia="es-EC"/>
        </w:rPr>
        <w:t xml:space="preserve">1. </w:t>
      </w:r>
      <w:r w:rsidR="004C666E">
        <w:rPr>
          <w:sz w:val="22"/>
          <w:szCs w:val="22"/>
          <w:lang w:eastAsia="es-EC"/>
        </w:rPr>
        <w:tab/>
      </w:r>
      <w:r w:rsidR="00646574">
        <w:rPr>
          <w:sz w:val="22"/>
          <w:szCs w:val="22"/>
          <w:lang w:eastAsia="es-EC"/>
        </w:rPr>
        <w:t>Especificación de Casos de Uso.</w:t>
      </w:r>
      <w:bookmarkEnd w:id="1"/>
    </w:p>
    <w:p w14:paraId="052E71C5" w14:textId="4B52A3C6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147"/>
        <w:gridCol w:w="2773"/>
        <w:gridCol w:w="3084"/>
      </w:tblGrid>
      <w:tr w:rsidR="00646574" w:rsidRPr="00805625" w14:paraId="630C2B50" w14:textId="77777777" w:rsidTr="00547C55">
        <w:tc>
          <w:tcPr>
            <w:tcW w:w="3147" w:type="dxa"/>
          </w:tcPr>
          <w:p w14:paraId="121B3EDE" w14:textId="331680E8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Numero</w:t>
            </w:r>
          </w:p>
        </w:tc>
        <w:tc>
          <w:tcPr>
            <w:tcW w:w="5857" w:type="dxa"/>
            <w:gridSpan w:val="2"/>
          </w:tcPr>
          <w:p w14:paraId="3A47797B" w14:textId="3CF17139" w:rsidR="00646574" w:rsidRPr="00805625" w:rsidRDefault="00E80E0B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0</w:t>
            </w:r>
            <w:r w:rsidR="0050284C">
              <w:rPr>
                <w:sz w:val="22"/>
                <w:szCs w:val="22"/>
                <w:lang w:eastAsia="es-EC"/>
              </w:rPr>
              <w:t>14</w:t>
            </w:r>
          </w:p>
        </w:tc>
      </w:tr>
      <w:tr w:rsidR="00646574" w:rsidRPr="00805625" w14:paraId="317CFDF2" w14:textId="77777777" w:rsidTr="00547C55">
        <w:tc>
          <w:tcPr>
            <w:tcW w:w="3147" w:type="dxa"/>
          </w:tcPr>
          <w:p w14:paraId="64E68EC7" w14:textId="695652D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Nombre</w:t>
            </w:r>
          </w:p>
        </w:tc>
        <w:tc>
          <w:tcPr>
            <w:tcW w:w="5857" w:type="dxa"/>
            <w:gridSpan w:val="2"/>
          </w:tcPr>
          <w:p w14:paraId="7C0045A6" w14:textId="1F03BBFD" w:rsidR="00646574" w:rsidRPr="00805625" w:rsidRDefault="00E80E0B" w:rsidP="0050284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Registrar mantenimiento </w:t>
            </w:r>
            <w:r w:rsidR="0050284C">
              <w:rPr>
                <w:sz w:val="22"/>
                <w:szCs w:val="22"/>
                <w:lang w:eastAsia="es-EC"/>
              </w:rPr>
              <w:t>correctivo</w:t>
            </w:r>
          </w:p>
        </w:tc>
      </w:tr>
      <w:tr w:rsidR="00646574" w:rsidRPr="00805625" w14:paraId="2233EEB1" w14:textId="77777777" w:rsidTr="00547C55">
        <w:tc>
          <w:tcPr>
            <w:tcW w:w="3147" w:type="dxa"/>
          </w:tcPr>
          <w:p w14:paraId="23270482" w14:textId="76C46F1E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Actores</w:t>
            </w:r>
          </w:p>
        </w:tc>
        <w:tc>
          <w:tcPr>
            <w:tcW w:w="5857" w:type="dxa"/>
            <w:gridSpan w:val="2"/>
          </w:tcPr>
          <w:p w14:paraId="2AE4AFAB" w14:textId="320E9B4C" w:rsidR="00646574" w:rsidRPr="00805625" w:rsidRDefault="00547C55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Responsable Administrativo</w:t>
            </w:r>
          </w:p>
        </w:tc>
      </w:tr>
      <w:tr w:rsidR="00646574" w:rsidRPr="00805625" w14:paraId="2DA51A7D" w14:textId="77777777" w:rsidTr="00547C55">
        <w:tc>
          <w:tcPr>
            <w:tcW w:w="3147" w:type="dxa"/>
          </w:tcPr>
          <w:p w14:paraId="3D58BF4A" w14:textId="1FF586E2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5857" w:type="dxa"/>
            <w:gridSpan w:val="2"/>
          </w:tcPr>
          <w:p w14:paraId="10AF3C33" w14:textId="68B11D95" w:rsidR="00646574" w:rsidRPr="00805625" w:rsidRDefault="00D1604A" w:rsidP="0050284C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s-EC"/>
              </w:rPr>
            </w:pPr>
            <w:r w:rsidRPr="002A0E53">
              <w:rPr>
                <w:sz w:val="22"/>
                <w:szCs w:val="22"/>
                <w:lang w:eastAsia="es-EC"/>
              </w:rPr>
              <w:t>Permite</w:t>
            </w:r>
            <w:r w:rsidR="008F2F16" w:rsidRPr="002A0E53">
              <w:rPr>
                <w:sz w:val="22"/>
                <w:szCs w:val="22"/>
                <w:lang w:eastAsia="es-EC"/>
              </w:rPr>
              <w:t xml:space="preserve"> </w:t>
            </w:r>
            <w:r w:rsidR="00E80E0B">
              <w:rPr>
                <w:rFonts w:cs="Arial"/>
                <w:bCs/>
                <w:sz w:val="22"/>
                <w:szCs w:val="22"/>
                <w:lang w:eastAsia="es-EC"/>
              </w:rPr>
              <w:t>registrar el</w:t>
            </w:r>
            <w:r w:rsidR="002A0E53" w:rsidRPr="002A0E53">
              <w:rPr>
                <w:rFonts w:cs="Arial"/>
                <w:bCs/>
                <w:sz w:val="22"/>
                <w:szCs w:val="22"/>
                <w:lang w:eastAsia="es-EC"/>
              </w:rPr>
              <w:t xml:space="preserve"> mantenimiento</w:t>
            </w:r>
            <w:r w:rsidR="00E80E0B">
              <w:rPr>
                <w:rFonts w:cs="Arial"/>
                <w:bCs/>
                <w:sz w:val="22"/>
                <w:szCs w:val="22"/>
                <w:lang w:eastAsia="es-EC"/>
              </w:rPr>
              <w:t xml:space="preserve"> </w:t>
            </w:r>
            <w:r w:rsidR="0050284C">
              <w:rPr>
                <w:rFonts w:cs="Arial"/>
                <w:bCs/>
                <w:sz w:val="22"/>
                <w:szCs w:val="22"/>
                <w:lang w:eastAsia="es-EC"/>
              </w:rPr>
              <w:t>correctivo</w:t>
            </w:r>
            <w:r w:rsidR="00E80E0B">
              <w:rPr>
                <w:rFonts w:cs="Arial"/>
                <w:bCs/>
                <w:sz w:val="22"/>
                <w:szCs w:val="22"/>
                <w:lang w:eastAsia="es-EC"/>
              </w:rPr>
              <w:t>.</w:t>
            </w:r>
          </w:p>
        </w:tc>
      </w:tr>
      <w:tr w:rsidR="00646574" w:rsidRPr="00805625" w14:paraId="547EEDDE" w14:textId="77777777" w:rsidTr="00547C55">
        <w:tc>
          <w:tcPr>
            <w:tcW w:w="3147" w:type="dxa"/>
          </w:tcPr>
          <w:p w14:paraId="31F5FC76" w14:textId="294461F9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Precondiciones</w:t>
            </w:r>
          </w:p>
        </w:tc>
        <w:tc>
          <w:tcPr>
            <w:tcW w:w="5857" w:type="dxa"/>
            <w:gridSpan w:val="2"/>
          </w:tcPr>
          <w:p w14:paraId="0A8E388B" w14:textId="77777777" w:rsidR="00E80E0B" w:rsidRDefault="00E80E0B" w:rsidP="00E80E0B">
            <w:pPr>
              <w:pStyle w:val="NormalInd"/>
              <w:ind w:left="0"/>
              <w:rPr>
                <w:rFonts w:cs="Arial"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>Recuperar usuario.</w:t>
            </w:r>
          </w:p>
          <w:p w14:paraId="44E3068B" w14:textId="3C4BEE46" w:rsidR="00646574" w:rsidRPr="00805625" w:rsidRDefault="00E80E0B" w:rsidP="00E80E0B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>Recuperar vehículo.</w:t>
            </w:r>
          </w:p>
        </w:tc>
      </w:tr>
      <w:tr w:rsidR="00646574" w:rsidRPr="00805625" w14:paraId="3F6E08BA" w14:textId="77777777" w:rsidTr="00547C55">
        <w:tc>
          <w:tcPr>
            <w:tcW w:w="3147" w:type="dxa"/>
          </w:tcPr>
          <w:p w14:paraId="247842A7" w14:textId="02355C15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805625">
              <w:rPr>
                <w:sz w:val="22"/>
                <w:szCs w:val="22"/>
                <w:lang w:eastAsia="es-EC"/>
              </w:rPr>
              <w:t>Pos</w:t>
            </w:r>
            <w:proofErr w:type="spellEnd"/>
            <w:r w:rsidRPr="00805625">
              <w:rPr>
                <w:sz w:val="22"/>
                <w:szCs w:val="22"/>
                <w:lang w:eastAsia="es-EC"/>
              </w:rPr>
              <w:t xml:space="preserve"> condiciones</w:t>
            </w:r>
          </w:p>
        </w:tc>
        <w:tc>
          <w:tcPr>
            <w:tcW w:w="5857" w:type="dxa"/>
            <w:gridSpan w:val="2"/>
          </w:tcPr>
          <w:p w14:paraId="78F84F5F" w14:textId="6E7A8FE9" w:rsidR="00E80E0B" w:rsidRPr="00E80E0B" w:rsidRDefault="00E80E0B" w:rsidP="00E80E0B">
            <w:pPr>
              <w:autoSpaceDE w:val="0"/>
              <w:autoSpaceDN w:val="0"/>
              <w:adjustRightInd w:val="0"/>
              <w:rPr>
                <w:rFonts w:cs="Arial"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Pr="00E80E0B">
              <w:rPr>
                <w:rFonts w:cs="Arial"/>
                <w:bCs/>
                <w:sz w:val="22"/>
                <w:szCs w:val="22"/>
                <w:lang w:eastAsia="es-EC"/>
              </w:rPr>
              <w:t xml:space="preserve">Se registra el mantenimiento </w:t>
            </w:r>
            <w:r w:rsidR="0050284C">
              <w:rPr>
                <w:rFonts w:cs="Arial"/>
                <w:bCs/>
                <w:sz w:val="22"/>
                <w:szCs w:val="22"/>
                <w:lang w:eastAsia="es-EC"/>
              </w:rPr>
              <w:t>correctivo</w:t>
            </w:r>
            <w:r w:rsidRPr="00E80E0B">
              <w:rPr>
                <w:rFonts w:cs="Arial"/>
                <w:bCs/>
                <w:sz w:val="22"/>
                <w:szCs w:val="22"/>
                <w:lang w:eastAsia="es-EC"/>
              </w:rPr>
              <w:t>.</w:t>
            </w:r>
          </w:p>
          <w:p w14:paraId="6F9BF5CB" w14:textId="77777777" w:rsidR="00646574" w:rsidRDefault="00E80E0B" w:rsidP="00144E24">
            <w:pPr>
              <w:autoSpaceDE w:val="0"/>
              <w:autoSpaceDN w:val="0"/>
              <w:adjustRightInd w:val="0"/>
              <w:rPr>
                <w:rFonts w:cs="Arial"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Pr="00E80E0B">
              <w:rPr>
                <w:rFonts w:cs="Arial"/>
                <w:bCs/>
                <w:sz w:val="22"/>
                <w:szCs w:val="22"/>
                <w:lang w:eastAsia="es-EC"/>
              </w:rPr>
              <w:t>Se actualiza la información del mantenimiento correct</w:t>
            </w:r>
            <w:r w:rsidRPr="00E80E0B">
              <w:rPr>
                <w:rFonts w:cs="Arial"/>
                <w:bCs/>
                <w:sz w:val="22"/>
                <w:szCs w:val="22"/>
                <w:lang w:eastAsia="es-EC"/>
              </w:rPr>
              <w:t>i</w:t>
            </w:r>
            <w:r w:rsidRPr="00E80E0B">
              <w:rPr>
                <w:rFonts w:cs="Arial"/>
                <w:bCs/>
                <w:sz w:val="22"/>
                <w:szCs w:val="22"/>
                <w:lang w:eastAsia="es-EC"/>
              </w:rPr>
              <w:t>vo.</w:t>
            </w:r>
          </w:p>
          <w:p w14:paraId="34A1D4D0" w14:textId="0BDAF481" w:rsidR="00144E24" w:rsidRPr="00805625" w:rsidRDefault="00144E24" w:rsidP="00144E24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s-EC"/>
              </w:rPr>
            </w:pPr>
          </w:p>
        </w:tc>
      </w:tr>
      <w:tr w:rsidR="00D1604A" w:rsidRPr="00805625" w14:paraId="00E210CB" w14:textId="77777777" w:rsidTr="00547C55">
        <w:tc>
          <w:tcPr>
            <w:tcW w:w="3147" w:type="dxa"/>
          </w:tcPr>
          <w:p w14:paraId="7B51A740" w14:textId="4A2D7714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normal</w:t>
            </w:r>
          </w:p>
        </w:tc>
        <w:tc>
          <w:tcPr>
            <w:tcW w:w="2773" w:type="dxa"/>
          </w:tcPr>
          <w:p w14:paraId="75F02767" w14:textId="192487F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084" w:type="dxa"/>
          </w:tcPr>
          <w:p w14:paraId="068A40BC" w14:textId="2980D7A3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D1604A" w:rsidRPr="00805625" w14:paraId="79EB9B77" w14:textId="77777777" w:rsidTr="00547C55">
        <w:tc>
          <w:tcPr>
            <w:tcW w:w="3147" w:type="dxa"/>
          </w:tcPr>
          <w:p w14:paraId="1166CA81" w14:textId="7777777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09C75B54" w14:textId="77777777" w:rsidR="00D1604A" w:rsidRPr="00805625" w:rsidRDefault="00D1604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1. Selecciona la opción</w:t>
            </w:r>
          </w:p>
          <w:p w14:paraId="40075B8A" w14:textId="23758C81" w:rsidR="00D1604A" w:rsidRPr="00805625" w:rsidRDefault="00D1604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“</w:t>
            </w:r>
            <w:r w:rsidR="00E80E0B">
              <w:rPr>
                <w:rFonts w:cs="Arial"/>
                <w:sz w:val="22"/>
                <w:szCs w:val="22"/>
                <w:lang w:eastAsia="es-EC"/>
              </w:rPr>
              <w:t>registrar</w:t>
            </w:r>
            <w:r w:rsidR="00E5202E">
              <w:rPr>
                <w:rFonts w:cs="Arial"/>
                <w:sz w:val="22"/>
                <w:szCs w:val="22"/>
                <w:lang w:eastAsia="es-EC"/>
              </w:rPr>
              <w:t xml:space="preserve"> mantenimiento</w:t>
            </w:r>
            <w:r w:rsidR="00E80E0B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="00144E24">
              <w:rPr>
                <w:rFonts w:cs="Arial"/>
                <w:sz w:val="22"/>
                <w:szCs w:val="22"/>
                <w:lang w:eastAsia="es-EC"/>
              </w:rPr>
              <w:t>correctivo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>” en el</w:t>
            </w:r>
          </w:p>
          <w:p w14:paraId="190073B2" w14:textId="163F705C" w:rsidR="00D1604A" w:rsidRDefault="00D1604A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menú “</w:t>
            </w:r>
            <w:r w:rsidR="00E80E0B">
              <w:rPr>
                <w:rFonts w:cs="Arial"/>
                <w:sz w:val="22"/>
                <w:szCs w:val="22"/>
                <w:lang w:eastAsia="es-EC"/>
              </w:rPr>
              <w:t>mantenimiento vehicular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>”</w:t>
            </w:r>
          </w:p>
          <w:p w14:paraId="4163433D" w14:textId="77777777" w:rsidR="00DD37D8" w:rsidRDefault="00DD37D8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5D0F122" w14:textId="77777777" w:rsidR="00DE0A74" w:rsidRDefault="00DE0A74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2263F79" w14:textId="77777777" w:rsidR="00DE0A74" w:rsidRDefault="00DE0A74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5AE7F3F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125458C0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8DD6E74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1E33486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3462F776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3BC2A3B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4ACF465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A28B42A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6947144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37CA3EE1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4DB1D45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4FED09C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E95C3C4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28420E6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31EF0A92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3A7555E9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26DA170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2D71EB5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F1573D8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50A1A6F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FA4DCA2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2B0F131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1921C370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3F5362F9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D08C8A3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50621C8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74AC634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3AA29CD8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B67F026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D74A7F0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F5B7CA0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3C8E92F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DA6687E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403A15C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3A521C5E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B1702BC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11C1B124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7F48000" w14:textId="7D57E91A" w:rsidR="00DD37D8" w:rsidRPr="00805625" w:rsidRDefault="00E4330E" w:rsidP="00DE0A7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3. </w:t>
            </w:r>
            <w:r w:rsidR="00DE0A74">
              <w:rPr>
                <w:rFonts w:cs="Arial"/>
                <w:sz w:val="22"/>
                <w:szCs w:val="22"/>
                <w:lang w:eastAsia="es-EC"/>
              </w:rPr>
              <w:t>Selecciona la opción de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“Guardar”.</w:t>
            </w:r>
          </w:p>
        </w:tc>
        <w:tc>
          <w:tcPr>
            <w:tcW w:w="3084" w:type="dxa"/>
          </w:tcPr>
          <w:p w14:paraId="69F1A7C2" w14:textId="16AD2A35" w:rsidR="00D1604A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lastRenderedPageBreak/>
              <w:t>2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 w:rsidR="00E5202E">
              <w:rPr>
                <w:rFonts w:cs="Arial"/>
                <w:sz w:val="22"/>
                <w:szCs w:val="22"/>
                <w:lang w:eastAsia="es-EC"/>
              </w:rPr>
              <w:t>Se d</w:t>
            </w:r>
            <w:r w:rsidR="00E5202E" w:rsidRPr="00805625">
              <w:rPr>
                <w:rFonts w:cs="Arial"/>
                <w:sz w:val="22"/>
                <w:szCs w:val="22"/>
                <w:lang w:eastAsia="es-EC"/>
              </w:rPr>
              <w:t xml:space="preserve">espliega </w:t>
            </w:r>
            <w:r w:rsidR="00E5202E">
              <w:rPr>
                <w:rFonts w:cs="Arial"/>
                <w:sz w:val="22"/>
                <w:szCs w:val="22"/>
                <w:lang w:eastAsia="es-EC"/>
              </w:rPr>
              <w:t>un formulario para el ingreso de la siguie</w:t>
            </w:r>
            <w:r w:rsidR="00E5202E">
              <w:rPr>
                <w:rFonts w:cs="Arial"/>
                <w:sz w:val="22"/>
                <w:szCs w:val="22"/>
                <w:lang w:eastAsia="es-EC"/>
              </w:rPr>
              <w:t>n</w:t>
            </w:r>
            <w:r w:rsidR="00E5202E">
              <w:rPr>
                <w:rFonts w:cs="Arial"/>
                <w:sz w:val="22"/>
                <w:szCs w:val="22"/>
                <w:lang w:eastAsia="es-EC"/>
              </w:rPr>
              <w:t>te información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: </w:t>
            </w:r>
          </w:p>
          <w:p w14:paraId="42D67B00" w14:textId="77777777" w:rsidR="00E80E0B" w:rsidRDefault="00E80E0B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7BBDCC8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459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Información del usuario.</w:t>
            </w:r>
          </w:p>
          <w:p w14:paraId="4D1199DB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Cédula.</w:t>
            </w:r>
          </w:p>
          <w:p w14:paraId="37483F0D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Nombre.</w:t>
            </w:r>
          </w:p>
          <w:p w14:paraId="69A79D0D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Apellido.</w:t>
            </w:r>
          </w:p>
          <w:p w14:paraId="5E40F8ED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Correo.</w:t>
            </w:r>
          </w:p>
          <w:p w14:paraId="7D9A89F0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Cargo.</w:t>
            </w:r>
          </w:p>
          <w:p w14:paraId="2CAAC755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Dependencia.</w:t>
            </w:r>
          </w:p>
          <w:p w14:paraId="2EADC732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Estado.</w:t>
            </w:r>
          </w:p>
          <w:p w14:paraId="5BBF8F4C" w14:textId="77777777" w:rsidR="00E80E0B" w:rsidRDefault="00E80E0B" w:rsidP="00E80E0B">
            <w:pPr>
              <w:pStyle w:val="NormalInd"/>
              <w:ind w:left="0"/>
              <w:rPr>
                <w:lang w:eastAsia="es-EC"/>
              </w:rPr>
            </w:pPr>
          </w:p>
          <w:p w14:paraId="5EE9310C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459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Información del vehíc</w:t>
            </w:r>
            <w:r>
              <w:rPr>
                <w:sz w:val="22"/>
                <w:szCs w:val="22"/>
                <w:lang w:eastAsia="es-EC"/>
              </w:rPr>
              <w:t>u</w:t>
            </w:r>
            <w:r>
              <w:rPr>
                <w:sz w:val="22"/>
                <w:szCs w:val="22"/>
                <w:lang w:eastAsia="es-EC"/>
              </w:rPr>
              <w:t>lo.</w:t>
            </w:r>
          </w:p>
          <w:p w14:paraId="330B7C6A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Placa.</w:t>
            </w:r>
          </w:p>
          <w:p w14:paraId="5AB0CD4A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Matrícula.</w:t>
            </w:r>
          </w:p>
          <w:p w14:paraId="4BC08778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Marca.</w:t>
            </w:r>
          </w:p>
          <w:p w14:paraId="3419DC8A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Modelo.</w:t>
            </w:r>
          </w:p>
          <w:p w14:paraId="5F2E5AB8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Color.</w:t>
            </w:r>
          </w:p>
          <w:p w14:paraId="105B34B7" w14:textId="77777777" w:rsidR="00E80E0B" w:rsidRPr="00064B31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 w:rsidRPr="00064B31">
              <w:rPr>
                <w:sz w:val="22"/>
                <w:szCs w:val="22"/>
                <w:lang w:eastAsia="es-EC"/>
              </w:rPr>
              <w:t>Chasis.</w:t>
            </w:r>
          </w:p>
          <w:p w14:paraId="16020B3A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Número del motor.</w:t>
            </w:r>
          </w:p>
          <w:p w14:paraId="67757321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</w:t>
            </w:r>
            <w:r w:rsidRPr="00BB5F83">
              <w:rPr>
                <w:sz w:val="22"/>
                <w:szCs w:val="22"/>
                <w:lang w:eastAsia="es-EC"/>
              </w:rPr>
              <w:t>ilometraje prom</w:t>
            </w:r>
            <w:r w:rsidRPr="00BB5F83">
              <w:rPr>
                <w:sz w:val="22"/>
                <w:szCs w:val="22"/>
                <w:lang w:eastAsia="es-EC"/>
              </w:rPr>
              <w:t>e</w:t>
            </w:r>
            <w:r w:rsidRPr="00BB5F83">
              <w:rPr>
                <w:sz w:val="22"/>
                <w:szCs w:val="22"/>
                <w:lang w:eastAsia="es-EC"/>
              </w:rPr>
              <w:t>dio por galón</w:t>
            </w:r>
            <w:r>
              <w:rPr>
                <w:sz w:val="22"/>
                <w:szCs w:val="22"/>
                <w:lang w:eastAsia="es-EC"/>
              </w:rPr>
              <w:t>.</w:t>
            </w:r>
          </w:p>
          <w:p w14:paraId="1FCEA8A2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Kilometraje inicial.</w:t>
            </w:r>
          </w:p>
          <w:p w14:paraId="56281B0D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Tipo de combust</w:t>
            </w:r>
            <w:r>
              <w:rPr>
                <w:sz w:val="22"/>
                <w:szCs w:val="22"/>
                <w:lang w:eastAsia="es-EC"/>
              </w:rPr>
              <w:t>i</w:t>
            </w:r>
            <w:r>
              <w:rPr>
                <w:sz w:val="22"/>
                <w:szCs w:val="22"/>
                <w:lang w:eastAsia="es-EC"/>
              </w:rPr>
              <w:t>ble.</w:t>
            </w:r>
          </w:p>
          <w:p w14:paraId="5BA2B782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Valor del combust</w:t>
            </w:r>
            <w:r>
              <w:rPr>
                <w:sz w:val="22"/>
                <w:szCs w:val="22"/>
                <w:lang w:eastAsia="es-EC"/>
              </w:rPr>
              <w:t>i</w:t>
            </w:r>
            <w:r>
              <w:rPr>
                <w:sz w:val="22"/>
                <w:szCs w:val="22"/>
                <w:lang w:eastAsia="es-EC"/>
              </w:rPr>
              <w:t>ble.</w:t>
            </w:r>
          </w:p>
          <w:p w14:paraId="0C66E4C0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Estado. </w:t>
            </w:r>
          </w:p>
          <w:p w14:paraId="393987A4" w14:textId="77777777" w:rsidR="00E80E0B" w:rsidRDefault="00E80E0B" w:rsidP="00E80E0B">
            <w:pPr>
              <w:pStyle w:val="NormalInd"/>
              <w:ind w:left="884"/>
              <w:rPr>
                <w:sz w:val="22"/>
                <w:szCs w:val="22"/>
                <w:lang w:eastAsia="es-EC"/>
              </w:rPr>
            </w:pPr>
          </w:p>
          <w:p w14:paraId="62624A27" w14:textId="77777777" w:rsidR="00E80E0B" w:rsidRDefault="00E80E0B" w:rsidP="00E80E0B">
            <w:pPr>
              <w:pStyle w:val="NormalInd"/>
              <w:ind w:left="720"/>
              <w:rPr>
                <w:rFonts w:cs="Arial"/>
                <w:sz w:val="22"/>
                <w:szCs w:val="22"/>
                <w:lang w:eastAsia="es-EC"/>
              </w:rPr>
            </w:pPr>
          </w:p>
          <w:p w14:paraId="6FC3A10B" w14:textId="77777777" w:rsidR="00E80E0B" w:rsidRDefault="00E80E0B" w:rsidP="00E80E0B">
            <w:pPr>
              <w:pStyle w:val="NormalInd"/>
              <w:ind w:left="720"/>
              <w:rPr>
                <w:rFonts w:cs="Arial"/>
                <w:sz w:val="22"/>
                <w:szCs w:val="22"/>
                <w:lang w:eastAsia="es-EC"/>
              </w:rPr>
            </w:pPr>
          </w:p>
          <w:p w14:paraId="3F060BE5" w14:textId="3853DB6C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459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lastRenderedPageBreak/>
              <w:t>Información del mant</w:t>
            </w:r>
            <w:r>
              <w:rPr>
                <w:sz w:val="22"/>
                <w:szCs w:val="22"/>
                <w:lang w:eastAsia="es-EC"/>
              </w:rPr>
              <w:t>e</w:t>
            </w:r>
            <w:r>
              <w:rPr>
                <w:sz w:val="22"/>
                <w:szCs w:val="22"/>
                <w:lang w:eastAsia="es-EC"/>
              </w:rPr>
              <w:t xml:space="preserve">nimiento </w:t>
            </w:r>
            <w:r w:rsidR="00144E24">
              <w:rPr>
                <w:sz w:val="22"/>
                <w:szCs w:val="22"/>
                <w:lang w:eastAsia="es-EC"/>
              </w:rPr>
              <w:t>correctivo</w:t>
            </w:r>
            <w:r>
              <w:rPr>
                <w:sz w:val="22"/>
                <w:szCs w:val="22"/>
                <w:lang w:eastAsia="es-EC"/>
              </w:rPr>
              <w:t>.</w:t>
            </w:r>
          </w:p>
          <w:p w14:paraId="3D49C01A" w14:textId="77777777" w:rsidR="00144E24" w:rsidRDefault="00144E24" w:rsidP="00144E2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Llanta.</w:t>
            </w:r>
          </w:p>
          <w:p w14:paraId="515B6788" w14:textId="77777777" w:rsidR="00144E24" w:rsidRDefault="00144E24" w:rsidP="00144E2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Batería.</w:t>
            </w:r>
          </w:p>
          <w:p w14:paraId="3A9FAE30" w14:textId="77777777" w:rsidR="00144E24" w:rsidRDefault="00144E24" w:rsidP="00144E2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Disco de frenos.</w:t>
            </w:r>
          </w:p>
          <w:p w14:paraId="1AEA42DA" w14:textId="77777777" w:rsidR="00144E24" w:rsidRDefault="00144E24" w:rsidP="00144E2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Tambor.</w:t>
            </w:r>
          </w:p>
          <w:p w14:paraId="28136FC0" w14:textId="77777777" w:rsidR="00144E24" w:rsidRDefault="00144E24" w:rsidP="00144E2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Banda de distrib</w:t>
            </w:r>
            <w:r>
              <w:rPr>
                <w:sz w:val="22"/>
                <w:szCs w:val="22"/>
                <w:lang w:eastAsia="es-EC"/>
              </w:rPr>
              <w:t>u</w:t>
            </w:r>
            <w:r>
              <w:rPr>
                <w:sz w:val="22"/>
                <w:szCs w:val="22"/>
                <w:lang w:eastAsia="es-EC"/>
              </w:rPr>
              <w:t>ción.</w:t>
            </w:r>
          </w:p>
          <w:p w14:paraId="769FBB12" w14:textId="77777777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9220819" w14:textId="309676F1" w:rsidR="009B1AE2" w:rsidRDefault="00DD37D8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.  Almacena la información y se muestra mensaje de guardado.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 xml:space="preserve"> (FA1 - FA2)</w:t>
            </w:r>
          </w:p>
          <w:p w14:paraId="1DEB4054" w14:textId="77777777" w:rsidR="009B1AE2" w:rsidRDefault="009B1AE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50FA111" w14:textId="2A07114D" w:rsidR="009B1AE2" w:rsidRPr="00805625" w:rsidRDefault="00DE0A74" w:rsidP="009B1AE2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5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. fin del caso de uso.</w:t>
            </w:r>
          </w:p>
          <w:p w14:paraId="2F736B64" w14:textId="2627D479" w:rsidR="00D1604A" w:rsidRPr="00805625" w:rsidRDefault="00D1604A" w:rsidP="00D1604A">
            <w:pPr>
              <w:pStyle w:val="NormalInd"/>
              <w:ind w:left="720"/>
              <w:rPr>
                <w:sz w:val="22"/>
                <w:szCs w:val="22"/>
                <w:lang w:eastAsia="es-EC"/>
              </w:rPr>
            </w:pPr>
          </w:p>
        </w:tc>
      </w:tr>
      <w:tr w:rsidR="008216B2" w:rsidRPr="00805625" w14:paraId="793DBFE2" w14:textId="77777777" w:rsidTr="008F65C1">
        <w:tc>
          <w:tcPr>
            <w:tcW w:w="3147" w:type="dxa"/>
          </w:tcPr>
          <w:p w14:paraId="06293E48" w14:textId="77777777" w:rsidR="008216B2" w:rsidRPr="00805625" w:rsidRDefault="008216B2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lastRenderedPageBreak/>
              <w:t>Flujo normal</w:t>
            </w:r>
          </w:p>
        </w:tc>
        <w:tc>
          <w:tcPr>
            <w:tcW w:w="5857" w:type="dxa"/>
            <w:gridSpan w:val="2"/>
          </w:tcPr>
          <w:p w14:paraId="7B54A4A8" w14:textId="4CBF93D5" w:rsidR="008216B2" w:rsidRPr="00805625" w:rsidRDefault="008216B2" w:rsidP="00144E2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SF1 Actualizar mantenimiento</w:t>
            </w:r>
            <w:r w:rsidR="00144E24">
              <w:rPr>
                <w:sz w:val="22"/>
                <w:szCs w:val="22"/>
                <w:lang w:eastAsia="es-EC"/>
              </w:rPr>
              <w:t xml:space="preserve"> correctivo</w:t>
            </w:r>
          </w:p>
        </w:tc>
      </w:tr>
      <w:tr w:rsidR="008216B2" w:rsidRPr="00805625" w14:paraId="743DBFAE" w14:textId="77777777" w:rsidTr="00007404">
        <w:tc>
          <w:tcPr>
            <w:tcW w:w="3147" w:type="dxa"/>
          </w:tcPr>
          <w:p w14:paraId="27035BF5" w14:textId="77777777" w:rsidR="008216B2" w:rsidRPr="00805625" w:rsidRDefault="008216B2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46EB961A" w14:textId="72C9814F" w:rsidR="008216B2" w:rsidRPr="00805625" w:rsidRDefault="008216B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084" w:type="dxa"/>
          </w:tcPr>
          <w:p w14:paraId="56EA43F4" w14:textId="3772A930" w:rsidR="008216B2" w:rsidRDefault="008216B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8216B2" w:rsidRPr="00805625" w14:paraId="5AFA28B5" w14:textId="77777777" w:rsidTr="00007404">
        <w:tc>
          <w:tcPr>
            <w:tcW w:w="3147" w:type="dxa"/>
          </w:tcPr>
          <w:p w14:paraId="50F72EDF" w14:textId="77777777" w:rsidR="008216B2" w:rsidRPr="00805625" w:rsidRDefault="008216B2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35CDFEE6" w14:textId="77777777" w:rsidR="008216B2" w:rsidRPr="00805625" w:rsidRDefault="008216B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1. Selecciona la opción</w:t>
            </w:r>
          </w:p>
          <w:p w14:paraId="7AF45CCE" w14:textId="25BF989D" w:rsidR="008216B2" w:rsidRDefault="008216B2" w:rsidP="008216B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“</w:t>
            </w:r>
            <w:r>
              <w:rPr>
                <w:rFonts w:cs="Arial"/>
                <w:sz w:val="22"/>
                <w:szCs w:val="22"/>
                <w:lang w:eastAsia="es-EC"/>
              </w:rPr>
              <w:t>actualizar”.</w:t>
            </w:r>
          </w:p>
          <w:p w14:paraId="0B993E9B" w14:textId="77777777" w:rsidR="008216B2" w:rsidRDefault="008216B2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110365DA" w14:textId="77777777" w:rsidR="008216B2" w:rsidRDefault="008216B2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A670FBF" w14:textId="77777777" w:rsidR="008216B2" w:rsidRDefault="008216B2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ED3EB06" w14:textId="77777777" w:rsidR="008216B2" w:rsidRDefault="008216B2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2EC40CF" w14:textId="77777777" w:rsidR="008216B2" w:rsidRDefault="008216B2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C7F3A29" w14:textId="77777777" w:rsidR="008216B2" w:rsidRDefault="008216B2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1E1C5564" w14:textId="77777777" w:rsidR="008216B2" w:rsidRDefault="008216B2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004AC87" w14:textId="77777777" w:rsidR="008216B2" w:rsidRDefault="008216B2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E461762" w14:textId="7B223E20" w:rsidR="008216B2" w:rsidRPr="00805625" w:rsidRDefault="008216B2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3. Actualiza la inform</w:t>
            </w:r>
            <w:r>
              <w:rPr>
                <w:rFonts w:cs="Arial"/>
                <w:sz w:val="22"/>
                <w:szCs w:val="22"/>
                <w:lang w:eastAsia="es-EC"/>
              </w:rPr>
              <w:t>a</w:t>
            </w:r>
            <w:r>
              <w:rPr>
                <w:rFonts w:cs="Arial"/>
                <w:sz w:val="22"/>
                <w:szCs w:val="22"/>
                <w:lang w:eastAsia="es-EC"/>
              </w:rPr>
              <w:t>ción y selecciona “Gua</w:t>
            </w:r>
            <w:r>
              <w:rPr>
                <w:rFonts w:cs="Arial"/>
                <w:sz w:val="22"/>
                <w:szCs w:val="22"/>
                <w:lang w:eastAsia="es-EC"/>
              </w:rPr>
              <w:t>r</w:t>
            </w:r>
            <w:r>
              <w:rPr>
                <w:rFonts w:cs="Arial"/>
                <w:sz w:val="22"/>
                <w:szCs w:val="22"/>
                <w:lang w:eastAsia="es-EC"/>
              </w:rPr>
              <w:t>dar”</w:t>
            </w:r>
          </w:p>
        </w:tc>
        <w:tc>
          <w:tcPr>
            <w:tcW w:w="3084" w:type="dxa"/>
          </w:tcPr>
          <w:p w14:paraId="31FBB889" w14:textId="32246AFB" w:rsidR="008216B2" w:rsidRDefault="008216B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 xml:space="preserve">. Despliega </w:t>
            </w:r>
            <w:r>
              <w:rPr>
                <w:rFonts w:cs="Arial"/>
                <w:sz w:val="22"/>
                <w:szCs w:val="22"/>
                <w:lang w:eastAsia="es-EC"/>
              </w:rPr>
              <w:t>un formulario para actualizar la siguiente información que contiene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>:</w:t>
            </w:r>
          </w:p>
          <w:p w14:paraId="20E32083" w14:textId="77777777" w:rsidR="008216B2" w:rsidRDefault="008216B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E7E5F4B" w14:textId="77777777" w:rsidR="00144E24" w:rsidRDefault="00144E24" w:rsidP="00144E24">
            <w:pPr>
              <w:pStyle w:val="NormalInd"/>
              <w:numPr>
                <w:ilvl w:val="0"/>
                <w:numId w:val="10"/>
              </w:numPr>
              <w:ind w:left="459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Información del mant</w:t>
            </w:r>
            <w:r>
              <w:rPr>
                <w:sz w:val="22"/>
                <w:szCs w:val="22"/>
                <w:lang w:eastAsia="es-EC"/>
              </w:rPr>
              <w:t>e</w:t>
            </w:r>
            <w:r>
              <w:rPr>
                <w:sz w:val="22"/>
                <w:szCs w:val="22"/>
                <w:lang w:eastAsia="es-EC"/>
              </w:rPr>
              <w:t>nimiento correctivo.</w:t>
            </w:r>
          </w:p>
          <w:p w14:paraId="411A7D9D" w14:textId="77777777" w:rsidR="00144E24" w:rsidRDefault="00144E24" w:rsidP="00144E2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Llanta.</w:t>
            </w:r>
          </w:p>
          <w:p w14:paraId="3051C0CF" w14:textId="77777777" w:rsidR="00144E24" w:rsidRDefault="00144E24" w:rsidP="00144E2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Batería.</w:t>
            </w:r>
          </w:p>
          <w:p w14:paraId="4B5E97B2" w14:textId="77777777" w:rsidR="00144E24" w:rsidRDefault="00144E24" w:rsidP="00144E2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Disco de frenos.</w:t>
            </w:r>
          </w:p>
          <w:p w14:paraId="06EE60FB" w14:textId="77777777" w:rsidR="00144E24" w:rsidRDefault="00144E24" w:rsidP="00144E2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Tambor.</w:t>
            </w:r>
          </w:p>
          <w:p w14:paraId="020B4472" w14:textId="77777777" w:rsidR="00144E24" w:rsidRDefault="00144E24" w:rsidP="00144E2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Banda de distrib</w:t>
            </w:r>
            <w:r>
              <w:rPr>
                <w:sz w:val="22"/>
                <w:szCs w:val="22"/>
                <w:lang w:eastAsia="es-EC"/>
              </w:rPr>
              <w:t>u</w:t>
            </w:r>
            <w:r>
              <w:rPr>
                <w:sz w:val="22"/>
                <w:szCs w:val="22"/>
                <w:lang w:eastAsia="es-EC"/>
              </w:rPr>
              <w:t>ción.</w:t>
            </w:r>
          </w:p>
          <w:p w14:paraId="1C718C36" w14:textId="77777777" w:rsidR="008216B2" w:rsidRDefault="008216B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B1CC211" w14:textId="77777777" w:rsidR="008216B2" w:rsidRDefault="008216B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24C4D16" w14:textId="77777777" w:rsidR="008216B2" w:rsidRDefault="008216B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4.  Almacena la información y se muestra mensaje de guardado. (FA1 - FA2)</w:t>
            </w:r>
          </w:p>
          <w:p w14:paraId="543622E0" w14:textId="77777777" w:rsidR="008216B2" w:rsidRDefault="008216B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BE4DC11" w14:textId="77777777" w:rsidR="008216B2" w:rsidRPr="00805625" w:rsidRDefault="008216B2" w:rsidP="00007404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5. fin del caso de uso.</w:t>
            </w:r>
          </w:p>
          <w:p w14:paraId="55DB5935" w14:textId="77777777" w:rsidR="008216B2" w:rsidRPr="00805625" w:rsidRDefault="008216B2" w:rsidP="00007404">
            <w:pPr>
              <w:pStyle w:val="NormalInd"/>
              <w:ind w:left="720"/>
              <w:rPr>
                <w:sz w:val="22"/>
                <w:szCs w:val="22"/>
                <w:lang w:eastAsia="es-EC"/>
              </w:rPr>
            </w:pPr>
          </w:p>
        </w:tc>
      </w:tr>
      <w:tr w:rsidR="008216B2" w:rsidRPr="00805625" w14:paraId="67FDED60" w14:textId="77777777" w:rsidTr="00547C55">
        <w:tc>
          <w:tcPr>
            <w:tcW w:w="3147" w:type="dxa"/>
          </w:tcPr>
          <w:p w14:paraId="7BAADA77" w14:textId="099D7C5B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alternativo</w:t>
            </w:r>
          </w:p>
        </w:tc>
        <w:tc>
          <w:tcPr>
            <w:tcW w:w="5857" w:type="dxa"/>
            <w:gridSpan w:val="2"/>
          </w:tcPr>
          <w:p w14:paraId="5F7F8833" w14:textId="77777777" w:rsidR="008216B2" w:rsidRDefault="008216B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FA1: Error al no rellenar ningún campo</w:t>
            </w:r>
          </w:p>
          <w:p w14:paraId="0B52DD1C" w14:textId="43CB268D" w:rsidR="008216B2" w:rsidRDefault="008216B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Sucede cuando no se ingresa algún campo, muestra un mensaje que se ingrese el campo del formulario en ese momento.</w:t>
            </w:r>
          </w:p>
          <w:p w14:paraId="04F93FBC" w14:textId="77777777" w:rsidR="008216B2" w:rsidRDefault="008216B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FA2: Error al almacenar en la base de datos.</w:t>
            </w:r>
          </w:p>
          <w:p w14:paraId="690ECA7D" w14:textId="24DA066F" w:rsidR="008216B2" w:rsidRDefault="008216B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Sucede cuando existe un error al almacenar </w:t>
            </w:r>
            <w:r w:rsidR="008438FD">
              <w:rPr>
                <w:rFonts w:cs="Arial"/>
                <w:sz w:val="22"/>
                <w:szCs w:val="22"/>
                <w:lang w:eastAsia="es-EC"/>
              </w:rPr>
              <w:t>la inform</w:t>
            </w:r>
            <w:r w:rsidR="008438FD">
              <w:rPr>
                <w:rFonts w:cs="Arial"/>
                <w:sz w:val="22"/>
                <w:szCs w:val="22"/>
                <w:lang w:eastAsia="es-EC"/>
              </w:rPr>
              <w:t>a</w:t>
            </w:r>
            <w:r w:rsidR="008438FD">
              <w:rPr>
                <w:rFonts w:cs="Arial"/>
                <w:sz w:val="22"/>
                <w:szCs w:val="22"/>
                <w:lang w:eastAsia="es-EC"/>
              </w:rPr>
              <w:t>ción.</w:t>
            </w:r>
            <w:bookmarkStart w:id="2" w:name="_GoBack"/>
            <w:bookmarkEnd w:id="2"/>
          </w:p>
          <w:p w14:paraId="648BF334" w14:textId="48D0675F" w:rsidR="008216B2" w:rsidRPr="00805625" w:rsidRDefault="008216B2" w:rsidP="00AB1C6A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El flujo vuelve al paso 2</w:t>
            </w:r>
          </w:p>
        </w:tc>
      </w:tr>
      <w:tr w:rsidR="008216B2" w:rsidRPr="00805625" w14:paraId="66EB705B" w14:textId="77777777" w:rsidTr="00547C55">
        <w:tc>
          <w:tcPr>
            <w:tcW w:w="3147" w:type="dxa"/>
          </w:tcPr>
          <w:p w14:paraId="2C9FA5B5" w14:textId="7AA032DF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no funcion</w:t>
            </w:r>
            <w:r w:rsidRPr="00805625">
              <w:rPr>
                <w:sz w:val="22"/>
                <w:szCs w:val="22"/>
                <w:lang w:eastAsia="es-EC"/>
              </w:rPr>
              <w:t>a</w:t>
            </w:r>
            <w:r w:rsidRPr="00805625">
              <w:rPr>
                <w:sz w:val="22"/>
                <w:szCs w:val="22"/>
                <w:lang w:eastAsia="es-EC"/>
              </w:rPr>
              <w:t>les</w:t>
            </w:r>
          </w:p>
        </w:tc>
        <w:tc>
          <w:tcPr>
            <w:tcW w:w="5857" w:type="dxa"/>
            <w:gridSpan w:val="2"/>
          </w:tcPr>
          <w:p w14:paraId="03A4DE29" w14:textId="77777777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8216B2" w:rsidRPr="00805625" w14:paraId="370CD773" w14:textId="77777777" w:rsidTr="00547C55">
        <w:tc>
          <w:tcPr>
            <w:tcW w:w="3147" w:type="dxa"/>
          </w:tcPr>
          <w:p w14:paraId="070F558B" w14:textId="6ECC9CA1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Excepciones</w:t>
            </w:r>
          </w:p>
        </w:tc>
        <w:tc>
          <w:tcPr>
            <w:tcW w:w="5857" w:type="dxa"/>
            <w:gridSpan w:val="2"/>
          </w:tcPr>
          <w:p w14:paraId="72516140" w14:textId="77777777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8216B2" w:rsidRPr="00805625" w14:paraId="6D36F3DE" w14:textId="77777777" w:rsidTr="00547C55">
        <w:tc>
          <w:tcPr>
            <w:tcW w:w="3147" w:type="dxa"/>
          </w:tcPr>
          <w:p w14:paraId="02B232B8" w14:textId="4E3CF505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 xml:space="preserve">Prioridad </w:t>
            </w:r>
          </w:p>
        </w:tc>
        <w:tc>
          <w:tcPr>
            <w:tcW w:w="5857" w:type="dxa"/>
            <w:gridSpan w:val="2"/>
          </w:tcPr>
          <w:p w14:paraId="09506B74" w14:textId="5D2D902F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Alta</w:t>
            </w:r>
          </w:p>
        </w:tc>
      </w:tr>
      <w:tr w:rsidR="008216B2" w:rsidRPr="00805625" w14:paraId="74ACFD89" w14:textId="77777777" w:rsidTr="00547C55">
        <w:tc>
          <w:tcPr>
            <w:tcW w:w="3147" w:type="dxa"/>
          </w:tcPr>
          <w:p w14:paraId="7D444BD9" w14:textId="1390ACDE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Referencias cruzadas</w:t>
            </w:r>
          </w:p>
        </w:tc>
        <w:tc>
          <w:tcPr>
            <w:tcW w:w="5857" w:type="dxa"/>
            <w:gridSpan w:val="2"/>
          </w:tcPr>
          <w:p w14:paraId="401EB25A" w14:textId="0C67036F" w:rsidR="008216B2" w:rsidRPr="00805625" w:rsidRDefault="00E80E0B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 requerimiento REQ0</w:t>
            </w:r>
            <w:r w:rsidR="00144E24">
              <w:rPr>
                <w:sz w:val="22"/>
                <w:szCs w:val="22"/>
                <w:lang w:eastAsia="es-EC"/>
              </w:rPr>
              <w:t>14</w:t>
            </w:r>
          </w:p>
        </w:tc>
      </w:tr>
      <w:tr w:rsidR="008216B2" w:rsidRPr="00805625" w14:paraId="1EF7BE2B" w14:textId="77777777" w:rsidTr="00547C55">
        <w:tc>
          <w:tcPr>
            <w:tcW w:w="3147" w:type="dxa"/>
          </w:tcPr>
          <w:p w14:paraId="2B875E9E" w14:textId="30447147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especiales</w:t>
            </w:r>
          </w:p>
        </w:tc>
        <w:tc>
          <w:tcPr>
            <w:tcW w:w="5857" w:type="dxa"/>
            <w:gridSpan w:val="2"/>
          </w:tcPr>
          <w:p w14:paraId="5F9434EB" w14:textId="2B02CCEF" w:rsidR="008216B2" w:rsidRDefault="008216B2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Funcionales</w:t>
            </w:r>
          </w:p>
          <w:p w14:paraId="61D19344" w14:textId="467F5686" w:rsidR="008216B2" w:rsidRPr="00BF098F" w:rsidRDefault="008216B2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Capacidad </w:t>
            </w:r>
            <w:r>
              <w:rPr>
                <w:rFonts w:cs="Arial"/>
                <w:sz w:val="22"/>
                <w:szCs w:val="22"/>
                <w:lang w:eastAsia="es-EC"/>
              </w:rPr>
              <w:t>en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navegación </w:t>
            </w:r>
            <w:r>
              <w:rPr>
                <w:rFonts w:cs="Arial"/>
                <w:sz w:val="22"/>
                <w:szCs w:val="22"/>
                <w:lang w:eastAsia="es-EC"/>
              </w:rPr>
              <w:t>y en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recupe</w:t>
            </w:r>
            <w:r>
              <w:rPr>
                <w:rFonts w:cs="Arial"/>
                <w:sz w:val="22"/>
                <w:szCs w:val="22"/>
                <w:lang w:eastAsia="es-EC"/>
              </w:rPr>
              <w:t>ración de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información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general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de usuario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400B92D0" w14:textId="3C43A0D4" w:rsidR="008216B2" w:rsidRDefault="008216B2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Usabilidad</w:t>
            </w:r>
          </w:p>
          <w:p w14:paraId="4178F977" w14:textId="379E3CBE" w:rsidR="008216B2" w:rsidRPr="00BF098F" w:rsidRDefault="008216B2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lastRenderedPageBreak/>
              <w:t>Facilidad en el ingreso de informa</w:t>
            </w:r>
            <w:r>
              <w:rPr>
                <w:rFonts w:cs="Arial"/>
                <w:sz w:val="22"/>
                <w:szCs w:val="22"/>
                <w:lang w:eastAsia="es-EC"/>
              </w:rPr>
              <w:t>ción.</w:t>
            </w:r>
          </w:p>
          <w:p w14:paraId="59072558" w14:textId="4AEF284E" w:rsidR="008216B2" w:rsidRDefault="008216B2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Confiabilidad</w:t>
            </w:r>
          </w:p>
          <w:p w14:paraId="182C3127" w14:textId="066EDEF9" w:rsidR="008216B2" w:rsidRPr="00BF098F" w:rsidRDefault="008216B2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Validación de la </w:t>
            </w:r>
            <w:r>
              <w:rPr>
                <w:rFonts w:cs="Arial"/>
                <w:sz w:val="22"/>
                <w:szCs w:val="22"/>
                <w:lang w:eastAsia="es-EC"/>
              </w:rPr>
              <w:t>información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guardada co</w:t>
            </w:r>
            <w:r>
              <w:rPr>
                <w:rFonts w:cs="Arial"/>
                <w:sz w:val="22"/>
                <w:szCs w:val="22"/>
                <w:lang w:eastAsia="es-EC"/>
              </w:rPr>
              <w:t>mo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la recuperada.</w:t>
            </w:r>
          </w:p>
          <w:p w14:paraId="72665366" w14:textId="47E3B33D" w:rsidR="008216B2" w:rsidRDefault="008216B2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Rendimiento</w:t>
            </w:r>
          </w:p>
          <w:p w14:paraId="55277FC5" w14:textId="77777777" w:rsidR="008216B2" w:rsidRPr="00BF098F" w:rsidRDefault="008216B2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Rapidez al almacenar la información.</w:t>
            </w:r>
          </w:p>
          <w:p w14:paraId="7AA4FF83" w14:textId="64CFFE89" w:rsidR="008216B2" w:rsidRDefault="008216B2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Soporte</w:t>
            </w:r>
          </w:p>
          <w:p w14:paraId="034591D1" w14:textId="666CAEBA" w:rsidR="008216B2" w:rsidRPr="00805625" w:rsidRDefault="008216B2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Facilidad de edición de datos.</w:t>
            </w:r>
          </w:p>
        </w:tc>
      </w:tr>
      <w:tr w:rsidR="008216B2" w:rsidRPr="00805625" w14:paraId="5C88D7BE" w14:textId="77777777" w:rsidTr="00547C55">
        <w:tc>
          <w:tcPr>
            <w:tcW w:w="3147" w:type="dxa"/>
          </w:tcPr>
          <w:p w14:paraId="214736CA" w14:textId="4CBA8636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lastRenderedPageBreak/>
              <w:t>Asunciones y dependencias</w:t>
            </w:r>
          </w:p>
        </w:tc>
        <w:tc>
          <w:tcPr>
            <w:tcW w:w="5857" w:type="dxa"/>
            <w:gridSpan w:val="2"/>
          </w:tcPr>
          <w:p w14:paraId="440DB295" w14:textId="77777777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8216B2" w:rsidRPr="00805625" w14:paraId="251642D6" w14:textId="77777777" w:rsidTr="00547C55">
        <w:tc>
          <w:tcPr>
            <w:tcW w:w="3147" w:type="dxa"/>
          </w:tcPr>
          <w:p w14:paraId="08C97728" w14:textId="7B489884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Notas adicionales</w:t>
            </w:r>
          </w:p>
        </w:tc>
        <w:tc>
          <w:tcPr>
            <w:tcW w:w="5857" w:type="dxa"/>
            <w:gridSpan w:val="2"/>
          </w:tcPr>
          <w:p w14:paraId="33ECF8EC" w14:textId="77777777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</w:tbl>
    <w:p w14:paraId="05D06559" w14:textId="14B6DEF6" w:rsidR="000B1BFC" w:rsidRPr="000B1BFC" w:rsidRDefault="000B1BFC" w:rsidP="000B1BFC">
      <w:pPr>
        <w:pStyle w:val="NormalInd"/>
        <w:ind w:left="0"/>
        <w:rPr>
          <w:lang w:eastAsia="es-EC"/>
        </w:rPr>
      </w:pPr>
    </w:p>
    <w:sectPr w:rsidR="000B1BFC" w:rsidRPr="000B1BFC" w:rsidSect="004D7EF9">
      <w:footerReference w:type="default" r:id="rId13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0A3B53" w14:textId="77777777" w:rsidR="0075199D" w:rsidRDefault="0075199D" w:rsidP="0078035B">
      <w:pPr>
        <w:pStyle w:val="NormalInd"/>
      </w:pPr>
      <w:r>
        <w:separator/>
      </w:r>
    </w:p>
  </w:endnote>
  <w:endnote w:type="continuationSeparator" w:id="0">
    <w:p w14:paraId="1E8FFA43" w14:textId="77777777" w:rsidR="0075199D" w:rsidRDefault="0075199D" w:rsidP="0078035B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5D9D3" w14:textId="77777777" w:rsidR="00E701BE" w:rsidRDefault="00E701BE">
    <w:pPr>
      <w:pStyle w:val="Piedepgina"/>
      <w:pBdr>
        <w:top w:val="single" w:sz="4" w:space="1" w:color="auto"/>
      </w:pBdr>
      <w:jc w:val="center"/>
      <w:rPr>
        <w:b/>
        <w:bCs/>
        <w:sz w:val="18"/>
      </w:rPr>
    </w:pPr>
    <w:r>
      <w:rPr>
        <w:b/>
        <w:bCs/>
        <w:sz w:val="18"/>
      </w:rPr>
      <w:t>CONFIDENCIAL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689DC3C2" w14:textId="77777777">
      <w:tc>
        <w:tcPr>
          <w:tcW w:w="3164" w:type="dxa"/>
        </w:tcPr>
        <w:p w14:paraId="31BC35EE" w14:textId="04E281CE" w:rsidR="00E701BE" w:rsidRPr="00455C15" w:rsidRDefault="00E701BE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</w:p>
      </w:tc>
      <w:tc>
        <w:tcPr>
          <w:tcW w:w="2825" w:type="dxa"/>
        </w:tcPr>
        <w:p w14:paraId="1C6DB1D2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374B8E45" w14:textId="5EEB5E0F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8438FD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8438FD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</w:p>
      </w:tc>
    </w:tr>
  </w:tbl>
  <w:p w14:paraId="076BC963" w14:textId="77777777" w:rsidR="00E701BE" w:rsidRDefault="00E701B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19FB4E5D" w14:textId="77777777">
      <w:tc>
        <w:tcPr>
          <w:tcW w:w="3164" w:type="dxa"/>
        </w:tcPr>
        <w:p w14:paraId="6B5A359D" w14:textId="14B5A709" w:rsidR="00E701BE" w:rsidRPr="00455C15" w:rsidRDefault="00E701BE" w:rsidP="00CF32BB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  <w:r>
            <w:t xml:space="preserve">© AME </w:t>
          </w:r>
        </w:p>
      </w:tc>
      <w:tc>
        <w:tcPr>
          <w:tcW w:w="2825" w:type="dxa"/>
        </w:tcPr>
        <w:p w14:paraId="7EC7B49A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4E687FCA" w14:textId="16EDD490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8438FD">
            <w:rPr>
              <w:noProof/>
              <w:sz w:val="18"/>
            </w:rPr>
            <w:t>3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 w:rsidR="00C651A3">
            <w:rPr>
              <w:rStyle w:val="Nmerodepgina"/>
              <w:sz w:val="18"/>
              <w:szCs w:val="18"/>
            </w:rPr>
            <w:t>3</w:t>
          </w:r>
        </w:p>
      </w:tc>
    </w:tr>
  </w:tbl>
  <w:p w14:paraId="58FA016D" w14:textId="77777777" w:rsidR="00E701BE" w:rsidRDefault="00E701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6AB3D0" w14:textId="77777777" w:rsidR="0075199D" w:rsidRDefault="0075199D" w:rsidP="0078035B">
      <w:pPr>
        <w:pStyle w:val="NormalInd"/>
      </w:pPr>
      <w:r>
        <w:separator/>
      </w:r>
    </w:p>
  </w:footnote>
  <w:footnote w:type="continuationSeparator" w:id="0">
    <w:p w14:paraId="656C8119" w14:textId="77777777" w:rsidR="0075199D" w:rsidRDefault="0075199D" w:rsidP="0078035B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bottom w:val="thickThinSmallGap" w:sz="2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79"/>
      <w:gridCol w:w="5509"/>
    </w:tblGrid>
    <w:tr w:rsidR="00E701BE" w14:paraId="2824DA48" w14:textId="77777777">
      <w:tc>
        <w:tcPr>
          <w:tcW w:w="3279" w:type="dxa"/>
        </w:tcPr>
        <w:p w14:paraId="3F5C2590" w14:textId="77777777" w:rsidR="00E701BE" w:rsidRPr="00E41C7E" w:rsidRDefault="00E701BE" w:rsidP="00092602">
          <w:pPr>
            <w:pStyle w:val="Piedepgina"/>
            <w:tabs>
              <w:tab w:val="clear" w:pos="4394"/>
              <w:tab w:val="clear" w:pos="8789"/>
              <w:tab w:val="left" w:pos="3255"/>
            </w:tabs>
            <w:rPr>
              <w:rFonts w:cs="Arial"/>
              <w:spacing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14:paraId="4D19E419" w14:textId="77777777" w:rsidR="00E701BE" w:rsidRPr="00092602" w:rsidRDefault="00E701BE" w:rsidP="00092602"/>
      </w:tc>
      <w:tc>
        <w:tcPr>
          <w:tcW w:w="5509" w:type="dxa"/>
        </w:tcPr>
        <w:p w14:paraId="7550644D" w14:textId="77777777" w:rsidR="00E701BE" w:rsidRDefault="00E701BE" w:rsidP="00092602">
          <w:pPr>
            <w:pStyle w:val="Piedepgina"/>
            <w:jc w:val="right"/>
          </w:pPr>
        </w:p>
      </w:tc>
    </w:tr>
  </w:tbl>
  <w:p w14:paraId="28D6BCD2" w14:textId="77777777" w:rsidR="00E701BE" w:rsidRDefault="00E701B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7F0E6" w14:textId="77777777" w:rsidR="00E701BE" w:rsidRDefault="00E701BE">
    <w:pPr>
      <w:pStyle w:val="Encabezado"/>
    </w:pPr>
  </w:p>
  <w:p w14:paraId="1D818598" w14:textId="078550AA" w:rsidR="00E701BE" w:rsidRDefault="00E701BE">
    <w:pPr>
      <w:pStyle w:val="Encabezado"/>
    </w:pPr>
    <w:r>
      <w:t xml:space="preserve">DOCUMENTO DE </w:t>
    </w:r>
    <w:r w:rsidR="00663EBD">
      <w:t>DIAGRAMAS DE CASOS DE USO</w:t>
    </w:r>
    <w:r>
      <w:t xml:space="preserve"> </w:t>
    </w:r>
    <w:r>
      <w:tab/>
    </w:r>
    <w:r>
      <w:tab/>
    </w:r>
    <w:r>
      <w:fldChar w:fldCharType="begin"/>
    </w:r>
    <w:r>
      <w:instrText xml:space="preserve"> REF Code \h </w:instrText>
    </w:r>
    <w:r>
      <w:fldChar w:fldCharType="separate"/>
    </w:r>
    <w:r>
      <w:rPr>
        <w:rFonts w:ascii="Bookman Old Style" w:hAnsi="Bookman Old Style"/>
        <w:color w:val="999999"/>
        <w:lang w:val="es-ES"/>
      </w:rPr>
      <w:t>AME</w:t>
    </w:r>
    <w:r w:rsidRPr="000449A8">
      <w:rPr>
        <w:rFonts w:ascii="Bookman Old Style" w:hAnsi="Bookman Old Style"/>
        <w:color w:val="999999"/>
        <w:lang w:val="es-ES"/>
      </w:rPr>
      <w:t>-EC</w:t>
    </w:r>
    <w:r>
      <w:fldChar w:fldCharType="end"/>
    </w:r>
  </w:p>
  <w:p w14:paraId="0CEECA20" w14:textId="090B0AF6" w:rsidR="00E701BE" w:rsidRDefault="00A42A0E">
    <w:pPr>
      <w:pStyle w:val="Encabezado"/>
      <w:pBdr>
        <w:bottom w:val="single" w:sz="4" w:space="1" w:color="auto"/>
      </w:pBdr>
    </w:pPr>
    <w:fldSimple w:instr=" SUBJECT  \* MERGEFORMAT ">
      <w:r w:rsidR="00E701BE">
        <w:t>Módulo Coordinación Administrativa</w:t>
      </w:r>
    </w:fldSimple>
    <w:r w:rsidR="00E701BE">
      <w:tab/>
    </w:r>
    <w:r w:rsidR="00E701BE">
      <w:tab/>
      <w:t xml:space="preserve">Versión </w:t>
    </w:r>
    <w:r w:rsidR="00E701BE">
      <w:fldChar w:fldCharType="begin"/>
    </w:r>
    <w:r w:rsidR="00E701BE">
      <w:instrText xml:space="preserve"> REF Version \h </w:instrText>
    </w:r>
    <w:r w:rsidR="00E701BE">
      <w:fldChar w:fldCharType="separate"/>
    </w:r>
    <w:r w:rsidR="00547C55">
      <w:rPr>
        <w:rFonts w:ascii="Bookman Old Style" w:hAnsi="Bookman Old Style"/>
      </w:rPr>
      <w:t>[1.0.1</w:t>
    </w:r>
    <w:r w:rsidR="00E701BE" w:rsidRPr="000449A8">
      <w:rPr>
        <w:rFonts w:ascii="Bookman Old Style" w:hAnsi="Bookman Old Style"/>
      </w:rPr>
      <w:t>]</w:t>
    </w:r>
    <w:r w:rsidR="00E701BE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0E80"/>
    <w:multiLevelType w:val="hybridMultilevel"/>
    <w:tmpl w:val="FE1402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016C2"/>
    <w:multiLevelType w:val="hybridMultilevel"/>
    <w:tmpl w:val="B08ECA7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C211B5"/>
    <w:multiLevelType w:val="hybridMultilevel"/>
    <w:tmpl w:val="A7A282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414D5"/>
    <w:multiLevelType w:val="multilevel"/>
    <w:tmpl w:val="33F6B50A"/>
    <w:lvl w:ilvl="0">
      <w:start w:val="1"/>
      <w:numFmt w:val="decimal"/>
      <w:pStyle w:val="Ttulo1"/>
      <w:lvlText w:val="%1"/>
      <w:lvlJc w:val="left"/>
      <w:pPr>
        <w:tabs>
          <w:tab w:val="num" w:pos="538"/>
        </w:tabs>
        <w:ind w:left="538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5A4B2780"/>
    <w:multiLevelType w:val="hybridMultilevel"/>
    <w:tmpl w:val="3FA8760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1A12A2E"/>
    <w:multiLevelType w:val="hybridMultilevel"/>
    <w:tmpl w:val="CE88C20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2C31775"/>
    <w:multiLevelType w:val="hybridMultilevel"/>
    <w:tmpl w:val="41CE085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D2E5D0A"/>
    <w:multiLevelType w:val="hybridMultilevel"/>
    <w:tmpl w:val="03226A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7"/>
  </w:num>
  <w:num w:numId="10">
    <w:abstractNumId w:val="1"/>
  </w:num>
  <w:num w:numId="11">
    <w:abstractNumId w:val="4"/>
  </w:num>
  <w:num w:numId="12">
    <w:abstractNumId w:val="5"/>
  </w:num>
  <w:num w:numId="13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hyphenationZone w:val="357"/>
  <w:drawingGridHorizontalSpacing w:val="113"/>
  <w:drawingGridVerticalSpacing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C6"/>
    <w:rsid w:val="0000238F"/>
    <w:rsid w:val="0000262C"/>
    <w:rsid w:val="00002DB0"/>
    <w:rsid w:val="0000506D"/>
    <w:rsid w:val="00005341"/>
    <w:rsid w:val="00006034"/>
    <w:rsid w:val="000106BA"/>
    <w:rsid w:val="000143A8"/>
    <w:rsid w:val="00020147"/>
    <w:rsid w:val="000201A9"/>
    <w:rsid w:val="00031BAD"/>
    <w:rsid w:val="00034389"/>
    <w:rsid w:val="00034C90"/>
    <w:rsid w:val="00037304"/>
    <w:rsid w:val="0003736D"/>
    <w:rsid w:val="000449A8"/>
    <w:rsid w:val="00046859"/>
    <w:rsid w:val="00046DFA"/>
    <w:rsid w:val="00047685"/>
    <w:rsid w:val="0005459C"/>
    <w:rsid w:val="00056B45"/>
    <w:rsid w:val="00056CE0"/>
    <w:rsid w:val="0005777F"/>
    <w:rsid w:val="00061141"/>
    <w:rsid w:val="00061518"/>
    <w:rsid w:val="00065C2F"/>
    <w:rsid w:val="00071123"/>
    <w:rsid w:val="00072535"/>
    <w:rsid w:val="000758D9"/>
    <w:rsid w:val="000769C9"/>
    <w:rsid w:val="00077532"/>
    <w:rsid w:val="000807F5"/>
    <w:rsid w:val="000809C4"/>
    <w:rsid w:val="00081CD9"/>
    <w:rsid w:val="0009041F"/>
    <w:rsid w:val="00092070"/>
    <w:rsid w:val="00092602"/>
    <w:rsid w:val="00092A32"/>
    <w:rsid w:val="00092F3B"/>
    <w:rsid w:val="00093B30"/>
    <w:rsid w:val="0009547A"/>
    <w:rsid w:val="00096258"/>
    <w:rsid w:val="00097DDF"/>
    <w:rsid w:val="000A3623"/>
    <w:rsid w:val="000B02B0"/>
    <w:rsid w:val="000B137F"/>
    <w:rsid w:val="000B1BFC"/>
    <w:rsid w:val="000B43C8"/>
    <w:rsid w:val="000C18C5"/>
    <w:rsid w:val="000C34F8"/>
    <w:rsid w:val="000C40F8"/>
    <w:rsid w:val="000C4BB4"/>
    <w:rsid w:val="000C5D2A"/>
    <w:rsid w:val="000D1767"/>
    <w:rsid w:val="000D1EE7"/>
    <w:rsid w:val="000D24D9"/>
    <w:rsid w:val="000D2A7B"/>
    <w:rsid w:val="000D65AD"/>
    <w:rsid w:val="000D7800"/>
    <w:rsid w:val="000E3D24"/>
    <w:rsid w:val="000E7053"/>
    <w:rsid w:val="000E7C0F"/>
    <w:rsid w:val="000F15A8"/>
    <w:rsid w:val="000F2122"/>
    <w:rsid w:val="000F23F7"/>
    <w:rsid w:val="000F6F4B"/>
    <w:rsid w:val="00107373"/>
    <w:rsid w:val="00112FC1"/>
    <w:rsid w:val="0011470B"/>
    <w:rsid w:val="0011688C"/>
    <w:rsid w:val="001171A0"/>
    <w:rsid w:val="001174D0"/>
    <w:rsid w:val="0012011D"/>
    <w:rsid w:val="00122F69"/>
    <w:rsid w:val="001235B7"/>
    <w:rsid w:val="001238D0"/>
    <w:rsid w:val="00126F8E"/>
    <w:rsid w:val="001275D9"/>
    <w:rsid w:val="00132107"/>
    <w:rsid w:val="001324C1"/>
    <w:rsid w:val="00134342"/>
    <w:rsid w:val="001350C4"/>
    <w:rsid w:val="001368AD"/>
    <w:rsid w:val="00137B72"/>
    <w:rsid w:val="00144E24"/>
    <w:rsid w:val="00146235"/>
    <w:rsid w:val="00146EBC"/>
    <w:rsid w:val="0015544C"/>
    <w:rsid w:val="0015554D"/>
    <w:rsid w:val="00155C23"/>
    <w:rsid w:val="0015636C"/>
    <w:rsid w:val="00156DB9"/>
    <w:rsid w:val="0016316E"/>
    <w:rsid w:val="0016377A"/>
    <w:rsid w:val="001655E8"/>
    <w:rsid w:val="00167E7A"/>
    <w:rsid w:val="001752EE"/>
    <w:rsid w:val="001758BD"/>
    <w:rsid w:val="001767DD"/>
    <w:rsid w:val="001768D0"/>
    <w:rsid w:val="001773E2"/>
    <w:rsid w:val="001825E7"/>
    <w:rsid w:val="0018495F"/>
    <w:rsid w:val="00186632"/>
    <w:rsid w:val="00191A11"/>
    <w:rsid w:val="0019233B"/>
    <w:rsid w:val="001926B2"/>
    <w:rsid w:val="001947AE"/>
    <w:rsid w:val="00194967"/>
    <w:rsid w:val="00196184"/>
    <w:rsid w:val="001A4EC3"/>
    <w:rsid w:val="001A7188"/>
    <w:rsid w:val="001A7514"/>
    <w:rsid w:val="001A75F1"/>
    <w:rsid w:val="001B11D4"/>
    <w:rsid w:val="001B139A"/>
    <w:rsid w:val="001B44B3"/>
    <w:rsid w:val="001B78ED"/>
    <w:rsid w:val="001C0D57"/>
    <w:rsid w:val="001C26FF"/>
    <w:rsid w:val="001C2A69"/>
    <w:rsid w:val="001C3AFB"/>
    <w:rsid w:val="001C557D"/>
    <w:rsid w:val="001C6BA7"/>
    <w:rsid w:val="001C7DB1"/>
    <w:rsid w:val="001D0E38"/>
    <w:rsid w:val="001D323B"/>
    <w:rsid w:val="001D4889"/>
    <w:rsid w:val="001E0FE1"/>
    <w:rsid w:val="001E35C1"/>
    <w:rsid w:val="001F0A7D"/>
    <w:rsid w:val="001F0BEF"/>
    <w:rsid w:val="001F1A4D"/>
    <w:rsid w:val="001F1FE4"/>
    <w:rsid w:val="001F293F"/>
    <w:rsid w:val="001F7A66"/>
    <w:rsid w:val="00201F98"/>
    <w:rsid w:val="002039BC"/>
    <w:rsid w:val="002049CB"/>
    <w:rsid w:val="002053B2"/>
    <w:rsid w:val="00207480"/>
    <w:rsid w:val="00207A14"/>
    <w:rsid w:val="002130F2"/>
    <w:rsid w:val="0021403C"/>
    <w:rsid w:val="00214630"/>
    <w:rsid w:val="00216AAE"/>
    <w:rsid w:val="00220F83"/>
    <w:rsid w:val="002218C5"/>
    <w:rsid w:val="002229A2"/>
    <w:rsid w:val="00223813"/>
    <w:rsid w:val="00223F6B"/>
    <w:rsid w:val="0022448D"/>
    <w:rsid w:val="00226F11"/>
    <w:rsid w:val="002275EC"/>
    <w:rsid w:val="00231C8F"/>
    <w:rsid w:val="002336DE"/>
    <w:rsid w:val="00233E95"/>
    <w:rsid w:val="00234927"/>
    <w:rsid w:val="00234EC4"/>
    <w:rsid w:val="00240B05"/>
    <w:rsid w:val="00243514"/>
    <w:rsid w:val="002529B0"/>
    <w:rsid w:val="00253C7D"/>
    <w:rsid w:val="002572B9"/>
    <w:rsid w:val="00263294"/>
    <w:rsid w:val="0027039F"/>
    <w:rsid w:val="0027076C"/>
    <w:rsid w:val="00271F28"/>
    <w:rsid w:val="0027260C"/>
    <w:rsid w:val="00272914"/>
    <w:rsid w:val="00272C33"/>
    <w:rsid w:val="00273882"/>
    <w:rsid w:val="00276658"/>
    <w:rsid w:val="0027761A"/>
    <w:rsid w:val="0028017B"/>
    <w:rsid w:val="0028281A"/>
    <w:rsid w:val="002837B7"/>
    <w:rsid w:val="00286E29"/>
    <w:rsid w:val="00290170"/>
    <w:rsid w:val="002901EB"/>
    <w:rsid w:val="0029255C"/>
    <w:rsid w:val="00293073"/>
    <w:rsid w:val="002A02A5"/>
    <w:rsid w:val="002A0E53"/>
    <w:rsid w:val="002A263A"/>
    <w:rsid w:val="002A37E3"/>
    <w:rsid w:val="002B1F09"/>
    <w:rsid w:val="002B3052"/>
    <w:rsid w:val="002B7108"/>
    <w:rsid w:val="002C03CD"/>
    <w:rsid w:val="002C071D"/>
    <w:rsid w:val="002C1300"/>
    <w:rsid w:val="002C2D45"/>
    <w:rsid w:val="002C3490"/>
    <w:rsid w:val="002C4F08"/>
    <w:rsid w:val="002C50EB"/>
    <w:rsid w:val="002C5970"/>
    <w:rsid w:val="002C727D"/>
    <w:rsid w:val="002D4C0C"/>
    <w:rsid w:val="002D5F49"/>
    <w:rsid w:val="002D6797"/>
    <w:rsid w:val="002D792D"/>
    <w:rsid w:val="002E3CD3"/>
    <w:rsid w:val="002E5B1D"/>
    <w:rsid w:val="002E646A"/>
    <w:rsid w:val="002E68FF"/>
    <w:rsid w:val="002E6B05"/>
    <w:rsid w:val="002E6FC6"/>
    <w:rsid w:val="002E73CC"/>
    <w:rsid w:val="002E7980"/>
    <w:rsid w:val="002F0C01"/>
    <w:rsid w:val="002F2112"/>
    <w:rsid w:val="002F4EAD"/>
    <w:rsid w:val="002F6862"/>
    <w:rsid w:val="00301BAE"/>
    <w:rsid w:val="003060A2"/>
    <w:rsid w:val="00311157"/>
    <w:rsid w:val="00311D25"/>
    <w:rsid w:val="0031217D"/>
    <w:rsid w:val="00313595"/>
    <w:rsid w:val="0031796A"/>
    <w:rsid w:val="00317DE7"/>
    <w:rsid w:val="00321156"/>
    <w:rsid w:val="00322423"/>
    <w:rsid w:val="00327368"/>
    <w:rsid w:val="003278DE"/>
    <w:rsid w:val="00327C7A"/>
    <w:rsid w:val="00330013"/>
    <w:rsid w:val="003301E4"/>
    <w:rsid w:val="003325E4"/>
    <w:rsid w:val="003344EC"/>
    <w:rsid w:val="00335CEF"/>
    <w:rsid w:val="00336F36"/>
    <w:rsid w:val="00340587"/>
    <w:rsid w:val="0034535C"/>
    <w:rsid w:val="00346292"/>
    <w:rsid w:val="00350D94"/>
    <w:rsid w:val="00352A78"/>
    <w:rsid w:val="00353F61"/>
    <w:rsid w:val="00354906"/>
    <w:rsid w:val="00354DBA"/>
    <w:rsid w:val="00356A2D"/>
    <w:rsid w:val="0035760E"/>
    <w:rsid w:val="003627E0"/>
    <w:rsid w:val="003643C8"/>
    <w:rsid w:val="003678F1"/>
    <w:rsid w:val="0037139A"/>
    <w:rsid w:val="00371433"/>
    <w:rsid w:val="0037201B"/>
    <w:rsid w:val="00372862"/>
    <w:rsid w:val="00373EA1"/>
    <w:rsid w:val="00374A11"/>
    <w:rsid w:val="00375000"/>
    <w:rsid w:val="00377B1F"/>
    <w:rsid w:val="00381602"/>
    <w:rsid w:val="003824AD"/>
    <w:rsid w:val="003829FB"/>
    <w:rsid w:val="00383AA4"/>
    <w:rsid w:val="00384ED8"/>
    <w:rsid w:val="0039011A"/>
    <w:rsid w:val="003906DE"/>
    <w:rsid w:val="00390CD7"/>
    <w:rsid w:val="00392EBA"/>
    <w:rsid w:val="00394843"/>
    <w:rsid w:val="00394B9E"/>
    <w:rsid w:val="0039644D"/>
    <w:rsid w:val="00397BBE"/>
    <w:rsid w:val="003A0555"/>
    <w:rsid w:val="003A3201"/>
    <w:rsid w:val="003B03E2"/>
    <w:rsid w:val="003B08E2"/>
    <w:rsid w:val="003B3B9E"/>
    <w:rsid w:val="003B47AD"/>
    <w:rsid w:val="003B497A"/>
    <w:rsid w:val="003B5FF9"/>
    <w:rsid w:val="003B75A8"/>
    <w:rsid w:val="003C0FA1"/>
    <w:rsid w:val="003C65B8"/>
    <w:rsid w:val="003D18B9"/>
    <w:rsid w:val="003D452F"/>
    <w:rsid w:val="003D4B54"/>
    <w:rsid w:val="003D6466"/>
    <w:rsid w:val="003E1256"/>
    <w:rsid w:val="003E4E40"/>
    <w:rsid w:val="003E523C"/>
    <w:rsid w:val="003E65F1"/>
    <w:rsid w:val="003F1300"/>
    <w:rsid w:val="003F67E6"/>
    <w:rsid w:val="003F6A7D"/>
    <w:rsid w:val="00400103"/>
    <w:rsid w:val="004002B2"/>
    <w:rsid w:val="004023F6"/>
    <w:rsid w:val="0040445A"/>
    <w:rsid w:val="0040669D"/>
    <w:rsid w:val="004071AD"/>
    <w:rsid w:val="00407DF6"/>
    <w:rsid w:val="00411374"/>
    <w:rsid w:val="00412C30"/>
    <w:rsid w:val="00414526"/>
    <w:rsid w:val="00414F73"/>
    <w:rsid w:val="00416048"/>
    <w:rsid w:val="00416207"/>
    <w:rsid w:val="00417FD1"/>
    <w:rsid w:val="00420B5F"/>
    <w:rsid w:val="0042302D"/>
    <w:rsid w:val="00426CB4"/>
    <w:rsid w:val="00426FAB"/>
    <w:rsid w:val="00427E6B"/>
    <w:rsid w:val="00431B23"/>
    <w:rsid w:val="00431FA5"/>
    <w:rsid w:val="004330CA"/>
    <w:rsid w:val="00442869"/>
    <w:rsid w:val="004461B0"/>
    <w:rsid w:val="0044786A"/>
    <w:rsid w:val="00451F4D"/>
    <w:rsid w:val="0045494F"/>
    <w:rsid w:val="00455C15"/>
    <w:rsid w:val="00456C84"/>
    <w:rsid w:val="0045739A"/>
    <w:rsid w:val="00460505"/>
    <w:rsid w:val="00460A5E"/>
    <w:rsid w:val="00461B0C"/>
    <w:rsid w:val="00462608"/>
    <w:rsid w:val="00462B94"/>
    <w:rsid w:val="0046553B"/>
    <w:rsid w:val="004658B7"/>
    <w:rsid w:val="004676DE"/>
    <w:rsid w:val="004727A8"/>
    <w:rsid w:val="00480331"/>
    <w:rsid w:val="00480D87"/>
    <w:rsid w:val="00481C00"/>
    <w:rsid w:val="00483D9C"/>
    <w:rsid w:val="00483E92"/>
    <w:rsid w:val="004849FF"/>
    <w:rsid w:val="0048506A"/>
    <w:rsid w:val="0048610A"/>
    <w:rsid w:val="00486603"/>
    <w:rsid w:val="004900BC"/>
    <w:rsid w:val="00492827"/>
    <w:rsid w:val="004945A2"/>
    <w:rsid w:val="0049504D"/>
    <w:rsid w:val="004A031B"/>
    <w:rsid w:val="004A27A8"/>
    <w:rsid w:val="004A58B1"/>
    <w:rsid w:val="004B0FD6"/>
    <w:rsid w:val="004B18CD"/>
    <w:rsid w:val="004B3429"/>
    <w:rsid w:val="004B6DDD"/>
    <w:rsid w:val="004B7489"/>
    <w:rsid w:val="004B7E2E"/>
    <w:rsid w:val="004C4E91"/>
    <w:rsid w:val="004C666E"/>
    <w:rsid w:val="004D00B7"/>
    <w:rsid w:val="004D1393"/>
    <w:rsid w:val="004D6F59"/>
    <w:rsid w:val="004D7227"/>
    <w:rsid w:val="004D7874"/>
    <w:rsid w:val="004D7EF9"/>
    <w:rsid w:val="004E1AC3"/>
    <w:rsid w:val="004E4BAB"/>
    <w:rsid w:val="004E52F5"/>
    <w:rsid w:val="004E71C0"/>
    <w:rsid w:val="004F0DF5"/>
    <w:rsid w:val="004F1259"/>
    <w:rsid w:val="004F2623"/>
    <w:rsid w:val="004F4E47"/>
    <w:rsid w:val="004F757E"/>
    <w:rsid w:val="004F76B5"/>
    <w:rsid w:val="00501351"/>
    <w:rsid w:val="005018A1"/>
    <w:rsid w:val="00501917"/>
    <w:rsid w:val="005025C5"/>
    <w:rsid w:val="0050284C"/>
    <w:rsid w:val="005030E0"/>
    <w:rsid w:val="005031DB"/>
    <w:rsid w:val="00504BAD"/>
    <w:rsid w:val="00506FAA"/>
    <w:rsid w:val="00510745"/>
    <w:rsid w:val="00511008"/>
    <w:rsid w:val="00516293"/>
    <w:rsid w:val="0052107E"/>
    <w:rsid w:val="00521F01"/>
    <w:rsid w:val="00524998"/>
    <w:rsid w:val="00527099"/>
    <w:rsid w:val="005305A5"/>
    <w:rsid w:val="00530EAC"/>
    <w:rsid w:val="00534212"/>
    <w:rsid w:val="00535A3B"/>
    <w:rsid w:val="00540A55"/>
    <w:rsid w:val="00542FE9"/>
    <w:rsid w:val="0054385D"/>
    <w:rsid w:val="00544DFF"/>
    <w:rsid w:val="00545FB8"/>
    <w:rsid w:val="005461FA"/>
    <w:rsid w:val="00547C55"/>
    <w:rsid w:val="00550921"/>
    <w:rsid w:val="00553E59"/>
    <w:rsid w:val="005541DC"/>
    <w:rsid w:val="00555E2B"/>
    <w:rsid w:val="005566CB"/>
    <w:rsid w:val="0055722E"/>
    <w:rsid w:val="00562030"/>
    <w:rsid w:val="005641C2"/>
    <w:rsid w:val="00571409"/>
    <w:rsid w:val="005720C9"/>
    <w:rsid w:val="0057539C"/>
    <w:rsid w:val="005769FC"/>
    <w:rsid w:val="00576BDD"/>
    <w:rsid w:val="00583308"/>
    <w:rsid w:val="00585355"/>
    <w:rsid w:val="00585696"/>
    <w:rsid w:val="005874EC"/>
    <w:rsid w:val="0059186F"/>
    <w:rsid w:val="00594D5D"/>
    <w:rsid w:val="00594E93"/>
    <w:rsid w:val="00596540"/>
    <w:rsid w:val="005969BA"/>
    <w:rsid w:val="005A0876"/>
    <w:rsid w:val="005A11CC"/>
    <w:rsid w:val="005A1901"/>
    <w:rsid w:val="005A2F75"/>
    <w:rsid w:val="005A7580"/>
    <w:rsid w:val="005B266B"/>
    <w:rsid w:val="005B32F1"/>
    <w:rsid w:val="005B350B"/>
    <w:rsid w:val="005B474A"/>
    <w:rsid w:val="005B5DC4"/>
    <w:rsid w:val="005B62FF"/>
    <w:rsid w:val="005C3FD2"/>
    <w:rsid w:val="005C4640"/>
    <w:rsid w:val="005D343B"/>
    <w:rsid w:val="005D5B7B"/>
    <w:rsid w:val="005D67EA"/>
    <w:rsid w:val="005D6BE9"/>
    <w:rsid w:val="005E0725"/>
    <w:rsid w:val="005E370F"/>
    <w:rsid w:val="005E5E6B"/>
    <w:rsid w:val="005E6E5C"/>
    <w:rsid w:val="005F0339"/>
    <w:rsid w:val="006006CC"/>
    <w:rsid w:val="006019FC"/>
    <w:rsid w:val="00601E76"/>
    <w:rsid w:val="00601E90"/>
    <w:rsid w:val="006072DA"/>
    <w:rsid w:val="0061005C"/>
    <w:rsid w:val="00613EED"/>
    <w:rsid w:val="00615B3E"/>
    <w:rsid w:val="00615C7B"/>
    <w:rsid w:val="0062072C"/>
    <w:rsid w:val="00620EB6"/>
    <w:rsid w:val="00622058"/>
    <w:rsid w:val="00622F47"/>
    <w:rsid w:val="00627ADF"/>
    <w:rsid w:val="00630B13"/>
    <w:rsid w:val="00636048"/>
    <w:rsid w:val="00636645"/>
    <w:rsid w:val="00637D6D"/>
    <w:rsid w:val="00644A46"/>
    <w:rsid w:val="00646574"/>
    <w:rsid w:val="00654F20"/>
    <w:rsid w:val="006622D0"/>
    <w:rsid w:val="0066366E"/>
    <w:rsid w:val="00663EBD"/>
    <w:rsid w:val="00665726"/>
    <w:rsid w:val="00666354"/>
    <w:rsid w:val="006663CB"/>
    <w:rsid w:val="00666461"/>
    <w:rsid w:val="00667401"/>
    <w:rsid w:val="00667D6B"/>
    <w:rsid w:val="00670A70"/>
    <w:rsid w:val="00670BCB"/>
    <w:rsid w:val="00670FF0"/>
    <w:rsid w:val="00671345"/>
    <w:rsid w:val="0067198D"/>
    <w:rsid w:val="00677D0B"/>
    <w:rsid w:val="00683BE2"/>
    <w:rsid w:val="0068461D"/>
    <w:rsid w:val="006915DE"/>
    <w:rsid w:val="00692B54"/>
    <w:rsid w:val="00694889"/>
    <w:rsid w:val="00694FDA"/>
    <w:rsid w:val="0069685A"/>
    <w:rsid w:val="006B17F2"/>
    <w:rsid w:val="006B3AE4"/>
    <w:rsid w:val="006B3D63"/>
    <w:rsid w:val="006B4D1D"/>
    <w:rsid w:val="006B5968"/>
    <w:rsid w:val="006B6BB2"/>
    <w:rsid w:val="006C15F3"/>
    <w:rsid w:val="006C2321"/>
    <w:rsid w:val="006C28B5"/>
    <w:rsid w:val="006C6253"/>
    <w:rsid w:val="006C770A"/>
    <w:rsid w:val="006D16B8"/>
    <w:rsid w:val="006D4AF3"/>
    <w:rsid w:val="006D4E31"/>
    <w:rsid w:val="006D6377"/>
    <w:rsid w:val="006D7821"/>
    <w:rsid w:val="006E02E9"/>
    <w:rsid w:val="006E094C"/>
    <w:rsid w:val="006E377D"/>
    <w:rsid w:val="006F2B32"/>
    <w:rsid w:val="006F3D3F"/>
    <w:rsid w:val="006F709B"/>
    <w:rsid w:val="006F7B5F"/>
    <w:rsid w:val="00702A8F"/>
    <w:rsid w:val="00704EA4"/>
    <w:rsid w:val="00711766"/>
    <w:rsid w:val="00712141"/>
    <w:rsid w:val="00713553"/>
    <w:rsid w:val="00713C4B"/>
    <w:rsid w:val="00715C95"/>
    <w:rsid w:val="00717083"/>
    <w:rsid w:val="007174E0"/>
    <w:rsid w:val="00717696"/>
    <w:rsid w:val="00720CD8"/>
    <w:rsid w:val="00730A68"/>
    <w:rsid w:val="007318C0"/>
    <w:rsid w:val="00731DBF"/>
    <w:rsid w:val="00732163"/>
    <w:rsid w:val="00733991"/>
    <w:rsid w:val="00735A6F"/>
    <w:rsid w:val="00735AA4"/>
    <w:rsid w:val="00741F3D"/>
    <w:rsid w:val="007467D4"/>
    <w:rsid w:val="0075199D"/>
    <w:rsid w:val="007528BA"/>
    <w:rsid w:val="007578AF"/>
    <w:rsid w:val="00762CFB"/>
    <w:rsid w:val="00765982"/>
    <w:rsid w:val="00765E40"/>
    <w:rsid w:val="00765EB9"/>
    <w:rsid w:val="007700A9"/>
    <w:rsid w:val="00770AEA"/>
    <w:rsid w:val="00773D83"/>
    <w:rsid w:val="007746A5"/>
    <w:rsid w:val="007752D1"/>
    <w:rsid w:val="00775426"/>
    <w:rsid w:val="00777DCA"/>
    <w:rsid w:val="0078013F"/>
    <w:rsid w:val="007802C4"/>
    <w:rsid w:val="0078035B"/>
    <w:rsid w:val="00781724"/>
    <w:rsid w:val="00783275"/>
    <w:rsid w:val="007875D7"/>
    <w:rsid w:val="00787A5D"/>
    <w:rsid w:val="00792CC9"/>
    <w:rsid w:val="00792D21"/>
    <w:rsid w:val="007A222B"/>
    <w:rsid w:val="007A46E9"/>
    <w:rsid w:val="007B12D9"/>
    <w:rsid w:val="007B2663"/>
    <w:rsid w:val="007B2C88"/>
    <w:rsid w:val="007B4102"/>
    <w:rsid w:val="007B54B0"/>
    <w:rsid w:val="007B71B5"/>
    <w:rsid w:val="007C1AB4"/>
    <w:rsid w:val="007C3732"/>
    <w:rsid w:val="007C3CB5"/>
    <w:rsid w:val="007C436A"/>
    <w:rsid w:val="007D3E38"/>
    <w:rsid w:val="007D76F0"/>
    <w:rsid w:val="007E2335"/>
    <w:rsid w:val="007E7428"/>
    <w:rsid w:val="007F1BBD"/>
    <w:rsid w:val="007F2335"/>
    <w:rsid w:val="007F59D1"/>
    <w:rsid w:val="007F6BD9"/>
    <w:rsid w:val="007F7BD5"/>
    <w:rsid w:val="008015C6"/>
    <w:rsid w:val="00805625"/>
    <w:rsid w:val="00805D11"/>
    <w:rsid w:val="00813581"/>
    <w:rsid w:val="008160D3"/>
    <w:rsid w:val="008216B2"/>
    <w:rsid w:val="008248AF"/>
    <w:rsid w:val="00832205"/>
    <w:rsid w:val="008342F3"/>
    <w:rsid w:val="00834EF4"/>
    <w:rsid w:val="00835C18"/>
    <w:rsid w:val="008438FD"/>
    <w:rsid w:val="008443C5"/>
    <w:rsid w:val="00844ED8"/>
    <w:rsid w:val="00845224"/>
    <w:rsid w:val="00845A6F"/>
    <w:rsid w:val="0084715B"/>
    <w:rsid w:val="00850569"/>
    <w:rsid w:val="00850907"/>
    <w:rsid w:val="00851BDE"/>
    <w:rsid w:val="0085309B"/>
    <w:rsid w:val="008532DE"/>
    <w:rsid w:val="008600F9"/>
    <w:rsid w:val="0086301A"/>
    <w:rsid w:val="00864F71"/>
    <w:rsid w:val="00865C0D"/>
    <w:rsid w:val="008665ED"/>
    <w:rsid w:val="008667AB"/>
    <w:rsid w:val="00871DE8"/>
    <w:rsid w:val="00872FE2"/>
    <w:rsid w:val="008731D6"/>
    <w:rsid w:val="00875ED0"/>
    <w:rsid w:val="00876AE5"/>
    <w:rsid w:val="00880230"/>
    <w:rsid w:val="0088103F"/>
    <w:rsid w:val="008815E6"/>
    <w:rsid w:val="008820AB"/>
    <w:rsid w:val="0088342D"/>
    <w:rsid w:val="00883D22"/>
    <w:rsid w:val="008860CD"/>
    <w:rsid w:val="00887159"/>
    <w:rsid w:val="008872DD"/>
    <w:rsid w:val="0089069E"/>
    <w:rsid w:val="00892631"/>
    <w:rsid w:val="008959F6"/>
    <w:rsid w:val="0089747C"/>
    <w:rsid w:val="008A07E3"/>
    <w:rsid w:val="008A0A8A"/>
    <w:rsid w:val="008A12DC"/>
    <w:rsid w:val="008A22C0"/>
    <w:rsid w:val="008A4172"/>
    <w:rsid w:val="008A4340"/>
    <w:rsid w:val="008A4A79"/>
    <w:rsid w:val="008A5377"/>
    <w:rsid w:val="008A778B"/>
    <w:rsid w:val="008A7D6E"/>
    <w:rsid w:val="008B0090"/>
    <w:rsid w:val="008B0C0D"/>
    <w:rsid w:val="008B227C"/>
    <w:rsid w:val="008B291E"/>
    <w:rsid w:val="008B5A96"/>
    <w:rsid w:val="008B798D"/>
    <w:rsid w:val="008C1DDC"/>
    <w:rsid w:val="008C2447"/>
    <w:rsid w:val="008C6A64"/>
    <w:rsid w:val="008D04EA"/>
    <w:rsid w:val="008D5A68"/>
    <w:rsid w:val="008D661F"/>
    <w:rsid w:val="008E1472"/>
    <w:rsid w:val="008E545A"/>
    <w:rsid w:val="008E5723"/>
    <w:rsid w:val="008F0353"/>
    <w:rsid w:val="008F0706"/>
    <w:rsid w:val="008F0E48"/>
    <w:rsid w:val="008F2F16"/>
    <w:rsid w:val="008F4331"/>
    <w:rsid w:val="008F5F04"/>
    <w:rsid w:val="00900405"/>
    <w:rsid w:val="009009BB"/>
    <w:rsid w:val="00900EAB"/>
    <w:rsid w:val="00901067"/>
    <w:rsid w:val="00903234"/>
    <w:rsid w:val="00903B6F"/>
    <w:rsid w:val="00903D66"/>
    <w:rsid w:val="0090733D"/>
    <w:rsid w:val="00907A81"/>
    <w:rsid w:val="00911113"/>
    <w:rsid w:val="00912F92"/>
    <w:rsid w:val="0091609E"/>
    <w:rsid w:val="00916258"/>
    <w:rsid w:val="00917767"/>
    <w:rsid w:val="00926937"/>
    <w:rsid w:val="009276FA"/>
    <w:rsid w:val="0092796F"/>
    <w:rsid w:val="009301DA"/>
    <w:rsid w:val="0093369D"/>
    <w:rsid w:val="00936C40"/>
    <w:rsid w:val="009378B6"/>
    <w:rsid w:val="00943495"/>
    <w:rsid w:val="009459CA"/>
    <w:rsid w:val="00953662"/>
    <w:rsid w:val="00955EC0"/>
    <w:rsid w:val="00957FBA"/>
    <w:rsid w:val="0096024D"/>
    <w:rsid w:val="0096124A"/>
    <w:rsid w:val="00962294"/>
    <w:rsid w:val="00966749"/>
    <w:rsid w:val="009672C3"/>
    <w:rsid w:val="00975900"/>
    <w:rsid w:val="0097604E"/>
    <w:rsid w:val="00976E7D"/>
    <w:rsid w:val="00976EE8"/>
    <w:rsid w:val="0098017E"/>
    <w:rsid w:val="009819A9"/>
    <w:rsid w:val="009834BB"/>
    <w:rsid w:val="00983D8C"/>
    <w:rsid w:val="00986019"/>
    <w:rsid w:val="00986840"/>
    <w:rsid w:val="0099545A"/>
    <w:rsid w:val="00995FE8"/>
    <w:rsid w:val="00996206"/>
    <w:rsid w:val="009972F5"/>
    <w:rsid w:val="00997A56"/>
    <w:rsid w:val="00997F55"/>
    <w:rsid w:val="009B0B4B"/>
    <w:rsid w:val="009B0E5C"/>
    <w:rsid w:val="009B1AE2"/>
    <w:rsid w:val="009B4CA8"/>
    <w:rsid w:val="009B60B7"/>
    <w:rsid w:val="009B749F"/>
    <w:rsid w:val="009C0389"/>
    <w:rsid w:val="009C58C6"/>
    <w:rsid w:val="009C5CCA"/>
    <w:rsid w:val="009C6D16"/>
    <w:rsid w:val="009C7B47"/>
    <w:rsid w:val="009D478A"/>
    <w:rsid w:val="009D5CA1"/>
    <w:rsid w:val="009D7F77"/>
    <w:rsid w:val="009E044D"/>
    <w:rsid w:val="009E273B"/>
    <w:rsid w:val="009E3DE3"/>
    <w:rsid w:val="009E471F"/>
    <w:rsid w:val="009E4EC3"/>
    <w:rsid w:val="009E545E"/>
    <w:rsid w:val="009F09E2"/>
    <w:rsid w:val="009F4547"/>
    <w:rsid w:val="009F73AD"/>
    <w:rsid w:val="00A003D7"/>
    <w:rsid w:val="00A06868"/>
    <w:rsid w:val="00A07375"/>
    <w:rsid w:val="00A07AE6"/>
    <w:rsid w:val="00A10225"/>
    <w:rsid w:val="00A135AA"/>
    <w:rsid w:val="00A14926"/>
    <w:rsid w:val="00A15C38"/>
    <w:rsid w:val="00A17F5B"/>
    <w:rsid w:val="00A21150"/>
    <w:rsid w:val="00A215BB"/>
    <w:rsid w:val="00A220E6"/>
    <w:rsid w:val="00A2764E"/>
    <w:rsid w:val="00A30515"/>
    <w:rsid w:val="00A30E3C"/>
    <w:rsid w:val="00A31BCD"/>
    <w:rsid w:val="00A340F3"/>
    <w:rsid w:val="00A34772"/>
    <w:rsid w:val="00A35DF8"/>
    <w:rsid w:val="00A424D1"/>
    <w:rsid w:val="00A427B8"/>
    <w:rsid w:val="00A42A0E"/>
    <w:rsid w:val="00A446BC"/>
    <w:rsid w:val="00A45D2F"/>
    <w:rsid w:val="00A505D2"/>
    <w:rsid w:val="00A50F86"/>
    <w:rsid w:val="00A52428"/>
    <w:rsid w:val="00A5258B"/>
    <w:rsid w:val="00A56623"/>
    <w:rsid w:val="00A57601"/>
    <w:rsid w:val="00A605C4"/>
    <w:rsid w:val="00A61DB1"/>
    <w:rsid w:val="00A627A7"/>
    <w:rsid w:val="00A647B1"/>
    <w:rsid w:val="00A65DE2"/>
    <w:rsid w:val="00A70573"/>
    <w:rsid w:val="00A71C27"/>
    <w:rsid w:val="00A71D24"/>
    <w:rsid w:val="00A73EEC"/>
    <w:rsid w:val="00A829AD"/>
    <w:rsid w:val="00A82CE1"/>
    <w:rsid w:val="00A8693C"/>
    <w:rsid w:val="00A9049C"/>
    <w:rsid w:val="00A911C8"/>
    <w:rsid w:val="00A92770"/>
    <w:rsid w:val="00A93410"/>
    <w:rsid w:val="00A955A2"/>
    <w:rsid w:val="00AA3109"/>
    <w:rsid w:val="00AA35E5"/>
    <w:rsid w:val="00AB1C6A"/>
    <w:rsid w:val="00AB42AE"/>
    <w:rsid w:val="00AB433E"/>
    <w:rsid w:val="00AB43F5"/>
    <w:rsid w:val="00AB52CC"/>
    <w:rsid w:val="00AC0571"/>
    <w:rsid w:val="00AC206A"/>
    <w:rsid w:val="00AC2764"/>
    <w:rsid w:val="00AC37B0"/>
    <w:rsid w:val="00AC4460"/>
    <w:rsid w:val="00AC450D"/>
    <w:rsid w:val="00AC5AD2"/>
    <w:rsid w:val="00AD2B2E"/>
    <w:rsid w:val="00AD2D63"/>
    <w:rsid w:val="00AD3483"/>
    <w:rsid w:val="00AD4CC8"/>
    <w:rsid w:val="00AD75D2"/>
    <w:rsid w:val="00AE0EB8"/>
    <w:rsid w:val="00AE1BD6"/>
    <w:rsid w:val="00AE1DC4"/>
    <w:rsid w:val="00AE3B63"/>
    <w:rsid w:val="00AF5198"/>
    <w:rsid w:val="00AF538A"/>
    <w:rsid w:val="00AF623D"/>
    <w:rsid w:val="00B05903"/>
    <w:rsid w:val="00B05E9C"/>
    <w:rsid w:val="00B10C97"/>
    <w:rsid w:val="00B137B9"/>
    <w:rsid w:val="00B13A44"/>
    <w:rsid w:val="00B160D4"/>
    <w:rsid w:val="00B1684B"/>
    <w:rsid w:val="00B16B81"/>
    <w:rsid w:val="00B21745"/>
    <w:rsid w:val="00B23A56"/>
    <w:rsid w:val="00B27D44"/>
    <w:rsid w:val="00B30E20"/>
    <w:rsid w:val="00B32E89"/>
    <w:rsid w:val="00B370C2"/>
    <w:rsid w:val="00B379B7"/>
    <w:rsid w:val="00B37B32"/>
    <w:rsid w:val="00B40869"/>
    <w:rsid w:val="00B43AF2"/>
    <w:rsid w:val="00B43D00"/>
    <w:rsid w:val="00B445A1"/>
    <w:rsid w:val="00B46683"/>
    <w:rsid w:val="00B47729"/>
    <w:rsid w:val="00B538C9"/>
    <w:rsid w:val="00B54FD1"/>
    <w:rsid w:val="00B55A05"/>
    <w:rsid w:val="00B56139"/>
    <w:rsid w:val="00B61010"/>
    <w:rsid w:val="00B64065"/>
    <w:rsid w:val="00B645BE"/>
    <w:rsid w:val="00B64676"/>
    <w:rsid w:val="00B64AB8"/>
    <w:rsid w:val="00B650DF"/>
    <w:rsid w:val="00B66596"/>
    <w:rsid w:val="00B67B9F"/>
    <w:rsid w:val="00B7041B"/>
    <w:rsid w:val="00B7200A"/>
    <w:rsid w:val="00B734A9"/>
    <w:rsid w:val="00B75FC0"/>
    <w:rsid w:val="00B821AF"/>
    <w:rsid w:val="00B85991"/>
    <w:rsid w:val="00B87914"/>
    <w:rsid w:val="00B87B4C"/>
    <w:rsid w:val="00B9015A"/>
    <w:rsid w:val="00B90793"/>
    <w:rsid w:val="00B94E45"/>
    <w:rsid w:val="00BA1173"/>
    <w:rsid w:val="00BA258B"/>
    <w:rsid w:val="00BA557B"/>
    <w:rsid w:val="00BA6283"/>
    <w:rsid w:val="00BA6AA0"/>
    <w:rsid w:val="00BA6CC3"/>
    <w:rsid w:val="00BB6476"/>
    <w:rsid w:val="00BB6E36"/>
    <w:rsid w:val="00BC06FE"/>
    <w:rsid w:val="00BC2333"/>
    <w:rsid w:val="00BC5790"/>
    <w:rsid w:val="00BC672F"/>
    <w:rsid w:val="00BD621C"/>
    <w:rsid w:val="00BD72B1"/>
    <w:rsid w:val="00BE231C"/>
    <w:rsid w:val="00BE24B6"/>
    <w:rsid w:val="00BE643B"/>
    <w:rsid w:val="00BE7567"/>
    <w:rsid w:val="00BE7E47"/>
    <w:rsid w:val="00BF098F"/>
    <w:rsid w:val="00BF320D"/>
    <w:rsid w:val="00BF7E0F"/>
    <w:rsid w:val="00C025E3"/>
    <w:rsid w:val="00C06667"/>
    <w:rsid w:val="00C06709"/>
    <w:rsid w:val="00C06936"/>
    <w:rsid w:val="00C069E5"/>
    <w:rsid w:val="00C10208"/>
    <w:rsid w:val="00C10264"/>
    <w:rsid w:val="00C10349"/>
    <w:rsid w:val="00C12774"/>
    <w:rsid w:val="00C13EDE"/>
    <w:rsid w:val="00C163BF"/>
    <w:rsid w:val="00C17973"/>
    <w:rsid w:val="00C209FE"/>
    <w:rsid w:val="00C23A7D"/>
    <w:rsid w:val="00C24171"/>
    <w:rsid w:val="00C24CC2"/>
    <w:rsid w:val="00C31047"/>
    <w:rsid w:val="00C3488C"/>
    <w:rsid w:val="00C36B31"/>
    <w:rsid w:val="00C375A4"/>
    <w:rsid w:val="00C46010"/>
    <w:rsid w:val="00C507AF"/>
    <w:rsid w:val="00C57182"/>
    <w:rsid w:val="00C57B61"/>
    <w:rsid w:val="00C61DBE"/>
    <w:rsid w:val="00C651A3"/>
    <w:rsid w:val="00C655C8"/>
    <w:rsid w:val="00C6741B"/>
    <w:rsid w:val="00C70CA3"/>
    <w:rsid w:val="00C71079"/>
    <w:rsid w:val="00C71453"/>
    <w:rsid w:val="00C716A7"/>
    <w:rsid w:val="00C7486E"/>
    <w:rsid w:val="00C81CD3"/>
    <w:rsid w:val="00C82074"/>
    <w:rsid w:val="00C910B3"/>
    <w:rsid w:val="00C91D9E"/>
    <w:rsid w:val="00C93D26"/>
    <w:rsid w:val="00C96198"/>
    <w:rsid w:val="00CA2DC7"/>
    <w:rsid w:val="00CA5E1F"/>
    <w:rsid w:val="00CB2C95"/>
    <w:rsid w:val="00CB32ED"/>
    <w:rsid w:val="00CB5374"/>
    <w:rsid w:val="00CC2F83"/>
    <w:rsid w:val="00CC4653"/>
    <w:rsid w:val="00CC513E"/>
    <w:rsid w:val="00CC542C"/>
    <w:rsid w:val="00CD0BAD"/>
    <w:rsid w:val="00CD2F2E"/>
    <w:rsid w:val="00CD3553"/>
    <w:rsid w:val="00CD5518"/>
    <w:rsid w:val="00CE0AEF"/>
    <w:rsid w:val="00CE2C75"/>
    <w:rsid w:val="00CE34F4"/>
    <w:rsid w:val="00CE59D9"/>
    <w:rsid w:val="00CF0978"/>
    <w:rsid w:val="00CF2855"/>
    <w:rsid w:val="00CF32BB"/>
    <w:rsid w:val="00CF3C5F"/>
    <w:rsid w:val="00CF4D35"/>
    <w:rsid w:val="00CF4E55"/>
    <w:rsid w:val="00CF50A7"/>
    <w:rsid w:val="00CF579D"/>
    <w:rsid w:val="00CF5F81"/>
    <w:rsid w:val="00CF6329"/>
    <w:rsid w:val="00CF649E"/>
    <w:rsid w:val="00D000E6"/>
    <w:rsid w:val="00D019CD"/>
    <w:rsid w:val="00D01EA7"/>
    <w:rsid w:val="00D024B6"/>
    <w:rsid w:val="00D02C11"/>
    <w:rsid w:val="00D0584F"/>
    <w:rsid w:val="00D10BAC"/>
    <w:rsid w:val="00D10DED"/>
    <w:rsid w:val="00D12881"/>
    <w:rsid w:val="00D13837"/>
    <w:rsid w:val="00D142E3"/>
    <w:rsid w:val="00D1604A"/>
    <w:rsid w:val="00D22321"/>
    <w:rsid w:val="00D231B0"/>
    <w:rsid w:val="00D23EB8"/>
    <w:rsid w:val="00D258FD"/>
    <w:rsid w:val="00D266C9"/>
    <w:rsid w:val="00D3006A"/>
    <w:rsid w:val="00D31265"/>
    <w:rsid w:val="00D31735"/>
    <w:rsid w:val="00D32872"/>
    <w:rsid w:val="00D3511F"/>
    <w:rsid w:val="00D36FBB"/>
    <w:rsid w:val="00D42AE5"/>
    <w:rsid w:val="00D443A7"/>
    <w:rsid w:val="00D45663"/>
    <w:rsid w:val="00D462DF"/>
    <w:rsid w:val="00D46337"/>
    <w:rsid w:val="00D5178C"/>
    <w:rsid w:val="00D53DCA"/>
    <w:rsid w:val="00D53DFF"/>
    <w:rsid w:val="00D5514A"/>
    <w:rsid w:val="00D552D9"/>
    <w:rsid w:val="00D56FA7"/>
    <w:rsid w:val="00D5771A"/>
    <w:rsid w:val="00D66735"/>
    <w:rsid w:val="00D70037"/>
    <w:rsid w:val="00D70B56"/>
    <w:rsid w:val="00D7175E"/>
    <w:rsid w:val="00D73129"/>
    <w:rsid w:val="00D73FE2"/>
    <w:rsid w:val="00D7446F"/>
    <w:rsid w:val="00D804C1"/>
    <w:rsid w:val="00D85D5B"/>
    <w:rsid w:val="00D8642A"/>
    <w:rsid w:val="00D903A8"/>
    <w:rsid w:val="00D94702"/>
    <w:rsid w:val="00D94C37"/>
    <w:rsid w:val="00D95C7B"/>
    <w:rsid w:val="00D961BE"/>
    <w:rsid w:val="00D965B9"/>
    <w:rsid w:val="00DB2734"/>
    <w:rsid w:val="00DB2A3F"/>
    <w:rsid w:val="00DB2EC1"/>
    <w:rsid w:val="00DB37E5"/>
    <w:rsid w:val="00DB4D5D"/>
    <w:rsid w:val="00DB633F"/>
    <w:rsid w:val="00DC0741"/>
    <w:rsid w:val="00DC24B3"/>
    <w:rsid w:val="00DC396C"/>
    <w:rsid w:val="00DC6026"/>
    <w:rsid w:val="00DC6AA2"/>
    <w:rsid w:val="00DC6BCA"/>
    <w:rsid w:val="00DC6D6B"/>
    <w:rsid w:val="00DD0CE8"/>
    <w:rsid w:val="00DD37D8"/>
    <w:rsid w:val="00DD609A"/>
    <w:rsid w:val="00DD6692"/>
    <w:rsid w:val="00DD7B43"/>
    <w:rsid w:val="00DE0A74"/>
    <w:rsid w:val="00DE32C3"/>
    <w:rsid w:val="00DF33C0"/>
    <w:rsid w:val="00DF3EBF"/>
    <w:rsid w:val="00DF5355"/>
    <w:rsid w:val="00DF59A7"/>
    <w:rsid w:val="00DF7E4E"/>
    <w:rsid w:val="00E011CD"/>
    <w:rsid w:val="00E01948"/>
    <w:rsid w:val="00E02348"/>
    <w:rsid w:val="00E02BD5"/>
    <w:rsid w:val="00E02C19"/>
    <w:rsid w:val="00E03700"/>
    <w:rsid w:val="00E0403D"/>
    <w:rsid w:val="00E06A86"/>
    <w:rsid w:val="00E07A58"/>
    <w:rsid w:val="00E07D48"/>
    <w:rsid w:val="00E1561D"/>
    <w:rsid w:val="00E15BE9"/>
    <w:rsid w:val="00E21E11"/>
    <w:rsid w:val="00E228DF"/>
    <w:rsid w:val="00E23662"/>
    <w:rsid w:val="00E238CE"/>
    <w:rsid w:val="00E2701E"/>
    <w:rsid w:val="00E32219"/>
    <w:rsid w:val="00E37E7B"/>
    <w:rsid w:val="00E4065A"/>
    <w:rsid w:val="00E41C7E"/>
    <w:rsid w:val="00E424E4"/>
    <w:rsid w:val="00E42519"/>
    <w:rsid w:val="00E42C98"/>
    <w:rsid w:val="00E4330E"/>
    <w:rsid w:val="00E43FE5"/>
    <w:rsid w:val="00E44B52"/>
    <w:rsid w:val="00E4689A"/>
    <w:rsid w:val="00E50D43"/>
    <w:rsid w:val="00E5202E"/>
    <w:rsid w:val="00E61FCD"/>
    <w:rsid w:val="00E62772"/>
    <w:rsid w:val="00E6298D"/>
    <w:rsid w:val="00E657F1"/>
    <w:rsid w:val="00E65CFB"/>
    <w:rsid w:val="00E66B66"/>
    <w:rsid w:val="00E67260"/>
    <w:rsid w:val="00E67D29"/>
    <w:rsid w:val="00E701BE"/>
    <w:rsid w:val="00E71771"/>
    <w:rsid w:val="00E72811"/>
    <w:rsid w:val="00E77543"/>
    <w:rsid w:val="00E7793D"/>
    <w:rsid w:val="00E80E0B"/>
    <w:rsid w:val="00E862E9"/>
    <w:rsid w:val="00E87CB9"/>
    <w:rsid w:val="00E909E7"/>
    <w:rsid w:val="00E93B6B"/>
    <w:rsid w:val="00EA06BF"/>
    <w:rsid w:val="00EA26D9"/>
    <w:rsid w:val="00EA2DB3"/>
    <w:rsid w:val="00EA4062"/>
    <w:rsid w:val="00EB2A10"/>
    <w:rsid w:val="00EB304F"/>
    <w:rsid w:val="00EB36FB"/>
    <w:rsid w:val="00EB6992"/>
    <w:rsid w:val="00EC266A"/>
    <w:rsid w:val="00EC47AB"/>
    <w:rsid w:val="00EC48AB"/>
    <w:rsid w:val="00EC6297"/>
    <w:rsid w:val="00ED0687"/>
    <w:rsid w:val="00ED0DCC"/>
    <w:rsid w:val="00ED1947"/>
    <w:rsid w:val="00ED408F"/>
    <w:rsid w:val="00ED4918"/>
    <w:rsid w:val="00ED7122"/>
    <w:rsid w:val="00EE1360"/>
    <w:rsid w:val="00EE38F5"/>
    <w:rsid w:val="00EE4816"/>
    <w:rsid w:val="00EE5A5E"/>
    <w:rsid w:val="00EF069A"/>
    <w:rsid w:val="00EF21D4"/>
    <w:rsid w:val="00EF2BF4"/>
    <w:rsid w:val="00EF4122"/>
    <w:rsid w:val="00EF47CB"/>
    <w:rsid w:val="00EF625D"/>
    <w:rsid w:val="00EF7DEB"/>
    <w:rsid w:val="00F00AE5"/>
    <w:rsid w:val="00F010BB"/>
    <w:rsid w:val="00F01C2B"/>
    <w:rsid w:val="00F04867"/>
    <w:rsid w:val="00F12831"/>
    <w:rsid w:val="00F12EBD"/>
    <w:rsid w:val="00F17232"/>
    <w:rsid w:val="00F237A1"/>
    <w:rsid w:val="00F25A42"/>
    <w:rsid w:val="00F25ED8"/>
    <w:rsid w:val="00F26897"/>
    <w:rsid w:val="00F26B13"/>
    <w:rsid w:val="00F31D70"/>
    <w:rsid w:val="00F34E58"/>
    <w:rsid w:val="00F35F15"/>
    <w:rsid w:val="00F40308"/>
    <w:rsid w:val="00F411D8"/>
    <w:rsid w:val="00F46D50"/>
    <w:rsid w:val="00F46F4B"/>
    <w:rsid w:val="00F5117F"/>
    <w:rsid w:val="00F51B02"/>
    <w:rsid w:val="00F521D5"/>
    <w:rsid w:val="00F52FC6"/>
    <w:rsid w:val="00F542C8"/>
    <w:rsid w:val="00F55D67"/>
    <w:rsid w:val="00F63879"/>
    <w:rsid w:val="00F64C47"/>
    <w:rsid w:val="00F65B55"/>
    <w:rsid w:val="00F6781F"/>
    <w:rsid w:val="00F70B01"/>
    <w:rsid w:val="00F70F49"/>
    <w:rsid w:val="00F73278"/>
    <w:rsid w:val="00F74265"/>
    <w:rsid w:val="00F83A51"/>
    <w:rsid w:val="00F83DD3"/>
    <w:rsid w:val="00F85320"/>
    <w:rsid w:val="00F85DF4"/>
    <w:rsid w:val="00F861F8"/>
    <w:rsid w:val="00F92683"/>
    <w:rsid w:val="00F944EF"/>
    <w:rsid w:val="00F949A9"/>
    <w:rsid w:val="00F959BF"/>
    <w:rsid w:val="00F96CC8"/>
    <w:rsid w:val="00F96F3D"/>
    <w:rsid w:val="00F97EE3"/>
    <w:rsid w:val="00FA282B"/>
    <w:rsid w:val="00FA3488"/>
    <w:rsid w:val="00FA48E2"/>
    <w:rsid w:val="00FA6447"/>
    <w:rsid w:val="00FB5E9B"/>
    <w:rsid w:val="00FC2578"/>
    <w:rsid w:val="00FD03D2"/>
    <w:rsid w:val="00FD1126"/>
    <w:rsid w:val="00FD2396"/>
    <w:rsid w:val="00FD3D8D"/>
    <w:rsid w:val="00FD5C65"/>
    <w:rsid w:val="00FD70D7"/>
    <w:rsid w:val="00FE0040"/>
    <w:rsid w:val="00FE46A2"/>
    <w:rsid w:val="00FE4EC6"/>
    <w:rsid w:val="00FE6A19"/>
    <w:rsid w:val="00FE7BAA"/>
    <w:rsid w:val="00FF0DCE"/>
    <w:rsid w:val="00FF3957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0E7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yteq\Archivos\Desarrollos\UTPL\Sistema%20de%20Gestion%20Acad&#233;mica\Docs\Proceso%20de%20Software\Plantillas\Analyst\DEV-VIS((nombre%20modulo)-v(numeroVersion)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C1685-DBAA-48FA-8079-8ED45C1B1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DEV-VIS((nombre modulo)-v(numeroVersion))</Template>
  <TotalTime>21</TotalTime>
  <Pages>6</Pages>
  <Words>554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SCV</vt:lpstr>
    </vt:vector>
  </TitlesOfParts>
  <Company>UTPL</Company>
  <LinksUpToDate>false</LinksUpToDate>
  <CharactersWithSpaces>3596</CharactersWithSpaces>
  <SharedDoc>false</SharedDoc>
  <HLinks>
    <vt:vector size="144" baseType="variant"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_Toc141030870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_Toc141030869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_Toc141030868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_Toc141030867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_Toc141030866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_Toc141030865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_Toc141030864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_Toc141030863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_Toc141030862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_Toc141030861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_Toc141030860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_Toc141030859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_Toc141030858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_Toc141030857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_Toc141030856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_Toc141030855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_Toc141030854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_Toc141030853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_Toc141030852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_Toc141030851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_Toc141030850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_Toc141030849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_Toc141030848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_Toc141030847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SCV</dc:title>
  <dc:subject>Módulo Área de Educación Continua</dc:subject>
  <dc:creator>Santiago Castillo</dc:creator>
  <cp:keywords>DIAG-C-U</cp:keywords>
  <cp:lastModifiedBy>user</cp:lastModifiedBy>
  <cp:revision>4</cp:revision>
  <cp:lastPrinted>2006-10-15T17:13:00Z</cp:lastPrinted>
  <dcterms:created xsi:type="dcterms:W3CDTF">2019-07-08T20:27:00Z</dcterms:created>
  <dcterms:modified xsi:type="dcterms:W3CDTF">2019-07-08T21:35:00Z</dcterms:modified>
  <cp:category>Desarrollo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