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Default="00C57182">
      <w:pPr>
        <w:jc w:val="right"/>
        <w:rPr>
          <w:rFonts w:ascii="Bookman Old Style" w:hAnsi="Bookman Old Style"/>
        </w:rPr>
      </w:pPr>
    </w:p>
    <w:p w14:paraId="300B6F51" w14:textId="77777777" w:rsidR="00C24C75" w:rsidRPr="000449A8" w:rsidRDefault="00C24C75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7777777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Documento de Arquitectura de Software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C510AB4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AEQ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51C3BA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185B6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D3E13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29F87F7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0006E38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1B70FC3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02/12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74B51D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9/02/00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34C1434D" w14:textId="77777777" w:rsidR="00F521D5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1474901" w:history="1">
        <w:r w:rsidR="00F521D5" w:rsidRPr="00CD0979">
          <w:rPr>
            <w:rStyle w:val="Hipervnculo"/>
            <w:noProof/>
            <w:lang w:eastAsia="es-EC"/>
          </w:rPr>
          <w:t xml:space="preserve">1.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Introducción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_Toc1474901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1</w:t>
        </w:r>
        <w:r w:rsidR="00F521D5">
          <w:rPr>
            <w:noProof/>
            <w:webHidden/>
          </w:rPr>
          <w:fldChar w:fldCharType="end"/>
        </w:r>
      </w:hyperlink>
    </w:p>
    <w:p w14:paraId="753FAA66" w14:textId="77777777" w:rsidR="00F521D5" w:rsidRDefault="003E6B3C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4902" w:history="1">
        <w:r w:rsidR="00F521D5" w:rsidRPr="00CD0979">
          <w:rPr>
            <w:rStyle w:val="Hipervnculo"/>
            <w:noProof/>
            <w:lang w:eastAsia="es-EC"/>
          </w:rPr>
          <w:t xml:space="preserve">1.1 </w:t>
        </w:r>
        <w:r w:rsidR="00F521D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 xml:space="preserve"> Propósito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_Toc1474902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1</w:t>
        </w:r>
        <w:r w:rsidR="00F521D5">
          <w:rPr>
            <w:noProof/>
            <w:webHidden/>
          </w:rPr>
          <w:fldChar w:fldCharType="end"/>
        </w:r>
      </w:hyperlink>
    </w:p>
    <w:p w14:paraId="26790B8F" w14:textId="77777777" w:rsidR="00F521D5" w:rsidRDefault="003E6B3C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4903" w:history="1">
        <w:r w:rsidR="00F521D5" w:rsidRPr="00CD0979">
          <w:rPr>
            <w:rStyle w:val="Hipervnculo"/>
            <w:noProof/>
            <w:lang w:eastAsia="es-EC"/>
          </w:rPr>
          <w:t xml:space="preserve">1.2 </w:t>
        </w:r>
        <w:r w:rsidR="00F521D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 xml:space="preserve"> Alcance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_Toc1474903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1</w:t>
        </w:r>
        <w:r w:rsidR="00F521D5">
          <w:rPr>
            <w:noProof/>
            <w:webHidden/>
          </w:rPr>
          <w:fldChar w:fldCharType="end"/>
        </w:r>
      </w:hyperlink>
    </w:p>
    <w:p w14:paraId="0CBD3436" w14:textId="77777777" w:rsidR="00F521D5" w:rsidRDefault="003E6B3C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4904" w:history="1">
        <w:r w:rsidR="00F521D5" w:rsidRPr="00CD0979">
          <w:rPr>
            <w:rStyle w:val="Hipervnculo"/>
            <w:noProof/>
            <w:lang w:eastAsia="es-EC"/>
          </w:rPr>
          <w:t xml:space="preserve">1.3 </w:t>
        </w:r>
        <w:r w:rsidR="00F521D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 xml:space="preserve"> Definiciones, Acrónimos, y Abreviaturas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_Toc1474904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1</w:t>
        </w:r>
        <w:r w:rsidR="00F521D5">
          <w:rPr>
            <w:noProof/>
            <w:webHidden/>
          </w:rPr>
          <w:fldChar w:fldCharType="end"/>
        </w:r>
      </w:hyperlink>
    </w:p>
    <w:p w14:paraId="5188A520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05" w:history="1">
        <w:r w:rsidR="00F521D5" w:rsidRPr="00CD0979">
          <w:rPr>
            <w:rStyle w:val="Hipervnculo"/>
            <w:noProof/>
            <w:lang w:eastAsia="es-EC"/>
          </w:rPr>
          <w:t xml:space="preserve">2.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Representación de la Arquitectura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_Toc1474905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1</w:t>
        </w:r>
        <w:r w:rsidR="00F521D5">
          <w:rPr>
            <w:noProof/>
            <w:webHidden/>
          </w:rPr>
          <w:fldChar w:fldCharType="end"/>
        </w:r>
      </w:hyperlink>
    </w:p>
    <w:p w14:paraId="0233AE98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06" w:history="1">
        <w:r w:rsidR="00F521D5" w:rsidRPr="00CD0979">
          <w:rPr>
            <w:rStyle w:val="Hipervnculo"/>
            <w:noProof/>
            <w:lang w:eastAsia="es-EC"/>
          </w:rPr>
          <w:t xml:space="preserve">3.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Vista Casos de Uso.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_Toc1474906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2</w:t>
        </w:r>
        <w:r w:rsidR="00F521D5">
          <w:rPr>
            <w:noProof/>
            <w:webHidden/>
          </w:rPr>
          <w:fldChar w:fldCharType="end"/>
        </w:r>
      </w:hyperlink>
    </w:p>
    <w:p w14:paraId="13BDBB43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07" w:history="1">
        <w:r w:rsidR="00F521D5" w:rsidRPr="00CD0979">
          <w:rPr>
            <w:rStyle w:val="Hipervnculo"/>
            <w:noProof/>
            <w:lang w:eastAsia="es-EC"/>
          </w:rPr>
          <w:t xml:space="preserve">4.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Vista lógica.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_Toc1474907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5</w:t>
        </w:r>
        <w:r w:rsidR="00F521D5">
          <w:rPr>
            <w:noProof/>
            <w:webHidden/>
          </w:rPr>
          <w:fldChar w:fldCharType="end"/>
        </w:r>
      </w:hyperlink>
    </w:p>
    <w:p w14:paraId="70C5BC1A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08" w:history="1">
        <w:r w:rsidR="00F521D5" w:rsidRPr="00CD0979">
          <w:rPr>
            <w:rStyle w:val="Hipervnculo"/>
            <w:noProof/>
            <w:lang w:eastAsia="es-EC"/>
          </w:rPr>
          <w:t xml:space="preserve">5.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Vista de procesos.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_Toc1474908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6</w:t>
        </w:r>
        <w:r w:rsidR="00F521D5">
          <w:rPr>
            <w:noProof/>
            <w:webHidden/>
          </w:rPr>
          <w:fldChar w:fldCharType="end"/>
        </w:r>
      </w:hyperlink>
    </w:p>
    <w:p w14:paraId="6CCE1C37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09" w:history="1">
        <w:r w:rsidR="00F521D5" w:rsidRPr="00CD0979">
          <w:rPr>
            <w:rStyle w:val="Hipervnculo"/>
            <w:noProof/>
            <w:lang w:eastAsia="es-EC"/>
          </w:rPr>
          <w:t xml:space="preserve">6.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Vista de despliegue.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_Toc1474909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7</w:t>
        </w:r>
        <w:r w:rsidR="00F521D5">
          <w:rPr>
            <w:noProof/>
            <w:webHidden/>
          </w:rPr>
          <w:fldChar w:fldCharType="end"/>
        </w:r>
      </w:hyperlink>
    </w:p>
    <w:p w14:paraId="3A1D640A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10" w:history="1">
        <w:r w:rsidR="00F521D5" w:rsidRPr="00CD0979">
          <w:rPr>
            <w:rStyle w:val="Hipervnculo"/>
            <w:noProof/>
            <w:lang w:eastAsia="es-EC"/>
          </w:rPr>
          <w:t xml:space="preserve">7.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Diagrama general de clases.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_Toc1474910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8</w:t>
        </w:r>
        <w:r w:rsidR="00F521D5">
          <w:rPr>
            <w:noProof/>
            <w:webHidden/>
          </w:rPr>
          <w:fldChar w:fldCharType="end"/>
        </w:r>
      </w:hyperlink>
    </w:p>
    <w:p w14:paraId="1493A96E" w14:textId="77777777" w:rsidR="00F521D5" w:rsidRDefault="003E6B3C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4911" w:history="1">
        <w:r w:rsidR="00F521D5" w:rsidRPr="00CD0979">
          <w:rPr>
            <w:rStyle w:val="Hipervnculo"/>
            <w:noProof/>
            <w:lang w:eastAsia="es-EC"/>
          </w:rPr>
          <w:t xml:space="preserve">8. </w:t>
        </w:r>
        <w:r w:rsidR="00F521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F521D5" w:rsidRPr="00CD0979">
          <w:rPr>
            <w:rStyle w:val="Hipervnculo"/>
            <w:noProof/>
            <w:lang w:eastAsia="es-EC"/>
          </w:rPr>
          <w:t>Diccionario de datos.</w:t>
        </w:r>
        <w:r w:rsidR="00F521D5">
          <w:rPr>
            <w:noProof/>
            <w:webHidden/>
          </w:rPr>
          <w:tab/>
        </w:r>
        <w:r w:rsidR="00F521D5">
          <w:rPr>
            <w:noProof/>
            <w:webHidden/>
          </w:rPr>
          <w:fldChar w:fldCharType="begin"/>
        </w:r>
        <w:r w:rsidR="00F521D5">
          <w:rPr>
            <w:noProof/>
            <w:webHidden/>
          </w:rPr>
          <w:instrText xml:space="preserve"> PAGEREF _Toc1474911 \h </w:instrText>
        </w:r>
        <w:r w:rsidR="00F521D5">
          <w:rPr>
            <w:noProof/>
            <w:webHidden/>
          </w:rPr>
        </w:r>
        <w:r w:rsidR="00F521D5">
          <w:rPr>
            <w:noProof/>
            <w:webHidden/>
          </w:rPr>
          <w:fldChar w:fldCharType="separate"/>
        </w:r>
        <w:r w:rsidR="00F521D5">
          <w:rPr>
            <w:noProof/>
            <w:webHidden/>
          </w:rPr>
          <w:t>9</w:t>
        </w:r>
        <w:r w:rsidR="00F521D5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003BF84B" w14:textId="77777777" w:rsidR="00005341" w:rsidRDefault="00005341" w:rsidP="00005341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</w:p>
    <w:p w14:paraId="7259ECC6" w14:textId="77777777" w:rsidR="00D94C37" w:rsidRDefault="00D94C37" w:rsidP="00005341">
      <w:pPr>
        <w:autoSpaceDE w:val="0"/>
        <w:autoSpaceDN w:val="0"/>
        <w:adjustRightInd w:val="0"/>
        <w:jc w:val="center"/>
        <w:rPr>
          <w:rFonts w:cs="Arial"/>
          <w:b/>
          <w:bCs/>
          <w:sz w:val="36"/>
          <w:szCs w:val="36"/>
          <w:lang w:eastAsia="es-EC"/>
        </w:rPr>
      </w:pPr>
    </w:p>
    <w:p w14:paraId="44FEE35C" w14:textId="77777777" w:rsidR="00005341" w:rsidRDefault="00005341" w:rsidP="00005341">
      <w:pPr>
        <w:autoSpaceDE w:val="0"/>
        <w:autoSpaceDN w:val="0"/>
        <w:adjustRightInd w:val="0"/>
        <w:jc w:val="center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t>Documento de Arquitectura de Software</w:t>
      </w:r>
    </w:p>
    <w:p w14:paraId="016525CE" w14:textId="3668FB51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1474901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Introducción</w:t>
      </w:r>
      <w:bookmarkEnd w:id="1"/>
    </w:p>
    <w:p w14:paraId="2D9CA5B2" w14:textId="77777777" w:rsidR="00451F4D" w:rsidRPr="00451F4D" w:rsidRDefault="00451F4D" w:rsidP="00451F4D">
      <w:pPr>
        <w:pStyle w:val="NormalInd"/>
        <w:rPr>
          <w:lang w:eastAsia="es-EC"/>
        </w:rPr>
      </w:pPr>
    </w:p>
    <w:p w14:paraId="4E5339AD" w14:textId="77777777" w:rsidR="004C666E" w:rsidRPr="004C666E" w:rsidRDefault="004C666E" w:rsidP="004C666E">
      <w:pPr>
        <w:pStyle w:val="NormalInd"/>
        <w:rPr>
          <w:lang w:eastAsia="es-EC"/>
        </w:rPr>
      </w:pPr>
    </w:p>
    <w:p w14:paraId="7BC6B5EB" w14:textId="77777777" w:rsidR="00005341" w:rsidRPr="004C666E" w:rsidRDefault="00005341" w:rsidP="00005341">
      <w:pPr>
        <w:autoSpaceDE w:val="0"/>
        <w:autoSpaceDN w:val="0"/>
        <w:adjustRightInd w:val="0"/>
        <w:jc w:val="left"/>
        <w:rPr>
          <w:rFonts w:cs="Arial"/>
          <w:sz w:val="22"/>
          <w:szCs w:val="22"/>
          <w:lang w:eastAsia="es-EC"/>
        </w:rPr>
      </w:pPr>
    </w:p>
    <w:p w14:paraId="4FF255A4" w14:textId="4742A2EA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El documento de Arquitectura de software proporciona una visión </w:t>
      </w:r>
      <w:r w:rsidR="00D94C37" w:rsidRPr="004C666E">
        <w:rPr>
          <w:rFonts w:cs="Arial"/>
          <w:sz w:val="22"/>
          <w:szCs w:val="22"/>
        </w:rPr>
        <w:t xml:space="preserve">a nivel general del </w:t>
      </w:r>
      <w:r w:rsidRPr="004C666E">
        <w:rPr>
          <w:rFonts w:cs="Arial"/>
          <w:sz w:val="22"/>
          <w:szCs w:val="22"/>
        </w:rPr>
        <w:t>funcionamiento del sistema</w:t>
      </w:r>
      <w:r w:rsidR="00D94C37" w:rsidRPr="004C666E">
        <w:rPr>
          <w:rFonts w:cs="Arial"/>
          <w:sz w:val="22"/>
          <w:szCs w:val="22"/>
        </w:rPr>
        <w:t xml:space="preserve"> con sus respectivas vistas.</w:t>
      </w:r>
    </w:p>
    <w:p w14:paraId="1ECC61A3" w14:textId="57AD6825" w:rsidR="00005341" w:rsidRPr="004C666E" w:rsidRDefault="00005341" w:rsidP="004C666E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bookmarkStart w:id="2" w:name="_Toc1474902"/>
      <w:r w:rsidRPr="004C666E">
        <w:rPr>
          <w:i w:val="0"/>
          <w:sz w:val="22"/>
          <w:szCs w:val="22"/>
          <w:lang w:eastAsia="es-EC"/>
        </w:rPr>
        <w:t xml:space="preserve">1.1 </w:t>
      </w:r>
      <w:r w:rsidR="004C666E">
        <w:rPr>
          <w:i w:val="0"/>
          <w:sz w:val="22"/>
          <w:szCs w:val="22"/>
          <w:lang w:eastAsia="es-EC"/>
        </w:rPr>
        <w:tab/>
      </w:r>
      <w:r w:rsidR="004C666E">
        <w:rPr>
          <w:i w:val="0"/>
          <w:sz w:val="22"/>
          <w:szCs w:val="22"/>
          <w:lang w:eastAsia="es-EC"/>
        </w:rPr>
        <w:tab/>
      </w:r>
      <w:r w:rsidRPr="004C666E">
        <w:rPr>
          <w:i w:val="0"/>
          <w:sz w:val="22"/>
          <w:szCs w:val="22"/>
          <w:lang w:eastAsia="es-EC"/>
        </w:rPr>
        <w:t>Propósito</w:t>
      </w:r>
      <w:bookmarkEnd w:id="2"/>
    </w:p>
    <w:p w14:paraId="793184F5" w14:textId="77777777" w:rsidR="00005341" w:rsidRPr="004C666E" w:rsidRDefault="00005341" w:rsidP="00005341">
      <w:pPr>
        <w:autoSpaceDE w:val="0"/>
        <w:autoSpaceDN w:val="0"/>
        <w:adjustRightInd w:val="0"/>
        <w:jc w:val="left"/>
        <w:rPr>
          <w:rFonts w:cs="Arial"/>
          <w:sz w:val="22"/>
          <w:szCs w:val="22"/>
          <w:lang w:eastAsia="es-EC"/>
        </w:rPr>
      </w:pPr>
    </w:p>
    <w:p w14:paraId="695B5360" w14:textId="61CB180A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>Este documento proporciona una visión general de</w:t>
      </w:r>
      <w:r w:rsidR="00D94C37" w:rsidRPr="004C666E">
        <w:rPr>
          <w:rFonts w:cs="Arial"/>
          <w:sz w:val="22"/>
          <w:szCs w:val="22"/>
        </w:rPr>
        <w:t xml:space="preserve"> la</w:t>
      </w:r>
      <w:r w:rsidRPr="004C666E">
        <w:rPr>
          <w:rFonts w:cs="Arial"/>
          <w:sz w:val="22"/>
          <w:szCs w:val="22"/>
        </w:rPr>
        <w:t xml:space="preserve"> arquitectura </w:t>
      </w:r>
      <w:r w:rsidR="00D94C37" w:rsidRPr="004C666E">
        <w:rPr>
          <w:rFonts w:cs="Arial"/>
          <w:sz w:val="22"/>
          <w:szCs w:val="22"/>
        </w:rPr>
        <w:t xml:space="preserve">del sistema y de igual manera </w:t>
      </w:r>
      <w:r w:rsidRPr="004C666E">
        <w:rPr>
          <w:rFonts w:cs="Arial"/>
          <w:sz w:val="22"/>
          <w:szCs w:val="22"/>
        </w:rPr>
        <w:t xml:space="preserve">el uso de </w:t>
      </w:r>
      <w:r w:rsidR="00D94C37" w:rsidRPr="004C666E">
        <w:rPr>
          <w:rFonts w:cs="Arial"/>
          <w:sz w:val="22"/>
          <w:szCs w:val="22"/>
        </w:rPr>
        <w:t xml:space="preserve">las </w:t>
      </w:r>
      <w:r w:rsidRPr="004C666E">
        <w:rPr>
          <w:rFonts w:cs="Arial"/>
          <w:sz w:val="22"/>
          <w:szCs w:val="22"/>
        </w:rPr>
        <w:t xml:space="preserve">diferentes vistas arquitectónicas </w:t>
      </w:r>
      <w:r w:rsidR="00D94C37" w:rsidRPr="004C666E">
        <w:rPr>
          <w:rFonts w:cs="Arial"/>
          <w:sz w:val="22"/>
          <w:szCs w:val="22"/>
        </w:rPr>
        <w:t>con la finalidad de poder</w:t>
      </w:r>
      <w:r w:rsidR="00B821AF" w:rsidRPr="004C666E">
        <w:rPr>
          <w:rFonts w:cs="Arial"/>
          <w:sz w:val="22"/>
          <w:szCs w:val="22"/>
        </w:rPr>
        <w:t xml:space="preserve"> capturar y transmitir</w:t>
      </w:r>
      <w:r w:rsidR="00D94C37" w:rsidRPr="004C666E">
        <w:rPr>
          <w:rFonts w:cs="Arial"/>
          <w:sz w:val="22"/>
          <w:szCs w:val="22"/>
        </w:rPr>
        <w:t xml:space="preserve"> los </w:t>
      </w:r>
      <w:r w:rsidRPr="004C666E">
        <w:rPr>
          <w:rFonts w:cs="Arial"/>
          <w:sz w:val="22"/>
          <w:szCs w:val="22"/>
        </w:rPr>
        <w:t>diferentes aspectos del sistema.</w:t>
      </w:r>
    </w:p>
    <w:p w14:paraId="6F9A7731" w14:textId="213FCE7E" w:rsidR="00005341" w:rsidRPr="004C666E" w:rsidRDefault="00005341" w:rsidP="00711766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bookmarkStart w:id="3" w:name="_Toc1474903"/>
      <w:r w:rsidRPr="004C666E">
        <w:rPr>
          <w:i w:val="0"/>
          <w:sz w:val="22"/>
          <w:szCs w:val="22"/>
          <w:lang w:eastAsia="es-EC"/>
        </w:rPr>
        <w:t xml:space="preserve">1.2 </w:t>
      </w:r>
      <w:r w:rsidR="004C666E">
        <w:rPr>
          <w:i w:val="0"/>
          <w:sz w:val="22"/>
          <w:szCs w:val="22"/>
          <w:lang w:eastAsia="es-EC"/>
        </w:rPr>
        <w:tab/>
      </w:r>
      <w:r w:rsidR="004C666E">
        <w:rPr>
          <w:i w:val="0"/>
          <w:sz w:val="22"/>
          <w:szCs w:val="22"/>
          <w:lang w:eastAsia="es-EC"/>
        </w:rPr>
        <w:tab/>
      </w:r>
      <w:r w:rsidRPr="004C666E">
        <w:rPr>
          <w:i w:val="0"/>
          <w:sz w:val="22"/>
          <w:szCs w:val="22"/>
          <w:lang w:eastAsia="es-EC"/>
        </w:rPr>
        <w:t>Alcance</w:t>
      </w:r>
      <w:bookmarkEnd w:id="3"/>
    </w:p>
    <w:p w14:paraId="5159B2E9" w14:textId="77777777" w:rsidR="00005341" w:rsidRPr="004C666E" w:rsidRDefault="00005341" w:rsidP="00005341">
      <w:pPr>
        <w:autoSpaceDE w:val="0"/>
        <w:autoSpaceDN w:val="0"/>
        <w:adjustRightInd w:val="0"/>
        <w:jc w:val="left"/>
        <w:rPr>
          <w:rFonts w:cs="Arial"/>
          <w:sz w:val="22"/>
          <w:szCs w:val="22"/>
          <w:lang w:eastAsia="es-EC"/>
        </w:rPr>
      </w:pPr>
    </w:p>
    <w:p w14:paraId="13DB9388" w14:textId="27300C67" w:rsidR="00005341" w:rsidRPr="004C666E" w:rsidRDefault="00005341" w:rsidP="004C666E">
      <w:pPr>
        <w:pStyle w:val="Textoindependiente"/>
        <w:ind w:left="44" w:firstLine="523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- </w:t>
      </w:r>
      <w:r w:rsidR="00B821AF" w:rsidRPr="004C666E">
        <w:rPr>
          <w:rFonts w:cs="Arial"/>
          <w:sz w:val="22"/>
          <w:szCs w:val="22"/>
        </w:rPr>
        <w:t>Coordinación Administrativa</w:t>
      </w:r>
      <w:r w:rsidRPr="004C666E">
        <w:rPr>
          <w:rFonts w:cs="Arial"/>
          <w:sz w:val="22"/>
          <w:szCs w:val="22"/>
        </w:rPr>
        <w:t>.</w:t>
      </w:r>
    </w:p>
    <w:p w14:paraId="69B77E21" w14:textId="049BBBD9" w:rsidR="00005341" w:rsidRPr="004C666E" w:rsidRDefault="00005341" w:rsidP="00711766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bookmarkStart w:id="4" w:name="_Toc1474904"/>
      <w:r w:rsidRPr="004C666E">
        <w:rPr>
          <w:i w:val="0"/>
          <w:sz w:val="22"/>
          <w:szCs w:val="22"/>
          <w:lang w:eastAsia="es-EC"/>
        </w:rPr>
        <w:t xml:space="preserve">1.3 </w:t>
      </w:r>
      <w:r w:rsidR="004C666E">
        <w:rPr>
          <w:i w:val="0"/>
          <w:sz w:val="22"/>
          <w:szCs w:val="22"/>
          <w:lang w:eastAsia="es-EC"/>
        </w:rPr>
        <w:tab/>
      </w:r>
      <w:r w:rsidR="004C666E">
        <w:rPr>
          <w:i w:val="0"/>
          <w:sz w:val="22"/>
          <w:szCs w:val="22"/>
          <w:lang w:eastAsia="es-EC"/>
        </w:rPr>
        <w:tab/>
      </w:r>
      <w:r w:rsidRPr="004C666E">
        <w:rPr>
          <w:i w:val="0"/>
          <w:sz w:val="22"/>
          <w:szCs w:val="22"/>
          <w:lang w:eastAsia="es-EC"/>
        </w:rPr>
        <w:t>Definiciones, Acrónimos, y Abreviaturas</w:t>
      </w:r>
      <w:bookmarkEnd w:id="4"/>
    </w:p>
    <w:p w14:paraId="1BC43609" w14:textId="77777777" w:rsidR="00005341" w:rsidRPr="004C666E" w:rsidRDefault="00005341" w:rsidP="00005341">
      <w:pPr>
        <w:autoSpaceDE w:val="0"/>
        <w:autoSpaceDN w:val="0"/>
        <w:adjustRightInd w:val="0"/>
        <w:jc w:val="left"/>
        <w:rPr>
          <w:rFonts w:cs="Arial"/>
          <w:sz w:val="22"/>
          <w:szCs w:val="22"/>
          <w:lang w:eastAsia="es-EC"/>
        </w:rPr>
      </w:pPr>
    </w:p>
    <w:p w14:paraId="3F6E9AE5" w14:textId="372B56C4" w:rsidR="00005341" w:rsidRPr="004C666E" w:rsidRDefault="00005341" w:rsidP="004C666E">
      <w:pPr>
        <w:pStyle w:val="Textoindependiente"/>
        <w:ind w:left="1701" w:hanging="1134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>S</w:t>
      </w:r>
      <w:r w:rsidR="00D94C37" w:rsidRPr="004C666E">
        <w:rPr>
          <w:rFonts w:cs="Arial"/>
          <w:sz w:val="22"/>
          <w:szCs w:val="22"/>
        </w:rPr>
        <w:t>W_CV_AME</w:t>
      </w:r>
      <w:r w:rsidRPr="004C666E">
        <w:rPr>
          <w:rFonts w:cs="Arial"/>
          <w:sz w:val="22"/>
          <w:szCs w:val="22"/>
        </w:rPr>
        <w:t xml:space="preserve">.- </w:t>
      </w:r>
      <w:r w:rsidR="00D94C37" w:rsidRPr="004C666E">
        <w:rPr>
          <w:rFonts w:cs="Arial"/>
          <w:sz w:val="22"/>
          <w:szCs w:val="22"/>
        </w:rPr>
        <w:t>Sistema</w:t>
      </w:r>
      <w:r w:rsidRPr="004C666E">
        <w:rPr>
          <w:rFonts w:cs="Arial"/>
          <w:sz w:val="22"/>
          <w:szCs w:val="22"/>
        </w:rPr>
        <w:t xml:space="preserve"> web </w:t>
      </w:r>
      <w:r w:rsidR="00D94C37" w:rsidRPr="004C666E">
        <w:rPr>
          <w:rFonts w:cs="Arial"/>
          <w:sz w:val="22"/>
          <w:szCs w:val="22"/>
        </w:rPr>
        <w:t>para el control vehicular de la Asociación de Municip</w:t>
      </w:r>
      <w:r w:rsidR="00D94C37" w:rsidRPr="004C666E">
        <w:rPr>
          <w:rFonts w:cs="Arial"/>
          <w:sz w:val="22"/>
          <w:szCs w:val="22"/>
        </w:rPr>
        <w:t>a</w:t>
      </w:r>
      <w:r w:rsidR="00D94C37" w:rsidRPr="004C666E">
        <w:rPr>
          <w:rFonts w:cs="Arial"/>
          <w:sz w:val="22"/>
          <w:szCs w:val="22"/>
        </w:rPr>
        <w:t>lidades ecuatorianas.</w:t>
      </w:r>
    </w:p>
    <w:p w14:paraId="26119D47" w14:textId="77777777" w:rsidR="00005341" w:rsidRPr="004C666E" w:rsidRDefault="00005341" w:rsidP="004C666E">
      <w:pPr>
        <w:pStyle w:val="Textoindependiente"/>
        <w:ind w:left="44" w:firstLine="523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UML.- </w:t>
      </w:r>
      <w:proofErr w:type="spellStart"/>
      <w:r w:rsidRPr="004C666E">
        <w:rPr>
          <w:rFonts w:cs="Arial"/>
          <w:sz w:val="22"/>
          <w:szCs w:val="22"/>
        </w:rPr>
        <w:t>Unified</w:t>
      </w:r>
      <w:proofErr w:type="spellEnd"/>
      <w:r w:rsidRPr="004C666E">
        <w:rPr>
          <w:rFonts w:cs="Arial"/>
          <w:sz w:val="22"/>
          <w:szCs w:val="22"/>
        </w:rPr>
        <w:t xml:space="preserve"> </w:t>
      </w:r>
      <w:proofErr w:type="spellStart"/>
      <w:r w:rsidRPr="004C666E">
        <w:rPr>
          <w:rFonts w:cs="Arial"/>
          <w:sz w:val="22"/>
          <w:szCs w:val="22"/>
        </w:rPr>
        <w:t>model</w:t>
      </w:r>
      <w:proofErr w:type="spellEnd"/>
      <w:r w:rsidRPr="004C666E">
        <w:rPr>
          <w:rFonts w:cs="Arial"/>
          <w:sz w:val="22"/>
          <w:szCs w:val="22"/>
        </w:rPr>
        <w:t xml:space="preserve"> </w:t>
      </w:r>
      <w:proofErr w:type="spellStart"/>
      <w:r w:rsidRPr="004C666E">
        <w:rPr>
          <w:rFonts w:cs="Arial"/>
          <w:sz w:val="22"/>
          <w:szCs w:val="22"/>
        </w:rPr>
        <w:t>language</w:t>
      </w:r>
      <w:proofErr w:type="spellEnd"/>
      <w:r w:rsidRPr="004C666E">
        <w:rPr>
          <w:rFonts w:cs="Arial"/>
          <w:sz w:val="22"/>
          <w:szCs w:val="22"/>
        </w:rPr>
        <w:t>, lenguaje unificado de modelado.</w:t>
      </w:r>
    </w:p>
    <w:p w14:paraId="0CCB746E" w14:textId="6582358B" w:rsidR="00005341" w:rsidRPr="004C666E" w:rsidRDefault="00005341" w:rsidP="004C666E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5" w:name="_Toc1474905"/>
      <w:r w:rsidRPr="004C666E">
        <w:rPr>
          <w:sz w:val="22"/>
          <w:szCs w:val="22"/>
          <w:lang w:eastAsia="es-EC"/>
        </w:rPr>
        <w:t xml:space="preserve">2.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Representación de la Arquitectura</w:t>
      </w:r>
      <w:bookmarkEnd w:id="5"/>
    </w:p>
    <w:p w14:paraId="217510E6" w14:textId="77777777" w:rsidR="00005341" w:rsidRPr="004C666E" w:rsidRDefault="00005341" w:rsidP="00005341">
      <w:pPr>
        <w:autoSpaceDE w:val="0"/>
        <w:autoSpaceDN w:val="0"/>
        <w:adjustRightInd w:val="0"/>
        <w:jc w:val="left"/>
        <w:rPr>
          <w:rFonts w:cs="Arial"/>
          <w:sz w:val="22"/>
          <w:szCs w:val="22"/>
          <w:lang w:eastAsia="es-EC"/>
        </w:rPr>
      </w:pPr>
    </w:p>
    <w:p w14:paraId="2296CEC7" w14:textId="0D58AE53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>Para la representación de la arquitectura del sistema se mostrarán las vistas de c</w:t>
      </w:r>
      <w:r w:rsidRPr="004C666E">
        <w:rPr>
          <w:rFonts w:cs="Arial"/>
          <w:sz w:val="22"/>
          <w:szCs w:val="22"/>
        </w:rPr>
        <w:t>a</w:t>
      </w:r>
      <w:r w:rsidRPr="004C666E">
        <w:rPr>
          <w:rFonts w:cs="Arial"/>
          <w:sz w:val="22"/>
          <w:szCs w:val="22"/>
        </w:rPr>
        <w:t>sos de uso, lógica, despliegue e implantación, que se representarán en el lenguaje unificado de modelado</w:t>
      </w:r>
      <w:r w:rsidR="00E01948" w:rsidRPr="004C666E">
        <w:rPr>
          <w:rFonts w:cs="Arial"/>
          <w:sz w:val="22"/>
          <w:szCs w:val="22"/>
        </w:rPr>
        <w:t xml:space="preserve"> </w:t>
      </w:r>
      <w:r w:rsidRPr="004C666E">
        <w:rPr>
          <w:rFonts w:cs="Arial"/>
          <w:sz w:val="22"/>
          <w:szCs w:val="22"/>
        </w:rPr>
        <w:t>UML.</w:t>
      </w:r>
    </w:p>
    <w:p w14:paraId="0E87715A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7D1440FD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2315FDE1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1DB96EAB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6DD745FF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3E267040" w14:textId="361307CA" w:rsidR="00005341" w:rsidRDefault="004C666E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6" w:name="_Toc1474906"/>
      <w:r w:rsidRPr="004C666E">
        <w:rPr>
          <w:sz w:val="22"/>
          <w:szCs w:val="22"/>
          <w:lang w:eastAsia="es-EC"/>
        </w:rPr>
        <w:lastRenderedPageBreak/>
        <w:t xml:space="preserve">3. </w:t>
      </w:r>
      <w:r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Vista Casos de Uso</w:t>
      </w:r>
      <w:r w:rsidR="00451F4D">
        <w:rPr>
          <w:sz w:val="22"/>
          <w:szCs w:val="22"/>
          <w:lang w:eastAsia="es-EC"/>
        </w:rPr>
        <w:t>.</w:t>
      </w:r>
      <w:bookmarkEnd w:id="6"/>
    </w:p>
    <w:p w14:paraId="63AD29EE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052E71C5" w14:textId="3777BEA7" w:rsidR="00005341" w:rsidRDefault="00344493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drawing>
          <wp:inline distT="0" distB="0" distL="0" distR="0" wp14:anchorId="07D9F01A" wp14:editId="46A37C10">
            <wp:extent cx="5580380" cy="49041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5207" w14:textId="77777777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698AD0F9" w14:textId="1812FFDA" w:rsidR="00005341" w:rsidRDefault="00344493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lastRenderedPageBreak/>
        <w:drawing>
          <wp:inline distT="0" distB="0" distL="0" distR="0" wp14:anchorId="2BEE12E8" wp14:editId="67581769">
            <wp:extent cx="5362575" cy="5257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116C" w14:textId="77777777" w:rsidR="00B87B4C" w:rsidRDefault="00B87B4C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347C5A44" w14:textId="4930FB01" w:rsidR="00B87B4C" w:rsidRDefault="00344493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lastRenderedPageBreak/>
        <w:drawing>
          <wp:inline distT="0" distB="0" distL="0" distR="0" wp14:anchorId="771A35CB" wp14:editId="37B88AFA">
            <wp:extent cx="4914900" cy="33371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82" cy="333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A047" w14:textId="11F94BD8" w:rsidR="0045494F" w:rsidRDefault="00451F4D" w:rsidP="00451F4D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7" w:name="_Toc1474907"/>
      <w:r w:rsidRPr="00451F4D">
        <w:rPr>
          <w:sz w:val="22"/>
          <w:szCs w:val="22"/>
          <w:lang w:eastAsia="es-EC"/>
        </w:rPr>
        <w:t xml:space="preserve">4. </w:t>
      </w:r>
      <w:r>
        <w:rPr>
          <w:sz w:val="22"/>
          <w:szCs w:val="22"/>
          <w:lang w:eastAsia="es-EC"/>
        </w:rPr>
        <w:tab/>
      </w:r>
      <w:r w:rsidRPr="00451F4D">
        <w:rPr>
          <w:sz w:val="22"/>
          <w:szCs w:val="22"/>
          <w:lang w:eastAsia="es-EC"/>
        </w:rPr>
        <w:t>Vista lógica.</w:t>
      </w:r>
      <w:bookmarkEnd w:id="7"/>
    </w:p>
    <w:p w14:paraId="7169D2BF" w14:textId="77777777" w:rsidR="00FB5CFE" w:rsidRPr="00FB5CFE" w:rsidRDefault="00FB5CFE" w:rsidP="00FB5CFE">
      <w:pPr>
        <w:pStyle w:val="NormalInd"/>
        <w:rPr>
          <w:lang w:eastAsia="es-EC"/>
        </w:rPr>
      </w:pPr>
    </w:p>
    <w:p w14:paraId="23DF6600" w14:textId="77777777" w:rsidR="00451F4D" w:rsidRDefault="00451F4D" w:rsidP="00451F4D">
      <w:pPr>
        <w:pStyle w:val="NormalInd"/>
        <w:ind w:left="0"/>
        <w:rPr>
          <w:lang w:eastAsia="es-EC"/>
        </w:rPr>
      </w:pPr>
    </w:p>
    <w:p w14:paraId="4C58E13F" w14:textId="5EED52D5" w:rsidR="00451F4D" w:rsidRPr="00451F4D" w:rsidRDefault="00344493" w:rsidP="00451F4D">
      <w:pPr>
        <w:pStyle w:val="NormalInd"/>
        <w:ind w:left="0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44F434D5" wp14:editId="20537399">
            <wp:extent cx="4781550" cy="378607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62" cy="378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B960" w14:textId="77777777" w:rsidR="00451F4D" w:rsidRPr="00451F4D" w:rsidRDefault="00451F4D">
      <w:pPr>
        <w:spacing w:before="100"/>
        <w:rPr>
          <w:rFonts w:cs="Arial"/>
          <w:b/>
          <w:bCs/>
          <w:sz w:val="24"/>
        </w:rPr>
      </w:pPr>
      <w:bookmarkStart w:id="8" w:name="_GoBack"/>
      <w:bookmarkEnd w:id="8"/>
    </w:p>
    <w:p w14:paraId="39CEDA79" w14:textId="3010DA29" w:rsidR="00020147" w:rsidRDefault="00020147" w:rsidP="00020147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9" w:name="_Toc1474908"/>
      <w:r w:rsidRPr="00020147">
        <w:rPr>
          <w:sz w:val="22"/>
          <w:szCs w:val="22"/>
          <w:lang w:eastAsia="es-EC"/>
        </w:rPr>
        <w:lastRenderedPageBreak/>
        <w:t xml:space="preserve">5. </w:t>
      </w:r>
      <w:r>
        <w:rPr>
          <w:sz w:val="22"/>
          <w:szCs w:val="22"/>
          <w:lang w:eastAsia="es-EC"/>
        </w:rPr>
        <w:tab/>
      </w:r>
      <w:r w:rsidRPr="00020147">
        <w:rPr>
          <w:sz w:val="22"/>
          <w:szCs w:val="22"/>
          <w:lang w:eastAsia="es-EC"/>
        </w:rPr>
        <w:t>Vista de procesos.</w:t>
      </w:r>
      <w:bookmarkEnd w:id="9"/>
    </w:p>
    <w:p w14:paraId="2DBD4CB7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3940121D" w14:textId="48506346" w:rsidR="0054385D" w:rsidRDefault="00E8653D" w:rsidP="00132107">
      <w:pPr>
        <w:pStyle w:val="NormalInd"/>
        <w:ind w:left="0"/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0BC74028" wp14:editId="04082A6E">
            <wp:extent cx="5391150" cy="5267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C750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2E022DAB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FD483BE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6CEFE4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DFDE1C2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FCA7B8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75F2091D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1548F46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409664C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249EB84A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7810A71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31E68CF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BA608AC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BA7AD1D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AA92141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56D8DC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6E52352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7F88EFAE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35FDFD2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01A4DA2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1C21319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07863B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234D8A7" w14:textId="77777777" w:rsidR="0054385D" w:rsidRDefault="0054385D" w:rsidP="0054385D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0" w:name="_Toc1474909"/>
      <w:r w:rsidRPr="0054385D">
        <w:rPr>
          <w:sz w:val="22"/>
          <w:szCs w:val="22"/>
          <w:lang w:eastAsia="es-EC"/>
        </w:rPr>
        <w:lastRenderedPageBreak/>
        <w:t xml:space="preserve">6. </w:t>
      </w:r>
      <w:r>
        <w:rPr>
          <w:sz w:val="22"/>
          <w:szCs w:val="22"/>
          <w:lang w:eastAsia="es-EC"/>
        </w:rPr>
        <w:tab/>
      </w:r>
      <w:r w:rsidRPr="0054385D">
        <w:rPr>
          <w:sz w:val="22"/>
          <w:szCs w:val="22"/>
          <w:lang w:eastAsia="es-EC"/>
        </w:rPr>
        <w:t>Vista de despliegue</w:t>
      </w:r>
      <w:r>
        <w:rPr>
          <w:sz w:val="22"/>
          <w:szCs w:val="22"/>
          <w:lang w:eastAsia="es-EC"/>
        </w:rPr>
        <w:t>.</w:t>
      </w:r>
      <w:bookmarkEnd w:id="10"/>
    </w:p>
    <w:p w14:paraId="5F957D6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A4801F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77F7B0E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0A08F45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AA512F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9D5AA2E" w14:textId="3B6A481C" w:rsidR="0054385D" w:rsidRDefault="008936F8" w:rsidP="00CA5E1F">
      <w:pPr>
        <w:pStyle w:val="NormalInd"/>
        <w:ind w:left="0"/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7D6A53CB" wp14:editId="18457370">
            <wp:extent cx="5572125" cy="4705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8ABD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8778114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B9FC2B1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AFCE5C1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306F4B4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1CE68432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26A2DBB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E694848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3806DAD5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7A05EDB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07CE170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61E177CD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21BDE5D1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D263D73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F1012F0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76B33077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35736AC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53D93E79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04F81AAE" w14:textId="4E9594FF" w:rsidR="0054385D" w:rsidRDefault="00790BCA" w:rsidP="0054385D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1" w:name="_Toc1474910"/>
      <w:r>
        <w:rPr>
          <w:noProof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3389D1DB" wp14:editId="4027E7F8">
            <wp:simplePos x="0" y="0"/>
            <wp:positionH relativeFrom="column">
              <wp:posOffset>-491490</wp:posOffset>
            </wp:positionH>
            <wp:positionV relativeFrom="paragraph">
              <wp:posOffset>518795</wp:posOffset>
            </wp:positionV>
            <wp:extent cx="6629400" cy="71151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85D" w:rsidRPr="0054385D">
        <w:rPr>
          <w:sz w:val="22"/>
          <w:szCs w:val="22"/>
          <w:lang w:eastAsia="es-EC"/>
        </w:rPr>
        <w:t xml:space="preserve">7. </w:t>
      </w:r>
      <w:r w:rsidR="0054385D">
        <w:rPr>
          <w:sz w:val="22"/>
          <w:szCs w:val="22"/>
          <w:lang w:eastAsia="es-EC"/>
        </w:rPr>
        <w:tab/>
      </w:r>
      <w:r w:rsidR="0054385D" w:rsidRPr="0054385D">
        <w:rPr>
          <w:sz w:val="22"/>
          <w:szCs w:val="22"/>
          <w:lang w:eastAsia="es-EC"/>
        </w:rPr>
        <w:t>Diagrama general de clases.</w:t>
      </w:r>
      <w:bookmarkEnd w:id="11"/>
    </w:p>
    <w:p w14:paraId="6542BC60" w14:textId="64AE84CE" w:rsidR="0054385D" w:rsidRDefault="0054385D" w:rsidP="0054385D">
      <w:pPr>
        <w:pStyle w:val="NormalInd"/>
        <w:ind w:left="0"/>
        <w:rPr>
          <w:lang w:eastAsia="es-EC"/>
        </w:rPr>
      </w:pPr>
    </w:p>
    <w:p w14:paraId="0AFAC1C1" w14:textId="77777777" w:rsidR="00790BCA" w:rsidRDefault="00790BCA" w:rsidP="0054385D">
      <w:pPr>
        <w:pStyle w:val="NormalInd"/>
        <w:ind w:left="0"/>
        <w:rPr>
          <w:lang w:eastAsia="es-EC"/>
        </w:rPr>
      </w:pPr>
    </w:p>
    <w:p w14:paraId="295FAF5F" w14:textId="37EBC515" w:rsidR="00790BCA" w:rsidRDefault="00790BCA" w:rsidP="00790BCA">
      <w:pPr>
        <w:pStyle w:val="Default"/>
        <w:framePr w:w="11274" w:wrap="auto" w:vAnchor="page" w:hAnchor="page" w:x="522" w:y="46"/>
      </w:pPr>
    </w:p>
    <w:p w14:paraId="50E7BEB0" w14:textId="77777777" w:rsidR="00790BCA" w:rsidRDefault="00790BCA" w:rsidP="0054385D">
      <w:pPr>
        <w:pStyle w:val="NormalInd"/>
        <w:ind w:left="0"/>
        <w:rPr>
          <w:lang w:eastAsia="es-EC"/>
        </w:rPr>
      </w:pPr>
    </w:p>
    <w:p w14:paraId="2C5EAB35" w14:textId="6434CB5B" w:rsidR="00AB43F5" w:rsidRDefault="00AB43F5" w:rsidP="00AB43F5">
      <w:pPr>
        <w:pStyle w:val="Default"/>
        <w:framePr w:w="10855" w:wrap="auto" w:vAnchor="page" w:hAnchor="page" w:x="477" w:y="159"/>
      </w:pPr>
    </w:p>
    <w:p w14:paraId="3A1B866B" w14:textId="77777777" w:rsidR="0054385D" w:rsidRDefault="0054385D" w:rsidP="0054385D">
      <w:pPr>
        <w:pStyle w:val="NormalInd"/>
        <w:ind w:left="0"/>
        <w:rPr>
          <w:lang w:eastAsia="es-EC"/>
        </w:rPr>
      </w:pPr>
    </w:p>
    <w:p w14:paraId="4D00944E" w14:textId="77DCE2E8" w:rsidR="0054385D" w:rsidRDefault="0054385D" w:rsidP="0054385D">
      <w:pPr>
        <w:pStyle w:val="NormalInd"/>
        <w:ind w:left="0"/>
        <w:rPr>
          <w:lang w:eastAsia="es-EC"/>
        </w:rPr>
      </w:pPr>
    </w:p>
    <w:p w14:paraId="4C41984C" w14:textId="4CE64709" w:rsidR="0054385D" w:rsidRPr="0054385D" w:rsidRDefault="0054385D" w:rsidP="0054385D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2" w:name="_Toc1474911"/>
      <w:r w:rsidRPr="0054385D">
        <w:rPr>
          <w:sz w:val="22"/>
          <w:szCs w:val="22"/>
          <w:lang w:eastAsia="es-EC"/>
        </w:rPr>
        <w:lastRenderedPageBreak/>
        <w:t xml:space="preserve">8. </w:t>
      </w:r>
      <w:r>
        <w:rPr>
          <w:sz w:val="22"/>
          <w:szCs w:val="22"/>
          <w:lang w:eastAsia="es-EC"/>
        </w:rPr>
        <w:tab/>
      </w:r>
      <w:r w:rsidRPr="0054385D">
        <w:rPr>
          <w:sz w:val="22"/>
          <w:szCs w:val="22"/>
          <w:lang w:eastAsia="es-EC"/>
        </w:rPr>
        <w:t>Diccionario de datos.</w:t>
      </w:r>
      <w:bookmarkEnd w:id="12"/>
    </w:p>
    <w:p w14:paraId="50236D5C" w14:textId="77777777" w:rsidR="0054385D" w:rsidRPr="0054385D" w:rsidRDefault="0054385D" w:rsidP="0054385D">
      <w:pPr>
        <w:pStyle w:val="NormalInd"/>
        <w:ind w:left="0"/>
        <w:rPr>
          <w:lang w:eastAsia="es-EC"/>
        </w:rPr>
      </w:pPr>
    </w:p>
    <w:p w14:paraId="545AD211" w14:textId="36FF9139" w:rsidR="00020147" w:rsidRDefault="0054385D" w:rsidP="00020147">
      <w:pPr>
        <w:pStyle w:val="NormalInd"/>
        <w:ind w:left="0"/>
        <w:rPr>
          <w:b/>
          <w:sz w:val="22"/>
          <w:szCs w:val="22"/>
          <w:lang w:eastAsia="es-EC"/>
        </w:rPr>
      </w:pPr>
      <w:r w:rsidRPr="0054385D">
        <w:rPr>
          <w:b/>
          <w:sz w:val="22"/>
          <w:szCs w:val="22"/>
          <w:lang w:eastAsia="es-EC"/>
        </w:rPr>
        <w:t xml:space="preserve">Capa </w:t>
      </w:r>
      <w:r w:rsidR="00955EC0">
        <w:rPr>
          <w:b/>
          <w:sz w:val="22"/>
          <w:szCs w:val="22"/>
          <w:lang w:eastAsia="es-EC"/>
        </w:rPr>
        <w:t>funcionario</w:t>
      </w:r>
      <w:r w:rsidRPr="0054385D">
        <w:rPr>
          <w:b/>
          <w:sz w:val="22"/>
          <w:szCs w:val="22"/>
          <w:lang w:eastAsia="es-EC"/>
        </w:rPr>
        <w:t>.</w:t>
      </w:r>
    </w:p>
    <w:p w14:paraId="1D744B18" w14:textId="77777777" w:rsidR="0054385D" w:rsidRDefault="0054385D" w:rsidP="00020147">
      <w:pPr>
        <w:pStyle w:val="NormalInd"/>
        <w:ind w:left="0"/>
        <w:rPr>
          <w:b/>
          <w:sz w:val="22"/>
          <w:szCs w:val="22"/>
          <w:lang w:eastAsia="es-EC"/>
        </w:rPr>
      </w:pPr>
    </w:p>
    <w:p w14:paraId="11719AA2" w14:textId="45947FEF" w:rsidR="0054385D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Dependencia.</w:t>
      </w:r>
    </w:p>
    <w:p w14:paraId="5991CFAA" w14:textId="77777777" w:rsidR="0054385D" w:rsidRDefault="0054385D" w:rsidP="0054385D">
      <w:pPr>
        <w:pStyle w:val="NormalInd"/>
        <w:ind w:left="720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075"/>
        <w:gridCol w:w="828"/>
      </w:tblGrid>
      <w:tr w:rsidR="0054385D" w14:paraId="4006ECBA" w14:textId="77777777" w:rsidTr="00F73278">
        <w:tc>
          <w:tcPr>
            <w:tcW w:w="2968" w:type="dxa"/>
          </w:tcPr>
          <w:p w14:paraId="37A283E6" w14:textId="218F7B45" w:rsidR="0054385D" w:rsidRDefault="0054385D" w:rsidP="0054385D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075" w:type="dxa"/>
          </w:tcPr>
          <w:p w14:paraId="70AADC41" w14:textId="1878BDBE" w:rsidR="0054385D" w:rsidRDefault="0054385D" w:rsidP="0054385D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65D09150" w14:textId="6B13D3EC" w:rsidR="0054385D" w:rsidRDefault="0054385D" w:rsidP="0054385D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54385D" w14:paraId="18F29892" w14:textId="77777777" w:rsidTr="00F73278">
        <w:tc>
          <w:tcPr>
            <w:tcW w:w="2968" w:type="dxa"/>
          </w:tcPr>
          <w:p w14:paraId="64B46260" w14:textId="3C339567" w:rsidR="0054385D" w:rsidRPr="0054385D" w:rsidRDefault="00F73278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Id_D</w:t>
            </w:r>
            <w:r w:rsidR="0054385D" w:rsidRPr="0054385D">
              <w:rPr>
                <w:sz w:val="22"/>
                <w:szCs w:val="22"/>
                <w:lang w:eastAsia="es-EC"/>
              </w:rPr>
              <w:t>ependencia</w:t>
            </w:r>
            <w:proofErr w:type="spellEnd"/>
            <w:r w:rsidR="0054385D" w:rsidRPr="0054385D">
              <w:rPr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2075" w:type="dxa"/>
          </w:tcPr>
          <w:p w14:paraId="772EEFA9" w14:textId="2E6023A8" w:rsidR="0054385D" w:rsidRPr="0054385D" w:rsidRDefault="00832205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</w:t>
            </w:r>
            <w:r w:rsidRPr="0054385D">
              <w:rPr>
                <w:sz w:val="22"/>
                <w:szCs w:val="22"/>
                <w:lang w:eastAsia="es-EC"/>
              </w:rPr>
              <w:t>nt</w:t>
            </w:r>
            <w:proofErr w:type="spellEnd"/>
          </w:p>
        </w:tc>
        <w:tc>
          <w:tcPr>
            <w:tcW w:w="828" w:type="dxa"/>
          </w:tcPr>
          <w:p w14:paraId="5EAD3116" w14:textId="28311BCC" w:rsidR="0054385D" w:rsidRPr="0054385D" w:rsidRDefault="0054385D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54385D"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4385D" w:rsidRPr="00F73278" w14:paraId="6234E058" w14:textId="77777777" w:rsidTr="00F73278">
        <w:tc>
          <w:tcPr>
            <w:tcW w:w="2968" w:type="dxa"/>
          </w:tcPr>
          <w:p w14:paraId="2DD3CADE" w14:textId="6958862C" w:rsidR="0054385D" w:rsidRPr="00F73278" w:rsidRDefault="00F73278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F73278">
              <w:rPr>
                <w:sz w:val="22"/>
                <w:szCs w:val="22"/>
                <w:lang w:eastAsia="es-EC"/>
              </w:rPr>
              <w:t>Dependencia_Descripcion</w:t>
            </w:r>
            <w:proofErr w:type="spellEnd"/>
            <w:r w:rsidRPr="00F73278">
              <w:rPr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2075" w:type="dxa"/>
          </w:tcPr>
          <w:p w14:paraId="311A7879" w14:textId="1AFBBF4B" w:rsidR="0054385D" w:rsidRPr="00F73278" w:rsidRDefault="00832205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>(300)</w:t>
            </w:r>
          </w:p>
        </w:tc>
        <w:tc>
          <w:tcPr>
            <w:tcW w:w="828" w:type="dxa"/>
          </w:tcPr>
          <w:p w14:paraId="5F8C7AEB" w14:textId="61E45721" w:rsidR="0054385D" w:rsidRPr="00F73278" w:rsidRDefault="00F73278" w:rsidP="0054385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</w:tbl>
    <w:p w14:paraId="262DBD36" w14:textId="77777777" w:rsidR="0054385D" w:rsidRDefault="0054385D" w:rsidP="0054385D">
      <w:pPr>
        <w:pStyle w:val="NormalInd"/>
        <w:ind w:left="720"/>
        <w:rPr>
          <w:b/>
          <w:sz w:val="22"/>
          <w:szCs w:val="22"/>
          <w:lang w:eastAsia="es-EC"/>
        </w:rPr>
      </w:pPr>
    </w:p>
    <w:p w14:paraId="68FFEFEA" w14:textId="4B09D4B6" w:rsidR="0054385D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Cargo.</w:t>
      </w:r>
    </w:p>
    <w:p w14:paraId="4E54334A" w14:textId="77777777" w:rsidR="0054385D" w:rsidRDefault="0054385D" w:rsidP="0054385D">
      <w:pPr>
        <w:pStyle w:val="Prrafodelista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932"/>
        <w:gridCol w:w="2126"/>
        <w:gridCol w:w="1198"/>
      </w:tblGrid>
      <w:tr w:rsidR="00F73278" w14:paraId="4F501EF2" w14:textId="77777777" w:rsidTr="00F73278">
        <w:tc>
          <w:tcPr>
            <w:tcW w:w="2932" w:type="dxa"/>
          </w:tcPr>
          <w:p w14:paraId="190C9B35" w14:textId="77777777" w:rsidR="00F73278" w:rsidRDefault="00F73278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126" w:type="dxa"/>
          </w:tcPr>
          <w:p w14:paraId="13AAF023" w14:textId="77777777" w:rsidR="00F73278" w:rsidRDefault="00F73278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1198" w:type="dxa"/>
          </w:tcPr>
          <w:p w14:paraId="1FCB24D1" w14:textId="77777777" w:rsidR="00F73278" w:rsidRDefault="00F73278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F73278" w14:paraId="0DCFBE19" w14:textId="77777777" w:rsidTr="00F73278">
        <w:tc>
          <w:tcPr>
            <w:tcW w:w="2932" w:type="dxa"/>
          </w:tcPr>
          <w:p w14:paraId="4FC00C85" w14:textId="2794B7DD" w:rsidR="00F73278" w:rsidRPr="0054385D" w:rsidRDefault="00F73278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Id_Cargo</w:t>
            </w:r>
            <w:proofErr w:type="spellEnd"/>
            <w:r w:rsidRPr="0054385D">
              <w:rPr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2126" w:type="dxa"/>
          </w:tcPr>
          <w:p w14:paraId="15AD25A8" w14:textId="50C12B55" w:rsidR="00F73278" w:rsidRPr="0054385D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</w:t>
            </w:r>
            <w:r w:rsidRPr="0054385D">
              <w:rPr>
                <w:sz w:val="22"/>
                <w:szCs w:val="22"/>
                <w:lang w:eastAsia="es-EC"/>
              </w:rPr>
              <w:t>nt</w:t>
            </w:r>
            <w:proofErr w:type="spellEnd"/>
          </w:p>
        </w:tc>
        <w:tc>
          <w:tcPr>
            <w:tcW w:w="1198" w:type="dxa"/>
          </w:tcPr>
          <w:p w14:paraId="2E8A619E" w14:textId="77777777" w:rsidR="00F73278" w:rsidRPr="0054385D" w:rsidRDefault="00F73278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54385D"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F73278" w:rsidRPr="00F73278" w14:paraId="3D85F31D" w14:textId="77777777" w:rsidTr="00F73278">
        <w:tc>
          <w:tcPr>
            <w:tcW w:w="2932" w:type="dxa"/>
          </w:tcPr>
          <w:p w14:paraId="75BC746F" w14:textId="15C44826" w:rsidR="00F73278" w:rsidRPr="00F73278" w:rsidRDefault="00F73278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Cargo_Descrpción</w:t>
            </w:r>
            <w:proofErr w:type="spellEnd"/>
            <w:r w:rsidRPr="00F73278">
              <w:rPr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2126" w:type="dxa"/>
          </w:tcPr>
          <w:p w14:paraId="59CBBEBC" w14:textId="44E849E1" w:rsidR="00F73278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>(300)</w:t>
            </w:r>
          </w:p>
        </w:tc>
        <w:tc>
          <w:tcPr>
            <w:tcW w:w="1198" w:type="dxa"/>
          </w:tcPr>
          <w:p w14:paraId="7861083D" w14:textId="77777777" w:rsidR="00F73278" w:rsidRPr="00F73278" w:rsidRDefault="00F73278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</w:tbl>
    <w:p w14:paraId="291F1565" w14:textId="77777777" w:rsidR="00F73278" w:rsidRDefault="00F73278" w:rsidP="0054385D">
      <w:pPr>
        <w:pStyle w:val="NormalInd"/>
        <w:ind w:left="720"/>
        <w:rPr>
          <w:b/>
          <w:sz w:val="22"/>
          <w:szCs w:val="22"/>
          <w:lang w:eastAsia="es-EC"/>
        </w:rPr>
      </w:pPr>
    </w:p>
    <w:p w14:paraId="4F354E4E" w14:textId="3A95B6FB" w:rsidR="0054385D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Funcionario.</w:t>
      </w:r>
    </w:p>
    <w:p w14:paraId="7EFD21DD" w14:textId="77777777" w:rsidR="00F73278" w:rsidRDefault="00F73278" w:rsidP="00F73278">
      <w:pPr>
        <w:pStyle w:val="NormalInd"/>
        <w:ind w:left="720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761"/>
        <w:gridCol w:w="828"/>
      </w:tblGrid>
      <w:tr w:rsidR="00F73278" w14:paraId="00AB913E" w14:textId="77777777" w:rsidTr="00F73278">
        <w:tc>
          <w:tcPr>
            <w:tcW w:w="2762" w:type="dxa"/>
          </w:tcPr>
          <w:p w14:paraId="2D0A9886" w14:textId="3D821557" w:rsidR="00F73278" w:rsidRDefault="00F73278" w:rsidP="00F73278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761" w:type="dxa"/>
          </w:tcPr>
          <w:p w14:paraId="0A8A289F" w14:textId="427971CA" w:rsidR="00F73278" w:rsidRDefault="00F73278" w:rsidP="00F73278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71450A5D" w14:textId="480F1B4A" w:rsidR="00F73278" w:rsidRDefault="00F73278" w:rsidP="00F73278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832205" w14:paraId="6CFEFBF9" w14:textId="77777777" w:rsidTr="00F73278">
        <w:tc>
          <w:tcPr>
            <w:tcW w:w="2762" w:type="dxa"/>
          </w:tcPr>
          <w:p w14:paraId="50EFA9F3" w14:textId="312436D7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F73278">
              <w:rPr>
                <w:sz w:val="22"/>
                <w:szCs w:val="22"/>
                <w:lang w:eastAsia="es-EC"/>
              </w:rPr>
              <w:t>Id_Funcionario</w:t>
            </w:r>
            <w:proofErr w:type="spellEnd"/>
          </w:p>
        </w:tc>
        <w:tc>
          <w:tcPr>
            <w:tcW w:w="2761" w:type="dxa"/>
          </w:tcPr>
          <w:p w14:paraId="1557B27D" w14:textId="5DA154AD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606710DE" w14:textId="6B5B261C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1DA0BC2C" w14:textId="77777777" w:rsidTr="00F73278">
        <w:tc>
          <w:tcPr>
            <w:tcW w:w="2762" w:type="dxa"/>
          </w:tcPr>
          <w:p w14:paraId="0D156BCF" w14:textId="79F14123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Id_Dependencia</w:t>
            </w:r>
            <w:proofErr w:type="spellEnd"/>
          </w:p>
        </w:tc>
        <w:tc>
          <w:tcPr>
            <w:tcW w:w="2761" w:type="dxa"/>
          </w:tcPr>
          <w:p w14:paraId="09D58A57" w14:textId="09241C01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6028F08A" w14:textId="22D1DE22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415ECCA6" w14:textId="77777777" w:rsidTr="00F73278">
        <w:tc>
          <w:tcPr>
            <w:tcW w:w="2762" w:type="dxa"/>
          </w:tcPr>
          <w:p w14:paraId="3A5F95E3" w14:textId="375CD5B3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Id_Cargo</w:t>
            </w:r>
            <w:proofErr w:type="spellEnd"/>
          </w:p>
        </w:tc>
        <w:tc>
          <w:tcPr>
            <w:tcW w:w="2761" w:type="dxa"/>
          </w:tcPr>
          <w:p w14:paraId="0005FE42" w14:textId="0FE8E83B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00F7E6D3" w14:textId="68438FA6" w:rsidR="00832205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B05903" w14:paraId="4ED6AC11" w14:textId="77777777" w:rsidTr="00F73278">
        <w:tc>
          <w:tcPr>
            <w:tcW w:w="2762" w:type="dxa"/>
          </w:tcPr>
          <w:p w14:paraId="045992EE" w14:textId="57451057" w:rsidR="00B05903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Funcionario_Cedula</w:t>
            </w:r>
            <w:proofErr w:type="spellEnd"/>
          </w:p>
        </w:tc>
        <w:tc>
          <w:tcPr>
            <w:tcW w:w="2761" w:type="dxa"/>
          </w:tcPr>
          <w:p w14:paraId="7B667053" w14:textId="24A040CE" w:rsidR="00B05903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</w:t>
            </w:r>
            <w:r w:rsidR="00B05903">
              <w:rPr>
                <w:sz w:val="22"/>
                <w:szCs w:val="22"/>
                <w:lang w:eastAsia="es-EC"/>
              </w:rPr>
              <w:t>(13)</w:t>
            </w:r>
          </w:p>
        </w:tc>
        <w:tc>
          <w:tcPr>
            <w:tcW w:w="828" w:type="dxa"/>
          </w:tcPr>
          <w:p w14:paraId="23F02560" w14:textId="02EAB038" w:rsidR="00B05903" w:rsidRPr="00F73278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B05903" w14:paraId="484F0A1C" w14:textId="77777777" w:rsidTr="00F73278">
        <w:tc>
          <w:tcPr>
            <w:tcW w:w="2762" w:type="dxa"/>
          </w:tcPr>
          <w:p w14:paraId="060A3FFC" w14:textId="74D01FEA" w:rsidR="00B05903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Funcionario_Nombre</w:t>
            </w:r>
            <w:proofErr w:type="spellEnd"/>
          </w:p>
        </w:tc>
        <w:tc>
          <w:tcPr>
            <w:tcW w:w="2761" w:type="dxa"/>
          </w:tcPr>
          <w:p w14:paraId="52456B7B" w14:textId="1D3B4D8C" w:rsidR="00B05903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</w:t>
            </w:r>
            <w:r w:rsidR="00B05903">
              <w:rPr>
                <w:sz w:val="22"/>
                <w:szCs w:val="22"/>
                <w:lang w:eastAsia="es-EC"/>
              </w:rPr>
              <w:t>(120)</w:t>
            </w:r>
          </w:p>
        </w:tc>
        <w:tc>
          <w:tcPr>
            <w:tcW w:w="828" w:type="dxa"/>
          </w:tcPr>
          <w:p w14:paraId="4C392BB8" w14:textId="007710D1" w:rsidR="00B05903" w:rsidRPr="00F73278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B05903" w14:paraId="633DF460" w14:textId="77777777" w:rsidTr="00F73278">
        <w:tc>
          <w:tcPr>
            <w:tcW w:w="2762" w:type="dxa"/>
          </w:tcPr>
          <w:p w14:paraId="20BE96D2" w14:textId="6F6546DF" w:rsidR="00B05903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Funcionario_Apellido</w:t>
            </w:r>
            <w:proofErr w:type="spellEnd"/>
          </w:p>
        </w:tc>
        <w:tc>
          <w:tcPr>
            <w:tcW w:w="2761" w:type="dxa"/>
          </w:tcPr>
          <w:p w14:paraId="4AACCCFB" w14:textId="02609739" w:rsidR="00B05903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</w:t>
            </w:r>
            <w:r w:rsidR="00B05903">
              <w:rPr>
                <w:sz w:val="22"/>
                <w:szCs w:val="22"/>
                <w:lang w:eastAsia="es-EC"/>
              </w:rPr>
              <w:t>(120)</w:t>
            </w:r>
          </w:p>
        </w:tc>
        <w:tc>
          <w:tcPr>
            <w:tcW w:w="828" w:type="dxa"/>
          </w:tcPr>
          <w:p w14:paraId="62409917" w14:textId="72CCC571" w:rsidR="00B05903" w:rsidRPr="00F73278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B05903" w14:paraId="1B8BA4FC" w14:textId="77777777" w:rsidTr="00F73278">
        <w:tc>
          <w:tcPr>
            <w:tcW w:w="2762" w:type="dxa"/>
          </w:tcPr>
          <w:p w14:paraId="5AD4EBBA" w14:textId="50E6C8AE" w:rsidR="00B05903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Funcionario_Correo</w:t>
            </w:r>
            <w:proofErr w:type="spellEnd"/>
          </w:p>
        </w:tc>
        <w:tc>
          <w:tcPr>
            <w:tcW w:w="2761" w:type="dxa"/>
          </w:tcPr>
          <w:p w14:paraId="35642B24" w14:textId="20D6E9DA" w:rsidR="00B05903" w:rsidRPr="00F73278" w:rsidRDefault="00832205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</w:t>
            </w:r>
            <w:r w:rsidR="00B05903">
              <w:rPr>
                <w:sz w:val="22"/>
                <w:szCs w:val="22"/>
                <w:lang w:eastAsia="es-EC"/>
              </w:rPr>
              <w:t>(120)</w:t>
            </w:r>
          </w:p>
        </w:tc>
        <w:tc>
          <w:tcPr>
            <w:tcW w:w="828" w:type="dxa"/>
          </w:tcPr>
          <w:p w14:paraId="5ED7E57C" w14:textId="34BF74A2" w:rsidR="00B05903" w:rsidRPr="00F73278" w:rsidRDefault="00B05903" w:rsidP="00F7327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</w:tbl>
    <w:p w14:paraId="564D1B05" w14:textId="77777777" w:rsidR="00955EC0" w:rsidRDefault="00955EC0" w:rsidP="00955EC0">
      <w:pPr>
        <w:pStyle w:val="NormalInd"/>
        <w:ind w:left="0"/>
        <w:rPr>
          <w:b/>
          <w:sz w:val="22"/>
          <w:szCs w:val="22"/>
          <w:lang w:eastAsia="es-EC"/>
        </w:rPr>
      </w:pPr>
    </w:p>
    <w:p w14:paraId="671277DD" w14:textId="4A8D4C73" w:rsidR="00955EC0" w:rsidRDefault="00955EC0" w:rsidP="00955EC0">
      <w:pPr>
        <w:pStyle w:val="NormalInd"/>
        <w:ind w:left="0"/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Capa control vehicular.</w:t>
      </w:r>
    </w:p>
    <w:p w14:paraId="3B4EBA47" w14:textId="77777777" w:rsidR="00955EC0" w:rsidRDefault="00955EC0" w:rsidP="00F73278">
      <w:pPr>
        <w:pStyle w:val="NormalInd"/>
        <w:ind w:left="720"/>
        <w:rPr>
          <w:b/>
          <w:sz w:val="22"/>
          <w:szCs w:val="22"/>
          <w:lang w:eastAsia="es-EC"/>
        </w:rPr>
      </w:pPr>
    </w:p>
    <w:p w14:paraId="6CFCD574" w14:textId="4266E750" w:rsidR="0054385D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Movilización.</w:t>
      </w:r>
    </w:p>
    <w:p w14:paraId="2FEA49C9" w14:textId="77777777" w:rsidR="00B05903" w:rsidRDefault="00B05903" w:rsidP="00B05903">
      <w:pPr>
        <w:pStyle w:val="NormalInd"/>
        <w:ind w:left="0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97"/>
        <w:gridCol w:w="1806"/>
        <w:gridCol w:w="828"/>
      </w:tblGrid>
      <w:tr w:rsidR="00B05903" w14:paraId="78E6C0EE" w14:textId="77777777" w:rsidTr="00832205">
        <w:tc>
          <w:tcPr>
            <w:tcW w:w="4497" w:type="dxa"/>
          </w:tcPr>
          <w:p w14:paraId="22E7B7C9" w14:textId="77777777" w:rsidR="00B05903" w:rsidRDefault="00B05903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1806" w:type="dxa"/>
          </w:tcPr>
          <w:p w14:paraId="2E826A0B" w14:textId="77777777" w:rsidR="00B05903" w:rsidRDefault="00B05903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5C2B0189" w14:textId="77777777" w:rsidR="00B05903" w:rsidRDefault="00B05903" w:rsidP="00B90793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832205" w14:paraId="28A72E63" w14:textId="77777777" w:rsidTr="00832205">
        <w:tc>
          <w:tcPr>
            <w:tcW w:w="4497" w:type="dxa"/>
          </w:tcPr>
          <w:p w14:paraId="47845456" w14:textId="7D342059" w:rsidR="00832205" w:rsidRPr="00F73278" w:rsidRDefault="00832205" w:rsidP="00B0590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F73278">
              <w:rPr>
                <w:sz w:val="22"/>
                <w:szCs w:val="22"/>
                <w:lang w:eastAsia="es-EC"/>
              </w:rPr>
              <w:t>Id_</w:t>
            </w:r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</w:p>
        </w:tc>
        <w:tc>
          <w:tcPr>
            <w:tcW w:w="1806" w:type="dxa"/>
          </w:tcPr>
          <w:p w14:paraId="3AA4340B" w14:textId="7D8B55F0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ED2E1C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486D6ACE" w14:textId="7777777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3E8CD86C" w14:textId="77777777" w:rsidTr="00832205">
        <w:tc>
          <w:tcPr>
            <w:tcW w:w="4497" w:type="dxa"/>
          </w:tcPr>
          <w:p w14:paraId="30AB65BB" w14:textId="036D8E6E" w:rsidR="00832205" w:rsidRPr="00F73278" w:rsidRDefault="00832205" w:rsidP="00B0590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Id_Vehiculo</w:t>
            </w:r>
            <w:proofErr w:type="spellEnd"/>
          </w:p>
        </w:tc>
        <w:tc>
          <w:tcPr>
            <w:tcW w:w="1806" w:type="dxa"/>
          </w:tcPr>
          <w:p w14:paraId="3A6A81A3" w14:textId="1B99875F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ED2E1C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22FC27BA" w14:textId="7777777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565A6C62" w14:textId="77777777" w:rsidTr="00832205">
        <w:tc>
          <w:tcPr>
            <w:tcW w:w="4497" w:type="dxa"/>
          </w:tcPr>
          <w:p w14:paraId="3C577682" w14:textId="01821EB4" w:rsidR="00832205" w:rsidRPr="00F73278" w:rsidRDefault="00832205" w:rsidP="00B0590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Id_Funcionario</w:t>
            </w:r>
            <w:proofErr w:type="spellEnd"/>
          </w:p>
        </w:tc>
        <w:tc>
          <w:tcPr>
            <w:tcW w:w="1806" w:type="dxa"/>
          </w:tcPr>
          <w:p w14:paraId="026A39D0" w14:textId="3212DD6B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ED2E1C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40389935" w14:textId="7777777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7F54910D" w14:textId="77777777" w:rsidTr="00832205">
        <w:tc>
          <w:tcPr>
            <w:tcW w:w="4497" w:type="dxa"/>
          </w:tcPr>
          <w:p w14:paraId="65FCCC2F" w14:textId="6595CC25" w:rsidR="00832205" w:rsidRDefault="00832205" w:rsidP="00B0590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Movilizacion_Numero</w:t>
            </w:r>
            <w:proofErr w:type="spellEnd"/>
          </w:p>
        </w:tc>
        <w:tc>
          <w:tcPr>
            <w:tcW w:w="1806" w:type="dxa"/>
          </w:tcPr>
          <w:p w14:paraId="2E320616" w14:textId="5CA6D3C2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ED2E1C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502039C1" w14:textId="6D81B185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14:paraId="0E25DB05" w14:textId="77777777" w:rsidTr="00832205">
        <w:tc>
          <w:tcPr>
            <w:tcW w:w="4497" w:type="dxa"/>
          </w:tcPr>
          <w:p w14:paraId="2B19EEAD" w14:textId="10783758" w:rsidR="00832205" w:rsidRDefault="00832205" w:rsidP="00B0590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Movilizacion_Fecha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1806" w:type="dxa"/>
          </w:tcPr>
          <w:p w14:paraId="1CE61E91" w14:textId="49E9BF2C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Date </w:t>
            </w:r>
          </w:p>
        </w:tc>
        <w:tc>
          <w:tcPr>
            <w:tcW w:w="828" w:type="dxa"/>
          </w:tcPr>
          <w:p w14:paraId="432F7199" w14:textId="46B6483D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B05903" w14:paraId="5BE373A5" w14:textId="77777777" w:rsidTr="00832205">
        <w:tc>
          <w:tcPr>
            <w:tcW w:w="4497" w:type="dxa"/>
          </w:tcPr>
          <w:p w14:paraId="6A4DAE29" w14:textId="17F131FF" w:rsidR="00B05903" w:rsidRDefault="00B05903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r w:rsidR="00B90793">
              <w:rPr>
                <w:sz w:val="22"/>
                <w:szCs w:val="22"/>
                <w:lang w:eastAsia="es-EC"/>
              </w:rPr>
              <w:t>Recorrido</w:t>
            </w:r>
          </w:p>
        </w:tc>
        <w:tc>
          <w:tcPr>
            <w:tcW w:w="1806" w:type="dxa"/>
          </w:tcPr>
          <w:p w14:paraId="411F4046" w14:textId="754062BE" w:rsidR="00B05903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(300)</w:t>
            </w:r>
          </w:p>
        </w:tc>
        <w:tc>
          <w:tcPr>
            <w:tcW w:w="828" w:type="dxa"/>
          </w:tcPr>
          <w:p w14:paraId="66F18E0D" w14:textId="77777777" w:rsidR="00B05903" w:rsidRPr="00F73278" w:rsidRDefault="00B05903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832205" w14:paraId="22DF8665" w14:textId="77777777" w:rsidTr="00832205">
        <w:tc>
          <w:tcPr>
            <w:tcW w:w="4497" w:type="dxa"/>
          </w:tcPr>
          <w:p w14:paraId="3FD86280" w14:textId="0E3A2DAE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Km_Salida</w:t>
            </w:r>
            <w:proofErr w:type="spellEnd"/>
          </w:p>
        </w:tc>
        <w:tc>
          <w:tcPr>
            <w:tcW w:w="1806" w:type="dxa"/>
          </w:tcPr>
          <w:p w14:paraId="6B478F01" w14:textId="0A2A1F9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334616A5" w14:textId="7DC34D2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14:paraId="7A04CAD6" w14:textId="77777777" w:rsidTr="00832205">
        <w:tc>
          <w:tcPr>
            <w:tcW w:w="4497" w:type="dxa"/>
          </w:tcPr>
          <w:p w14:paraId="74338AFC" w14:textId="5BF4AC3E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Hora_Salida</w:t>
            </w:r>
            <w:proofErr w:type="spellEnd"/>
          </w:p>
        </w:tc>
        <w:tc>
          <w:tcPr>
            <w:tcW w:w="1806" w:type="dxa"/>
          </w:tcPr>
          <w:p w14:paraId="7867CB85" w14:textId="45D251F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Time</w:t>
            </w:r>
          </w:p>
        </w:tc>
        <w:tc>
          <w:tcPr>
            <w:tcW w:w="828" w:type="dxa"/>
          </w:tcPr>
          <w:p w14:paraId="40F7B5C3" w14:textId="203F23B9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77883036" w14:textId="77777777" w:rsidTr="00832205">
        <w:tc>
          <w:tcPr>
            <w:tcW w:w="4497" w:type="dxa"/>
          </w:tcPr>
          <w:p w14:paraId="6D370609" w14:textId="3D26670C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Movilizacion_Rendimiento</w:t>
            </w:r>
            <w:proofErr w:type="spellEnd"/>
          </w:p>
        </w:tc>
        <w:tc>
          <w:tcPr>
            <w:tcW w:w="1806" w:type="dxa"/>
          </w:tcPr>
          <w:p w14:paraId="72EF690C" w14:textId="4BF17B36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659DF335" w14:textId="07D6F941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6D44EEA0" w14:textId="77777777" w:rsidTr="00832205">
        <w:tc>
          <w:tcPr>
            <w:tcW w:w="4497" w:type="dxa"/>
          </w:tcPr>
          <w:p w14:paraId="3EAE8067" w14:textId="6B3CC8A8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Km_Llegada</w:t>
            </w:r>
            <w:proofErr w:type="spellEnd"/>
          </w:p>
        </w:tc>
        <w:tc>
          <w:tcPr>
            <w:tcW w:w="1806" w:type="dxa"/>
          </w:tcPr>
          <w:p w14:paraId="4780C1C4" w14:textId="09EABCD9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Time</w:t>
            </w:r>
          </w:p>
        </w:tc>
        <w:tc>
          <w:tcPr>
            <w:tcW w:w="828" w:type="dxa"/>
          </w:tcPr>
          <w:p w14:paraId="31964795" w14:textId="6B3CF64B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5E1B403E" w14:textId="77777777" w:rsidTr="00832205">
        <w:tc>
          <w:tcPr>
            <w:tcW w:w="4497" w:type="dxa"/>
          </w:tcPr>
          <w:p w14:paraId="0883659E" w14:textId="045D3CFB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Hora_Llegada</w:t>
            </w:r>
            <w:proofErr w:type="spellEnd"/>
          </w:p>
        </w:tc>
        <w:tc>
          <w:tcPr>
            <w:tcW w:w="1806" w:type="dxa"/>
          </w:tcPr>
          <w:p w14:paraId="33DE0AAF" w14:textId="566A2118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684C9C76" w14:textId="47C65B5C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4CA0B84B" w14:textId="77777777" w:rsidTr="00832205">
        <w:tc>
          <w:tcPr>
            <w:tcW w:w="4497" w:type="dxa"/>
          </w:tcPr>
          <w:p w14:paraId="567C8182" w14:textId="1C0BC46D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Total_Km</w:t>
            </w:r>
            <w:proofErr w:type="spellEnd"/>
          </w:p>
        </w:tc>
        <w:tc>
          <w:tcPr>
            <w:tcW w:w="1806" w:type="dxa"/>
          </w:tcPr>
          <w:p w14:paraId="01814327" w14:textId="3384D4F3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56F9EA5C" w14:textId="16F13C63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11FCFA09" w14:textId="77777777" w:rsidTr="00832205">
        <w:tc>
          <w:tcPr>
            <w:tcW w:w="4497" w:type="dxa"/>
          </w:tcPr>
          <w:p w14:paraId="3A9B12DB" w14:textId="36CD488C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Total_Hora</w:t>
            </w:r>
            <w:proofErr w:type="spellEnd"/>
          </w:p>
        </w:tc>
        <w:tc>
          <w:tcPr>
            <w:tcW w:w="1806" w:type="dxa"/>
          </w:tcPr>
          <w:p w14:paraId="6A2F2A62" w14:textId="7B6A7DBD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2E79CEBD" w14:textId="6E72DBD4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3EE5C894" w14:textId="77777777" w:rsidTr="00832205">
        <w:tc>
          <w:tcPr>
            <w:tcW w:w="4497" w:type="dxa"/>
          </w:tcPr>
          <w:p w14:paraId="3110E8C9" w14:textId="4260AE11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Combustible_Existente</w:t>
            </w:r>
            <w:proofErr w:type="spellEnd"/>
          </w:p>
        </w:tc>
        <w:tc>
          <w:tcPr>
            <w:tcW w:w="1806" w:type="dxa"/>
          </w:tcPr>
          <w:p w14:paraId="70BF45BA" w14:textId="64E58C26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74E2E12F" w14:textId="05A7FA39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5FB10F57" w14:textId="77777777" w:rsidTr="00832205">
        <w:tc>
          <w:tcPr>
            <w:tcW w:w="4497" w:type="dxa"/>
          </w:tcPr>
          <w:p w14:paraId="104C9D07" w14:textId="2EC621C0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Movilizacion_Combustible_Abastecido</w:t>
            </w:r>
            <w:proofErr w:type="spellEnd"/>
          </w:p>
        </w:tc>
        <w:tc>
          <w:tcPr>
            <w:tcW w:w="1806" w:type="dxa"/>
          </w:tcPr>
          <w:p w14:paraId="6630BF0D" w14:textId="58E6B669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771E47B0" w14:textId="11F09E35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43BBE531" w14:textId="77777777" w:rsidTr="00832205">
        <w:tc>
          <w:tcPr>
            <w:tcW w:w="4497" w:type="dxa"/>
          </w:tcPr>
          <w:p w14:paraId="26A665BB" w14:textId="463C195B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Combustible_Cargado_Ruta</w:t>
            </w:r>
            <w:proofErr w:type="spellEnd"/>
          </w:p>
        </w:tc>
        <w:tc>
          <w:tcPr>
            <w:tcW w:w="1806" w:type="dxa"/>
          </w:tcPr>
          <w:p w14:paraId="58998AB4" w14:textId="1F972C50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156AF814" w14:textId="2163F926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25C03F13" w14:textId="77777777" w:rsidTr="00832205">
        <w:tc>
          <w:tcPr>
            <w:tcW w:w="4497" w:type="dxa"/>
          </w:tcPr>
          <w:p w14:paraId="1A545F0C" w14:textId="3B220608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_Subtotal</w:t>
            </w:r>
          </w:p>
        </w:tc>
        <w:tc>
          <w:tcPr>
            <w:tcW w:w="1806" w:type="dxa"/>
          </w:tcPr>
          <w:p w14:paraId="31CF0575" w14:textId="5EDC2876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376D29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6E1138E3" w14:textId="793D2C25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B5359D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105C748E" w14:textId="77777777" w:rsidTr="00832205">
        <w:tc>
          <w:tcPr>
            <w:tcW w:w="4497" w:type="dxa"/>
          </w:tcPr>
          <w:p w14:paraId="5B4070E0" w14:textId="23E1EA00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Combustible_Retorno</w:t>
            </w:r>
            <w:proofErr w:type="spellEnd"/>
          </w:p>
        </w:tc>
        <w:tc>
          <w:tcPr>
            <w:tcW w:w="1806" w:type="dxa"/>
          </w:tcPr>
          <w:p w14:paraId="52372B53" w14:textId="698F72BC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7428C1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2985E2D9" w14:textId="6F4413A7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0B0656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5557ACD6" w14:textId="77777777" w:rsidTr="00832205">
        <w:tc>
          <w:tcPr>
            <w:tcW w:w="4497" w:type="dxa"/>
          </w:tcPr>
          <w:p w14:paraId="7AF8C009" w14:textId="33883A7B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Total_Gasto_Combustible</w:t>
            </w:r>
            <w:proofErr w:type="spellEnd"/>
          </w:p>
        </w:tc>
        <w:tc>
          <w:tcPr>
            <w:tcW w:w="1806" w:type="dxa"/>
          </w:tcPr>
          <w:p w14:paraId="33EC0F22" w14:textId="6A98B2FE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7428C1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020D5A8E" w14:textId="65CCFEA2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0B0656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68187F16" w14:textId="77777777" w:rsidTr="00832205">
        <w:tc>
          <w:tcPr>
            <w:tcW w:w="4497" w:type="dxa"/>
          </w:tcPr>
          <w:p w14:paraId="1F8E70E1" w14:textId="498BAE42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Movilizacion_Costo_Galon</w:t>
            </w:r>
            <w:proofErr w:type="spellEnd"/>
          </w:p>
        </w:tc>
        <w:tc>
          <w:tcPr>
            <w:tcW w:w="1806" w:type="dxa"/>
          </w:tcPr>
          <w:p w14:paraId="368D17C5" w14:textId="483ABB74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7428C1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5DD5A49A" w14:textId="436CF3FF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0B0656">
              <w:rPr>
                <w:sz w:val="22"/>
                <w:szCs w:val="22"/>
                <w:lang w:eastAsia="es-EC"/>
              </w:rPr>
              <w:t>NO</w:t>
            </w:r>
          </w:p>
        </w:tc>
      </w:tr>
      <w:tr w:rsidR="00832205" w:rsidRPr="00F73278" w14:paraId="7F8FD982" w14:textId="77777777" w:rsidTr="00832205">
        <w:tc>
          <w:tcPr>
            <w:tcW w:w="4497" w:type="dxa"/>
          </w:tcPr>
          <w:p w14:paraId="0ED0525A" w14:textId="3AF71382" w:rsidR="00832205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Movilizacion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Total_Galones</w:t>
            </w:r>
            <w:proofErr w:type="spellEnd"/>
          </w:p>
        </w:tc>
        <w:tc>
          <w:tcPr>
            <w:tcW w:w="1806" w:type="dxa"/>
          </w:tcPr>
          <w:p w14:paraId="68F3F4A0" w14:textId="0B7D1571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7428C1"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71FC8539" w14:textId="3E51113E" w:rsidR="00832205" w:rsidRPr="00F73278" w:rsidRDefault="00832205" w:rsidP="00B9079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0B0656">
              <w:rPr>
                <w:sz w:val="22"/>
                <w:szCs w:val="22"/>
                <w:lang w:eastAsia="es-EC"/>
              </w:rPr>
              <w:t>NO</w:t>
            </w:r>
          </w:p>
        </w:tc>
      </w:tr>
    </w:tbl>
    <w:p w14:paraId="2AA67F78" w14:textId="77777777" w:rsidR="0054385D" w:rsidRDefault="0054385D" w:rsidP="0054385D">
      <w:pPr>
        <w:pStyle w:val="NormalInd"/>
        <w:rPr>
          <w:b/>
          <w:sz w:val="22"/>
          <w:szCs w:val="22"/>
          <w:lang w:eastAsia="es-EC"/>
        </w:rPr>
      </w:pPr>
    </w:p>
    <w:p w14:paraId="49E8A502" w14:textId="2CA493EB" w:rsidR="0054385D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Vehículo.</w:t>
      </w:r>
    </w:p>
    <w:p w14:paraId="5074E52E" w14:textId="77777777" w:rsidR="0054385D" w:rsidRDefault="0054385D" w:rsidP="00E909E7">
      <w:pPr>
        <w:pStyle w:val="NormalInd"/>
        <w:ind w:left="0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2761"/>
        <w:gridCol w:w="828"/>
      </w:tblGrid>
      <w:tr w:rsidR="00E909E7" w14:paraId="3AA01D09" w14:textId="77777777" w:rsidTr="00FF2A90">
        <w:tc>
          <w:tcPr>
            <w:tcW w:w="3041" w:type="dxa"/>
          </w:tcPr>
          <w:p w14:paraId="3BB0D2FF" w14:textId="77777777" w:rsidR="00E909E7" w:rsidRDefault="00E909E7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761" w:type="dxa"/>
          </w:tcPr>
          <w:p w14:paraId="099B577B" w14:textId="77777777" w:rsidR="00E909E7" w:rsidRDefault="00E909E7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2777D12B" w14:textId="77777777" w:rsidR="00E909E7" w:rsidRDefault="00E909E7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E909E7" w14:paraId="53A5F7FB" w14:textId="77777777" w:rsidTr="00FF2A90">
        <w:tc>
          <w:tcPr>
            <w:tcW w:w="3041" w:type="dxa"/>
          </w:tcPr>
          <w:p w14:paraId="2B86C7E0" w14:textId="6D988E50" w:rsidR="00E909E7" w:rsidRPr="00F73278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F73278">
              <w:rPr>
                <w:sz w:val="22"/>
                <w:szCs w:val="22"/>
                <w:lang w:eastAsia="es-EC"/>
              </w:rPr>
              <w:t>Id_</w:t>
            </w:r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</w:p>
        </w:tc>
        <w:tc>
          <w:tcPr>
            <w:tcW w:w="2761" w:type="dxa"/>
          </w:tcPr>
          <w:p w14:paraId="6CAE9B8A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0191DBB2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7ABC95F9" w14:textId="77777777" w:rsidTr="00FF2A90">
        <w:tc>
          <w:tcPr>
            <w:tcW w:w="3041" w:type="dxa"/>
          </w:tcPr>
          <w:p w14:paraId="21273A7E" w14:textId="30E0095F" w:rsidR="00E909E7" w:rsidRPr="00F73278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Id_Funcionario</w:t>
            </w:r>
            <w:proofErr w:type="spellEnd"/>
          </w:p>
        </w:tc>
        <w:tc>
          <w:tcPr>
            <w:tcW w:w="2761" w:type="dxa"/>
          </w:tcPr>
          <w:p w14:paraId="78FBBEB3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6CCFCB71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4D1CDF4D" w14:textId="77777777" w:rsidTr="00FF2A90">
        <w:tc>
          <w:tcPr>
            <w:tcW w:w="3041" w:type="dxa"/>
          </w:tcPr>
          <w:p w14:paraId="2FD26F43" w14:textId="3CB08367" w:rsidR="00E909E7" w:rsidRPr="00F73278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Vehiculo_Placa</w:t>
            </w:r>
            <w:proofErr w:type="spellEnd"/>
          </w:p>
        </w:tc>
        <w:tc>
          <w:tcPr>
            <w:tcW w:w="2761" w:type="dxa"/>
          </w:tcPr>
          <w:p w14:paraId="37033648" w14:textId="34A83F60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(10)</w:t>
            </w:r>
          </w:p>
        </w:tc>
        <w:tc>
          <w:tcPr>
            <w:tcW w:w="828" w:type="dxa"/>
          </w:tcPr>
          <w:p w14:paraId="114632F0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35E5C9E3" w14:textId="77777777" w:rsidTr="00FF2A90">
        <w:tc>
          <w:tcPr>
            <w:tcW w:w="3041" w:type="dxa"/>
          </w:tcPr>
          <w:p w14:paraId="67AF7D10" w14:textId="2D63882B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_Marca</w:t>
            </w:r>
          </w:p>
        </w:tc>
        <w:tc>
          <w:tcPr>
            <w:tcW w:w="2761" w:type="dxa"/>
          </w:tcPr>
          <w:p w14:paraId="525DC4D3" w14:textId="499FC7E3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(60)</w:t>
            </w:r>
          </w:p>
        </w:tc>
        <w:tc>
          <w:tcPr>
            <w:tcW w:w="828" w:type="dxa"/>
          </w:tcPr>
          <w:p w14:paraId="7254AFB6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4C89BAD5" w14:textId="77777777" w:rsidTr="00FF2A90">
        <w:tc>
          <w:tcPr>
            <w:tcW w:w="3041" w:type="dxa"/>
          </w:tcPr>
          <w:p w14:paraId="4B7ECB2D" w14:textId="4141BA2B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_Color</w:t>
            </w:r>
          </w:p>
        </w:tc>
        <w:tc>
          <w:tcPr>
            <w:tcW w:w="2761" w:type="dxa"/>
          </w:tcPr>
          <w:p w14:paraId="5A4562A6" w14:textId="444F25E5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(45)</w:t>
            </w:r>
          </w:p>
        </w:tc>
        <w:tc>
          <w:tcPr>
            <w:tcW w:w="828" w:type="dxa"/>
          </w:tcPr>
          <w:p w14:paraId="32E66A53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6EC66390" w14:textId="77777777" w:rsidTr="00FF2A90">
        <w:tc>
          <w:tcPr>
            <w:tcW w:w="3041" w:type="dxa"/>
          </w:tcPr>
          <w:p w14:paraId="5AD15E8F" w14:textId="1CD68DC0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_Chasis</w:t>
            </w:r>
          </w:p>
        </w:tc>
        <w:tc>
          <w:tcPr>
            <w:tcW w:w="2761" w:type="dxa"/>
          </w:tcPr>
          <w:p w14:paraId="2D258458" w14:textId="7F424FB8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(60)</w:t>
            </w:r>
          </w:p>
        </w:tc>
        <w:tc>
          <w:tcPr>
            <w:tcW w:w="828" w:type="dxa"/>
          </w:tcPr>
          <w:p w14:paraId="1352E921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254D395B" w14:textId="77777777" w:rsidTr="00FF2A90">
        <w:tc>
          <w:tcPr>
            <w:tcW w:w="3041" w:type="dxa"/>
          </w:tcPr>
          <w:p w14:paraId="4BE67D94" w14:textId="56EB8F8B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_Kilometraje</w:t>
            </w:r>
          </w:p>
        </w:tc>
        <w:tc>
          <w:tcPr>
            <w:tcW w:w="2761" w:type="dxa"/>
          </w:tcPr>
          <w:p w14:paraId="646C70C1" w14:textId="19632E04" w:rsidR="00E909E7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2F2E7BB9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FF2A90" w14:paraId="04914E74" w14:textId="77777777" w:rsidTr="00FF2A90">
        <w:tc>
          <w:tcPr>
            <w:tcW w:w="3041" w:type="dxa"/>
          </w:tcPr>
          <w:p w14:paraId="7F6A884A" w14:textId="0344C603" w:rsidR="00FF2A90" w:rsidRDefault="00FF2A90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Prox_Kilometraje</w:t>
            </w:r>
            <w:proofErr w:type="spellEnd"/>
          </w:p>
        </w:tc>
        <w:tc>
          <w:tcPr>
            <w:tcW w:w="2761" w:type="dxa"/>
          </w:tcPr>
          <w:p w14:paraId="34FB8BE6" w14:textId="0CE91464" w:rsidR="00FF2A90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3132CA8D" w14:textId="64BFF7FF" w:rsidR="00FF2A90" w:rsidRPr="00A57E0A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E909E7" w14:paraId="38B49E3F" w14:textId="77777777" w:rsidTr="00FF2A90">
        <w:tc>
          <w:tcPr>
            <w:tcW w:w="3041" w:type="dxa"/>
          </w:tcPr>
          <w:p w14:paraId="70DCA013" w14:textId="3E4D9974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Numero_Motor</w:t>
            </w:r>
            <w:proofErr w:type="spellEnd"/>
          </w:p>
        </w:tc>
        <w:tc>
          <w:tcPr>
            <w:tcW w:w="2761" w:type="dxa"/>
          </w:tcPr>
          <w:p w14:paraId="5AF5E03A" w14:textId="080B95CD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(60)</w:t>
            </w:r>
          </w:p>
        </w:tc>
        <w:tc>
          <w:tcPr>
            <w:tcW w:w="828" w:type="dxa"/>
          </w:tcPr>
          <w:p w14:paraId="25A7FD7E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00C25B97" w14:textId="77777777" w:rsidTr="00FF2A90">
        <w:tc>
          <w:tcPr>
            <w:tcW w:w="3041" w:type="dxa"/>
          </w:tcPr>
          <w:p w14:paraId="042797B4" w14:textId="259F346C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_Matricula</w:t>
            </w:r>
          </w:p>
        </w:tc>
        <w:tc>
          <w:tcPr>
            <w:tcW w:w="2761" w:type="dxa"/>
          </w:tcPr>
          <w:p w14:paraId="7DF38C6F" w14:textId="5E8F094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Varchar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(300)</w:t>
            </w:r>
          </w:p>
        </w:tc>
        <w:tc>
          <w:tcPr>
            <w:tcW w:w="828" w:type="dxa"/>
          </w:tcPr>
          <w:p w14:paraId="035F796F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909E7" w14:paraId="31A019EE" w14:textId="77777777" w:rsidTr="00FF2A90">
        <w:tc>
          <w:tcPr>
            <w:tcW w:w="3041" w:type="dxa"/>
          </w:tcPr>
          <w:p w14:paraId="3B404F2D" w14:textId="5A0C2414" w:rsidR="00E909E7" w:rsidRDefault="00E909E7" w:rsidP="00E909E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Vehiculo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_</w:t>
            </w:r>
            <w:proofErr w:type="spellStart"/>
            <w:r>
              <w:rPr>
                <w:sz w:val="22"/>
                <w:szCs w:val="22"/>
                <w:lang w:eastAsia="es-EC"/>
              </w:rPr>
              <w:t>Km_Galon</w:t>
            </w:r>
            <w:proofErr w:type="spellEnd"/>
          </w:p>
        </w:tc>
        <w:tc>
          <w:tcPr>
            <w:tcW w:w="2761" w:type="dxa"/>
          </w:tcPr>
          <w:p w14:paraId="2D2A4858" w14:textId="3F265EFE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Double</w:t>
            </w:r>
            <w:proofErr w:type="spellEnd"/>
          </w:p>
        </w:tc>
        <w:tc>
          <w:tcPr>
            <w:tcW w:w="828" w:type="dxa"/>
          </w:tcPr>
          <w:p w14:paraId="4A26127D" w14:textId="77777777" w:rsidR="00E909E7" w:rsidRPr="00F73278" w:rsidRDefault="00E909E7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</w:tbl>
    <w:p w14:paraId="2F88E43D" w14:textId="77777777" w:rsidR="0054385D" w:rsidRDefault="0054385D" w:rsidP="0054385D">
      <w:pPr>
        <w:pStyle w:val="NormalInd"/>
        <w:rPr>
          <w:b/>
          <w:sz w:val="22"/>
          <w:szCs w:val="22"/>
          <w:lang w:eastAsia="es-EC"/>
        </w:rPr>
      </w:pPr>
    </w:p>
    <w:p w14:paraId="17582C34" w14:textId="0A5F9F00" w:rsidR="0054385D" w:rsidRDefault="00FF2A90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>
        <w:rPr>
          <w:b/>
          <w:sz w:val="22"/>
          <w:szCs w:val="22"/>
          <w:lang w:eastAsia="es-EC"/>
        </w:rPr>
        <w:t>Mantenimiento</w:t>
      </w:r>
      <w:r w:rsidR="0054385D">
        <w:rPr>
          <w:b/>
          <w:sz w:val="22"/>
          <w:szCs w:val="22"/>
          <w:lang w:eastAsia="es-EC"/>
        </w:rPr>
        <w:t>.</w:t>
      </w:r>
    </w:p>
    <w:p w14:paraId="31A8B96D" w14:textId="77777777" w:rsidR="0054385D" w:rsidRDefault="0054385D" w:rsidP="0054385D">
      <w:pPr>
        <w:pStyle w:val="NormalInd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37"/>
        <w:gridCol w:w="2761"/>
        <w:gridCol w:w="828"/>
      </w:tblGrid>
      <w:tr w:rsidR="005D6BE9" w14:paraId="644EF4F2" w14:textId="77777777" w:rsidTr="005D6BE9">
        <w:tc>
          <w:tcPr>
            <w:tcW w:w="3837" w:type="dxa"/>
          </w:tcPr>
          <w:p w14:paraId="1812032B" w14:textId="77777777" w:rsidR="005D6BE9" w:rsidRDefault="005D6BE9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761" w:type="dxa"/>
          </w:tcPr>
          <w:p w14:paraId="06104A30" w14:textId="77777777" w:rsidR="005D6BE9" w:rsidRDefault="005D6BE9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39FAC471" w14:textId="77777777" w:rsidR="005D6BE9" w:rsidRDefault="005D6BE9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5D6BE9" w14:paraId="7C7753B9" w14:textId="77777777" w:rsidTr="005D6BE9">
        <w:tc>
          <w:tcPr>
            <w:tcW w:w="3837" w:type="dxa"/>
          </w:tcPr>
          <w:p w14:paraId="4417D635" w14:textId="11638564" w:rsidR="005D6BE9" w:rsidRPr="00F73278" w:rsidRDefault="00FF2A90" w:rsidP="005D6BE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Id_Mantenimiento</w:t>
            </w:r>
            <w:proofErr w:type="spellEnd"/>
          </w:p>
        </w:tc>
        <w:tc>
          <w:tcPr>
            <w:tcW w:w="2761" w:type="dxa"/>
          </w:tcPr>
          <w:p w14:paraId="6181977A" w14:textId="3200FE42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439D168F" w14:textId="6B26F4E7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D6BE9" w14:paraId="19E5093F" w14:textId="77777777" w:rsidTr="005D6BE9">
        <w:tc>
          <w:tcPr>
            <w:tcW w:w="3837" w:type="dxa"/>
          </w:tcPr>
          <w:p w14:paraId="08D3D001" w14:textId="508E3455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Id_Vehiculo</w:t>
            </w:r>
            <w:proofErr w:type="spellEnd"/>
          </w:p>
        </w:tc>
        <w:tc>
          <w:tcPr>
            <w:tcW w:w="2761" w:type="dxa"/>
          </w:tcPr>
          <w:p w14:paraId="40DF6A24" w14:textId="7A7A88CD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55F7AE42" w14:textId="49DF1E34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D6BE9" w14:paraId="44A925DD" w14:textId="77777777" w:rsidTr="005D6BE9">
        <w:tc>
          <w:tcPr>
            <w:tcW w:w="3837" w:type="dxa"/>
          </w:tcPr>
          <w:p w14:paraId="02A0859D" w14:textId="0F9682CA" w:rsidR="005D6BE9" w:rsidRPr="00F73278" w:rsidRDefault="00FF2A90" w:rsidP="005D6BE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IdTipo_Mantenimiento</w:t>
            </w:r>
            <w:proofErr w:type="spellEnd"/>
          </w:p>
        </w:tc>
        <w:tc>
          <w:tcPr>
            <w:tcW w:w="2761" w:type="dxa"/>
          </w:tcPr>
          <w:p w14:paraId="633295B3" w14:textId="1C244751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26A5E0AD" w14:textId="36D0B04A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D6BE9" w14:paraId="22147354" w14:textId="77777777" w:rsidTr="005D6BE9">
        <w:tc>
          <w:tcPr>
            <w:tcW w:w="3837" w:type="dxa"/>
          </w:tcPr>
          <w:p w14:paraId="281E6109" w14:textId="7F07D3C1" w:rsidR="005D6BE9" w:rsidRDefault="00FF2A90" w:rsidP="005D6BE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Mantenimiento_Kilometraje</w:t>
            </w:r>
            <w:proofErr w:type="spellEnd"/>
          </w:p>
        </w:tc>
        <w:tc>
          <w:tcPr>
            <w:tcW w:w="2761" w:type="dxa"/>
          </w:tcPr>
          <w:p w14:paraId="307D5044" w14:textId="6A53A140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527D0ACE" w14:textId="255E041F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D6BE9" w14:paraId="0C42B957" w14:textId="77777777" w:rsidTr="005D6BE9">
        <w:tc>
          <w:tcPr>
            <w:tcW w:w="3837" w:type="dxa"/>
          </w:tcPr>
          <w:p w14:paraId="059925FA" w14:textId="22D0D402" w:rsidR="005D6BE9" w:rsidRDefault="00FF2A90" w:rsidP="005D6BE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Mantenimiento_Descripcion</w:t>
            </w:r>
            <w:proofErr w:type="spellEnd"/>
          </w:p>
        </w:tc>
        <w:tc>
          <w:tcPr>
            <w:tcW w:w="2761" w:type="dxa"/>
          </w:tcPr>
          <w:p w14:paraId="5F528DBC" w14:textId="47F0DFB1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Longtext</w:t>
            </w:r>
            <w:proofErr w:type="spellEnd"/>
          </w:p>
        </w:tc>
        <w:tc>
          <w:tcPr>
            <w:tcW w:w="828" w:type="dxa"/>
          </w:tcPr>
          <w:p w14:paraId="7D143BB0" w14:textId="0D9DF5AB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5D6BE9" w14:paraId="51E216B6" w14:textId="77777777" w:rsidTr="005D6BE9">
        <w:tc>
          <w:tcPr>
            <w:tcW w:w="3837" w:type="dxa"/>
          </w:tcPr>
          <w:p w14:paraId="76CCEF61" w14:textId="7FE646F5" w:rsidR="005D6BE9" w:rsidRDefault="00FF2A90" w:rsidP="005D6BE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Mantenimiento_Observacion</w:t>
            </w:r>
            <w:proofErr w:type="spellEnd"/>
          </w:p>
        </w:tc>
        <w:tc>
          <w:tcPr>
            <w:tcW w:w="2761" w:type="dxa"/>
          </w:tcPr>
          <w:p w14:paraId="2F0865F5" w14:textId="403D1ACB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Longtext</w:t>
            </w:r>
            <w:proofErr w:type="spellEnd"/>
          </w:p>
        </w:tc>
        <w:tc>
          <w:tcPr>
            <w:tcW w:w="828" w:type="dxa"/>
          </w:tcPr>
          <w:p w14:paraId="703C3C4C" w14:textId="7EC26323" w:rsidR="005D6BE9" w:rsidRPr="00F73278" w:rsidRDefault="00FF2A90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</w:tbl>
    <w:p w14:paraId="552EC556" w14:textId="77777777" w:rsidR="00E909E7" w:rsidRDefault="00E909E7" w:rsidP="0054385D">
      <w:pPr>
        <w:pStyle w:val="NormalInd"/>
        <w:rPr>
          <w:b/>
          <w:sz w:val="22"/>
          <w:szCs w:val="22"/>
          <w:lang w:eastAsia="es-EC"/>
        </w:rPr>
      </w:pPr>
    </w:p>
    <w:p w14:paraId="628F9249" w14:textId="77777777" w:rsidR="00FF2A90" w:rsidRDefault="0054385D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 w:rsidRPr="00FF2A90">
        <w:rPr>
          <w:b/>
          <w:sz w:val="22"/>
          <w:szCs w:val="22"/>
          <w:lang w:eastAsia="es-EC"/>
        </w:rPr>
        <w:t>Componente.</w:t>
      </w:r>
    </w:p>
    <w:p w14:paraId="25F3363A" w14:textId="77777777" w:rsidR="00FF2A90" w:rsidRDefault="00FF2A90" w:rsidP="00FF2A90">
      <w:pPr>
        <w:pStyle w:val="NormalInd"/>
        <w:rPr>
          <w:b/>
          <w:sz w:val="22"/>
          <w:szCs w:val="22"/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37"/>
        <w:gridCol w:w="2761"/>
        <w:gridCol w:w="828"/>
      </w:tblGrid>
      <w:tr w:rsidR="00FF2A90" w14:paraId="31D064FF" w14:textId="77777777" w:rsidTr="007A7CF7">
        <w:tc>
          <w:tcPr>
            <w:tcW w:w="3837" w:type="dxa"/>
          </w:tcPr>
          <w:p w14:paraId="2234173A" w14:textId="77777777" w:rsidR="00FF2A90" w:rsidRDefault="00FF2A90" w:rsidP="007A7CF7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761" w:type="dxa"/>
          </w:tcPr>
          <w:p w14:paraId="436BD606" w14:textId="77777777" w:rsidR="00FF2A90" w:rsidRDefault="00FF2A90" w:rsidP="007A7CF7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1AFE88BC" w14:textId="77777777" w:rsidR="00FF2A90" w:rsidRDefault="00FF2A90" w:rsidP="007A7CF7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FF2A90" w14:paraId="1D07AB42" w14:textId="77777777" w:rsidTr="007A7CF7">
        <w:tc>
          <w:tcPr>
            <w:tcW w:w="3837" w:type="dxa"/>
          </w:tcPr>
          <w:p w14:paraId="22BF562B" w14:textId="57812D84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IdTipo_Mantenimiento</w:t>
            </w:r>
            <w:proofErr w:type="spellEnd"/>
          </w:p>
        </w:tc>
        <w:tc>
          <w:tcPr>
            <w:tcW w:w="2761" w:type="dxa"/>
          </w:tcPr>
          <w:p w14:paraId="215966B2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7DC5818B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FF2A90" w14:paraId="0D3F5D4F" w14:textId="77777777" w:rsidTr="007A7CF7">
        <w:tc>
          <w:tcPr>
            <w:tcW w:w="3837" w:type="dxa"/>
          </w:tcPr>
          <w:p w14:paraId="4A41BCE5" w14:textId="2998BDAB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Tipo_Mantenimiento_Descripcion</w:t>
            </w:r>
            <w:proofErr w:type="spellEnd"/>
          </w:p>
        </w:tc>
        <w:tc>
          <w:tcPr>
            <w:tcW w:w="2761" w:type="dxa"/>
          </w:tcPr>
          <w:p w14:paraId="56F886B0" w14:textId="30F97A00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Varchat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(120)</w:t>
            </w:r>
          </w:p>
        </w:tc>
        <w:tc>
          <w:tcPr>
            <w:tcW w:w="828" w:type="dxa"/>
          </w:tcPr>
          <w:p w14:paraId="1754048D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FF2A90" w14:paraId="3DE6084F" w14:textId="77777777" w:rsidTr="007A7CF7">
        <w:tc>
          <w:tcPr>
            <w:tcW w:w="3837" w:type="dxa"/>
          </w:tcPr>
          <w:p w14:paraId="52EB4922" w14:textId="7E79BA5D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Tipo_Mantenimiento_Rango</w:t>
            </w:r>
            <w:proofErr w:type="spellEnd"/>
          </w:p>
        </w:tc>
        <w:tc>
          <w:tcPr>
            <w:tcW w:w="2761" w:type="dxa"/>
          </w:tcPr>
          <w:p w14:paraId="2761885A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63B8A6DB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  <w:tr w:rsidR="00FF2A90" w14:paraId="47345F67" w14:textId="77777777" w:rsidTr="007A7CF7">
        <w:tc>
          <w:tcPr>
            <w:tcW w:w="3837" w:type="dxa"/>
          </w:tcPr>
          <w:p w14:paraId="3CD995FE" w14:textId="630A734C" w:rsidR="00FF2A90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Tipo_Mantenimiento_Estado</w:t>
            </w:r>
            <w:proofErr w:type="spellEnd"/>
          </w:p>
        </w:tc>
        <w:tc>
          <w:tcPr>
            <w:tcW w:w="2761" w:type="dxa"/>
          </w:tcPr>
          <w:p w14:paraId="025BFC35" w14:textId="2CF8ED0B" w:rsidR="00FF2A90" w:rsidRPr="00F73278" w:rsidRDefault="00FF2A90" w:rsidP="00FF2A9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Varchat</w:t>
            </w:r>
            <w:proofErr w:type="spellEnd"/>
            <w:r>
              <w:rPr>
                <w:sz w:val="22"/>
                <w:szCs w:val="22"/>
                <w:lang w:eastAsia="es-EC"/>
              </w:rPr>
              <w:t xml:space="preserve"> (10)</w:t>
            </w:r>
          </w:p>
        </w:tc>
        <w:tc>
          <w:tcPr>
            <w:tcW w:w="828" w:type="dxa"/>
          </w:tcPr>
          <w:p w14:paraId="1DE722F2" w14:textId="77777777" w:rsidR="00FF2A90" w:rsidRPr="00F73278" w:rsidRDefault="00FF2A90" w:rsidP="007A7CF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</w:t>
            </w:r>
          </w:p>
        </w:tc>
      </w:tr>
    </w:tbl>
    <w:p w14:paraId="4FACE2BB" w14:textId="77777777" w:rsidR="00FF2A90" w:rsidRDefault="00FF2A90" w:rsidP="00FF2A90">
      <w:pPr>
        <w:pStyle w:val="NormalInd"/>
        <w:ind w:left="720"/>
        <w:rPr>
          <w:b/>
          <w:sz w:val="22"/>
          <w:szCs w:val="22"/>
          <w:lang w:eastAsia="es-EC"/>
        </w:rPr>
      </w:pPr>
    </w:p>
    <w:p w14:paraId="02622DC1" w14:textId="38EBE2AC" w:rsidR="00FF2A90" w:rsidRPr="00FF2A90" w:rsidRDefault="00FF2A90" w:rsidP="0052107E">
      <w:pPr>
        <w:pStyle w:val="NormalInd"/>
        <w:numPr>
          <w:ilvl w:val="0"/>
          <w:numId w:val="2"/>
        </w:numPr>
        <w:rPr>
          <w:b/>
          <w:sz w:val="22"/>
          <w:szCs w:val="22"/>
          <w:lang w:eastAsia="es-EC"/>
        </w:rPr>
      </w:pPr>
      <w:r w:rsidRPr="00FF2A90">
        <w:rPr>
          <w:b/>
          <w:sz w:val="22"/>
          <w:szCs w:val="22"/>
          <w:lang w:eastAsia="es-EC"/>
        </w:rPr>
        <w:t>Alerta</w:t>
      </w:r>
    </w:p>
    <w:p w14:paraId="43B273CA" w14:textId="77777777" w:rsidR="00020147" w:rsidRPr="00020147" w:rsidRDefault="00020147" w:rsidP="00020147">
      <w:pPr>
        <w:pStyle w:val="NormalInd"/>
        <w:rPr>
          <w:lang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37"/>
        <w:gridCol w:w="2761"/>
        <w:gridCol w:w="828"/>
      </w:tblGrid>
      <w:tr w:rsidR="00E701BE" w14:paraId="695C5F94" w14:textId="77777777" w:rsidTr="00E701BE">
        <w:tc>
          <w:tcPr>
            <w:tcW w:w="3837" w:type="dxa"/>
          </w:tcPr>
          <w:p w14:paraId="10A4E37D" w14:textId="77777777" w:rsidR="00E701BE" w:rsidRDefault="00E701BE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Campo</w:t>
            </w:r>
          </w:p>
        </w:tc>
        <w:tc>
          <w:tcPr>
            <w:tcW w:w="2761" w:type="dxa"/>
          </w:tcPr>
          <w:p w14:paraId="20B7F087" w14:textId="77777777" w:rsidR="00E701BE" w:rsidRDefault="00E701BE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Tipo</w:t>
            </w:r>
          </w:p>
        </w:tc>
        <w:tc>
          <w:tcPr>
            <w:tcW w:w="828" w:type="dxa"/>
          </w:tcPr>
          <w:p w14:paraId="4B9334C6" w14:textId="77777777" w:rsidR="00E701BE" w:rsidRDefault="00E701BE" w:rsidP="00E701BE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Nulo</w:t>
            </w:r>
          </w:p>
        </w:tc>
      </w:tr>
      <w:tr w:rsidR="00E701BE" w14:paraId="61028158" w14:textId="77777777" w:rsidTr="00E701BE">
        <w:tc>
          <w:tcPr>
            <w:tcW w:w="3837" w:type="dxa"/>
          </w:tcPr>
          <w:p w14:paraId="17CB8DD4" w14:textId="245C6114" w:rsidR="00E701BE" w:rsidRPr="00F73278" w:rsidRDefault="00E701BE" w:rsidP="00FF2A9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F73278">
              <w:rPr>
                <w:sz w:val="22"/>
                <w:szCs w:val="22"/>
                <w:lang w:eastAsia="es-EC"/>
              </w:rPr>
              <w:t>Id_</w:t>
            </w:r>
            <w:r w:rsidR="00FF2A90">
              <w:rPr>
                <w:sz w:val="22"/>
                <w:szCs w:val="22"/>
                <w:lang w:eastAsia="es-EC"/>
              </w:rPr>
              <w:t>alerta</w:t>
            </w:r>
            <w:proofErr w:type="spellEnd"/>
          </w:p>
        </w:tc>
        <w:tc>
          <w:tcPr>
            <w:tcW w:w="2761" w:type="dxa"/>
          </w:tcPr>
          <w:p w14:paraId="770CC86B" w14:textId="77777777" w:rsidR="00E701BE" w:rsidRPr="00F73278" w:rsidRDefault="00E701BE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407198DF" w14:textId="77777777" w:rsidR="00E701BE" w:rsidRPr="00F73278" w:rsidRDefault="00E701BE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  <w:tr w:rsidR="00E701BE" w14:paraId="598A6CD0" w14:textId="77777777" w:rsidTr="00E701BE">
        <w:tc>
          <w:tcPr>
            <w:tcW w:w="3837" w:type="dxa"/>
          </w:tcPr>
          <w:p w14:paraId="3829011C" w14:textId="6F02E2D5" w:rsidR="00E701BE" w:rsidRPr="00F73278" w:rsidRDefault="00E701BE" w:rsidP="00FF2A9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Id_</w:t>
            </w:r>
            <w:r w:rsidR="00FF2A90">
              <w:rPr>
                <w:sz w:val="22"/>
                <w:szCs w:val="22"/>
                <w:lang w:eastAsia="es-EC"/>
              </w:rPr>
              <w:t>Mantenimiento</w:t>
            </w:r>
            <w:proofErr w:type="spellEnd"/>
          </w:p>
        </w:tc>
        <w:tc>
          <w:tcPr>
            <w:tcW w:w="2761" w:type="dxa"/>
          </w:tcPr>
          <w:p w14:paraId="181C577B" w14:textId="77777777" w:rsidR="00E701BE" w:rsidRPr="00F73278" w:rsidRDefault="00E701BE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9C5B8B">
              <w:rPr>
                <w:sz w:val="22"/>
                <w:szCs w:val="22"/>
                <w:lang w:eastAsia="es-EC"/>
              </w:rPr>
              <w:t>Int</w:t>
            </w:r>
            <w:proofErr w:type="spellEnd"/>
          </w:p>
        </w:tc>
        <w:tc>
          <w:tcPr>
            <w:tcW w:w="828" w:type="dxa"/>
          </w:tcPr>
          <w:p w14:paraId="1254C807" w14:textId="77777777" w:rsidR="00E701BE" w:rsidRPr="00F73278" w:rsidRDefault="00E701BE" w:rsidP="00E701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A57E0A">
              <w:rPr>
                <w:sz w:val="22"/>
                <w:szCs w:val="22"/>
                <w:lang w:eastAsia="es-EC"/>
              </w:rPr>
              <w:t>S</w:t>
            </w:r>
            <w:r>
              <w:rPr>
                <w:sz w:val="22"/>
                <w:szCs w:val="22"/>
                <w:lang w:eastAsia="es-EC"/>
              </w:rPr>
              <w:t>I</w:t>
            </w:r>
          </w:p>
        </w:tc>
      </w:tr>
    </w:tbl>
    <w:p w14:paraId="5BD76B5F" w14:textId="77777777" w:rsidR="00451F4D" w:rsidRDefault="00451F4D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17117E35" w14:textId="77777777" w:rsidR="002F4EAD" w:rsidRPr="000449A8" w:rsidRDefault="002F4EAD" w:rsidP="00C23A7D">
      <w:pPr>
        <w:pStyle w:val="NormalInd"/>
        <w:ind w:left="0"/>
        <w:rPr>
          <w:rFonts w:ascii="Bookman Old Style" w:hAnsi="Bookman Old Style"/>
        </w:rPr>
      </w:pPr>
    </w:p>
    <w:sectPr w:rsidR="002F4EAD" w:rsidRPr="000449A8" w:rsidSect="004D7EF9">
      <w:footerReference w:type="default" r:id="rId20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2A971" w14:textId="77777777" w:rsidR="003E6B3C" w:rsidRDefault="003E6B3C" w:rsidP="0078035B">
      <w:pPr>
        <w:pStyle w:val="NormalInd"/>
      </w:pPr>
      <w:r>
        <w:separator/>
      </w:r>
    </w:p>
  </w:endnote>
  <w:endnote w:type="continuationSeparator" w:id="0">
    <w:p w14:paraId="447629EF" w14:textId="77777777" w:rsidR="003E6B3C" w:rsidRDefault="003E6B3C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936F8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936F8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1B7E107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8936F8">
            <w:rPr>
              <w:noProof/>
              <w:sz w:val="18"/>
            </w:rPr>
            <w:t>5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16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D2926" w14:textId="77777777" w:rsidR="003E6B3C" w:rsidRDefault="003E6B3C" w:rsidP="0078035B">
      <w:pPr>
        <w:pStyle w:val="NormalInd"/>
      </w:pPr>
      <w:r>
        <w:separator/>
      </w:r>
    </w:p>
  </w:footnote>
  <w:footnote w:type="continuationSeparator" w:id="0">
    <w:p w14:paraId="5D608426" w14:textId="77777777" w:rsidR="003E6B3C" w:rsidRDefault="003E6B3C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1A935E56" w:rsidR="00E701BE" w:rsidRDefault="00E701BE">
    <w:pPr>
      <w:pStyle w:val="Encabezado"/>
    </w:pPr>
    <w:r>
      <w:t xml:space="preserve">DOCUMENTO DE ARQUITECTURA DE SOFTWARE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2455746D" w:rsidR="00E701BE" w:rsidRDefault="003E6B3C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E701BE">
      <w:rPr>
        <w:rFonts w:ascii="Bookman Old Style" w:hAnsi="Bookman Old Style"/>
      </w:rPr>
      <w:t>[1.0.0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042C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57A20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A7562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5D46"/>
    <w:rsid w:val="00336F36"/>
    <w:rsid w:val="00340587"/>
    <w:rsid w:val="00344493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C7B64"/>
    <w:rsid w:val="003D18B9"/>
    <w:rsid w:val="003D452F"/>
    <w:rsid w:val="003D4B54"/>
    <w:rsid w:val="003D6466"/>
    <w:rsid w:val="003E1256"/>
    <w:rsid w:val="003E4E40"/>
    <w:rsid w:val="003E523C"/>
    <w:rsid w:val="003E65F1"/>
    <w:rsid w:val="003E6B3C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A7003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54F20"/>
    <w:rsid w:val="006622D0"/>
    <w:rsid w:val="0066366E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4FE8"/>
    <w:rsid w:val="006B5968"/>
    <w:rsid w:val="006B5BA9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20E35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0BCA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98C"/>
    <w:rsid w:val="007F1BBD"/>
    <w:rsid w:val="007F2335"/>
    <w:rsid w:val="007F3971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36F8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5203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A4EBB"/>
    <w:rsid w:val="00AB42AE"/>
    <w:rsid w:val="00AB433E"/>
    <w:rsid w:val="00AB43F5"/>
    <w:rsid w:val="00AB52CC"/>
    <w:rsid w:val="00AC0571"/>
    <w:rsid w:val="00AC10A4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75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041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48D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653D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903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18D1"/>
    <w:rsid w:val="00FA282B"/>
    <w:rsid w:val="00FA3488"/>
    <w:rsid w:val="00FA6447"/>
    <w:rsid w:val="00FB1FBB"/>
    <w:rsid w:val="00FB5CFE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2A90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54016-6B1D-425E-818F-E1154016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2633</TotalTime>
  <Pages>12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5165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ARQ_SW</cp:keywords>
  <cp:lastModifiedBy>user</cp:lastModifiedBy>
  <cp:revision>39</cp:revision>
  <cp:lastPrinted>2006-10-15T17:13:00Z</cp:lastPrinted>
  <dcterms:created xsi:type="dcterms:W3CDTF">2019-02-12T18:42:00Z</dcterms:created>
  <dcterms:modified xsi:type="dcterms:W3CDTF">2019-10-15T21:05:00Z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